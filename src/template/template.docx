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B45D680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{title}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7625AA20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</w:p>
    <w:p w14:paraId="610DE5F0" w14:textId="22849093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CE424C" w:rsidRPr="00CE424C">
        <w:rPr>
          <w:sz w:val="28"/>
          <w:szCs w:val="24"/>
          <w:lang w:eastAsia="en-US"/>
        </w:rPr>
        <w:t>specialty_number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CE424C">
        <w:rPr>
          <w:sz w:val="28"/>
          <w:szCs w:val="24"/>
          <w:lang w:val="en-US" w:eastAsia="en-US"/>
        </w:rPr>
        <w:t>”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specialty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1346599C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496FD8D9" w14:textId="143F590F" w:rsidR="00F82C40" w:rsidRPr="00B600F2" w:rsidRDefault="00F82C40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690AC9">
        <w:rPr>
          <w:sz w:val="28"/>
          <w:szCs w:val="24"/>
          <w:lang w:eastAsia="en-US"/>
        </w:rPr>
        <w:t xml:space="preserve">Кафедра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department</w:t>
      </w:r>
      <w:r w:rsidR="00B600F2">
        <w:rPr>
          <w:sz w:val="28"/>
          <w:szCs w:val="24"/>
          <w:lang w:val="en-US" w:eastAsia="en-US"/>
        </w:rPr>
        <w:t>}</w:t>
      </w:r>
    </w:p>
    <w:p w14:paraId="62DEE74E" w14:textId="77777777" w:rsidR="00F82C40" w:rsidRPr="00F62D05" w:rsidRDefault="00F82C40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63813" w:rsidRPr="00751750" w14:paraId="60606170" w14:textId="77777777" w:rsidTr="00456BA0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5C7973" w14:textId="77777777" w:rsidR="00F63813" w:rsidRPr="00751750" w:rsidRDefault="00F63813" w:rsidP="00456BA0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ABE9A6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F59F9" w14:textId="77777777" w:rsidR="00F63813" w:rsidRPr="00751750" w:rsidRDefault="00F63813" w:rsidP="00456BA0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9B890A" w14:textId="77777777" w:rsidR="00F63813" w:rsidRPr="00751750" w:rsidRDefault="00F63813" w:rsidP="00456BA0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E50777" w14:textId="77777777" w:rsidR="00F63813" w:rsidRPr="00F62D05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5C6155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340ED272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AC2DB7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63629833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5CABF" w14:textId="77777777" w:rsidR="00F63813" w:rsidRPr="00751750" w:rsidRDefault="00F63813" w:rsidP="00456BA0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9EFE2A5" w14:textId="77777777" w:rsidR="00F63813" w:rsidRPr="00751750" w:rsidRDefault="00F63813" w:rsidP="00456BA0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6A4F0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3F827297" w14:textId="77777777" w:rsidR="00F63813" w:rsidRPr="00751750" w:rsidRDefault="00F63813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72D7CF" w14:textId="77777777" w:rsidR="00F63813" w:rsidRPr="00751750" w:rsidRDefault="00CC6F11" w:rsidP="00456BA0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72CDE894" w14:textId="77777777" w:rsidR="00F63813" w:rsidRPr="00751750" w:rsidRDefault="00F63813" w:rsidP="00456BA0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63813" w:rsidRPr="00751750" w14:paraId="2A97E88C" w14:textId="77777777" w:rsidTr="00456BA0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86E046" w14:textId="17BB91F7" w:rsidR="00F63813" w:rsidRPr="00F62D05" w:rsidRDefault="00F62D05" w:rsidP="00456B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</w:t>
            </w:r>
            <w:r w:rsidRPr="00F62D05">
              <w:rPr>
                <w:sz w:val="24"/>
                <w:szCs w:val="24"/>
                <w:lang w:val="en-US"/>
              </w:rPr>
              <w:t>hours</w:t>
            </w:r>
            <w:r>
              <w:rPr>
                <w:sz w:val="24"/>
                <w:szCs w:val="24"/>
                <w:lang w:val="en-US"/>
              </w:rPr>
              <w:t>}</w:t>
            </w:r>
            <w:r w:rsidR="00F038C9">
              <w:rPr>
                <w:sz w:val="24"/>
                <w:szCs w:val="24"/>
                <w:lang w:val="en-US"/>
              </w:rPr>
              <w:t xml:space="preserve"> {</w:t>
            </w:r>
            <w:r w:rsidR="00F038C9" w:rsidRPr="00F038C9">
              <w:rPr>
                <w:sz w:val="24"/>
                <w:szCs w:val="24"/>
                <w:lang w:val="en-US"/>
              </w:rPr>
              <w:t>title</w:t>
            </w:r>
            <w:r w:rsidR="00F038C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56CE6D" w14:textId="4AA4D2D9" w:rsidR="00F63813" w:rsidRPr="00F038C9" w:rsidRDefault="00F038C9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F038C9">
              <w:rPr>
                <w:sz w:val="24"/>
                <w:szCs w:val="24"/>
                <w:lang w:val="en-US"/>
              </w:rPr>
              <w:t>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39DBC7" w14:textId="7B8E124D" w:rsidR="00F63813" w:rsidRPr="00F038C9" w:rsidRDefault="00F038C9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F038C9">
              <w:rPr>
                <w:sz w:val="24"/>
                <w:szCs w:val="24"/>
                <w:lang w:val="en-US"/>
              </w:rPr>
              <w:t>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13345" w14:textId="4F33EB52" w:rsidR="00F63813" w:rsidRPr="00F038C9" w:rsidRDefault="00F038C9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F038C9">
              <w:rPr>
                <w:sz w:val="24"/>
                <w:szCs w:val="24"/>
                <w:lang w:val="en-US"/>
              </w:rPr>
              <w:t>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08869B" w14:textId="71328793" w:rsidR="00F63813" w:rsidRPr="00153C1D" w:rsidRDefault="00153C1D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153C1D">
              <w:rPr>
                <w:sz w:val="24"/>
                <w:szCs w:val="24"/>
                <w:lang w:val="en-US"/>
              </w:rPr>
              <w:t>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20A60C" w14:textId="09391BB2" w:rsidR="00F63813" w:rsidRPr="003103BE" w:rsidRDefault="003103BE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3103BE">
              <w:rPr>
                <w:sz w:val="24"/>
                <w:szCs w:val="24"/>
                <w:lang w:val="en-US"/>
              </w:rPr>
              <w:t>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8F0DF9" w14:textId="33BA4D8F" w:rsidR="00F63813" w:rsidRPr="003A00C6" w:rsidRDefault="003A00C6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3A00C6">
              <w:rPr>
                <w:sz w:val="24"/>
                <w:szCs w:val="24"/>
                <w:lang w:val="en-US"/>
              </w:rPr>
              <w:t>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17EDCA" w14:textId="10E56E0C" w:rsidR="00F63813" w:rsidRPr="004D1C23" w:rsidRDefault="004D1C23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D1C23">
              <w:rPr>
                <w:sz w:val="24"/>
                <w:szCs w:val="24"/>
                <w:lang w:val="en-US"/>
              </w:rPr>
              <w:t>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0A1A2C" w14:textId="619BC5B1" w:rsidR="00F63813" w:rsidRPr="00BF2E66" w:rsidRDefault="00BF2E66" w:rsidP="00456BA0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BF2E66">
              <w:rPr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B083D" w14:textId="05D95DBE" w:rsidR="00F63813" w:rsidRPr="00751750" w:rsidRDefault="004F3AEB" w:rsidP="00456BA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4F3AEB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  <w:lang w:val="en-US"/>
              </w:rPr>
              <w:t xml:space="preserve">} </w:t>
            </w:r>
            <w:r w:rsidR="00F62D05">
              <w:rPr>
                <w:sz w:val="24"/>
                <w:szCs w:val="24"/>
                <w:lang w:val="en-US"/>
              </w:rPr>
              <w:t>{/#</w:t>
            </w:r>
            <w:r w:rsidR="00F62D05" w:rsidRPr="00F62D05">
              <w:rPr>
                <w:sz w:val="24"/>
                <w:szCs w:val="24"/>
                <w:lang w:val="en-US"/>
              </w:rPr>
              <w:t>hours</w:t>
            </w:r>
            <w:r w:rsidR="00F62D05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473CC2ED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 xml:space="preserve">}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specialty</w:t>
      </w:r>
      <w:r w:rsidR="00920908">
        <w:rPr>
          <w:sz w:val="28"/>
          <w:szCs w:val="24"/>
          <w:lang w:val="en-US" w:eastAsia="en-US"/>
        </w:rPr>
        <w:t xml:space="preserve">},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1B85">
        <w:t>9</w:t>
      </w:r>
      <w:r w:rsidRPr="002D0BA1">
        <w:t xml:space="preserve"> від </w:t>
      </w:r>
      <w:r w:rsidR="00D61B85">
        <w:t>26.05.2021</w:t>
      </w:r>
      <w:r w:rsidRPr="002D0BA1">
        <w:t xml:space="preserve"> 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>Робоча програма затверджена на засіданні кафедри комп’ютерних наук, протокол №</w:t>
      </w:r>
      <w:r w:rsidR="00AB54F8">
        <w:rPr>
          <w:color w:val="auto"/>
          <w:sz w:val="28"/>
          <w:szCs w:val="28"/>
        </w:rPr>
        <w:t>1</w:t>
      </w:r>
      <w:r w:rsidRPr="007874CD">
        <w:rPr>
          <w:color w:val="auto"/>
          <w:sz w:val="28"/>
          <w:szCs w:val="28"/>
        </w:rPr>
        <w:t xml:space="preserve"> від </w:t>
      </w:r>
      <w:r w:rsidR="00D76485">
        <w:rPr>
          <w:color w:val="auto"/>
          <w:sz w:val="28"/>
          <w:szCs w:val="28"/>
        </w:rPr>
        <w:t>20</w:t>
      </w:r>
      <w:r w:rsidR="00AB54F8">
        <w:rPr>
          <w:color w:val="auto"/>
          <w:sz w:val="28"/>
          <w:szCs w:val="28"/>
        </w:rPr>
        <w:t>.08.</w:t>
      </w:r>
      <w:r w:rsidR="00D76485">
        <w:rPr>
          <w:color w:val="auto"/>
          <w:sz w:val="28"/>
          <w:szCs w:val="28"/>
        </w:rPr>
        <w:t>2021</w:t>
      </w:r>
      <w:r w:rsidRPr="007874CD">
        <w:rPr>
          <w:color w:val="auto"/>
          <w:sz w:val="28"/>
          <w:szCs w:val="28"/>
        </w:rPr>
        <w:t xml:space="preserve"> р.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№</w:t>
      </w:r>
      <w:r w:rsidR="00AB54F8">
        <w:rPr>
          <w:color w:val="auto"/>
          <w:sz w:val="28"/>
          <w:szCs w:val="28"/>
        </w:rPr>
        <w:t>1</w:t>
      </w:r>
      <w:r w:rsidR="00752942" w:rsidRPr="007874CD">
        <w:rPr>
          <w:color w:val="auto"/>
          <w:sz w:val="28"/>
          <w:szCs w:val="28"/>
        </w:rPr>
        <w:t xml:space="preserve"> від </w:t>
      </w:r>
      <w:r w:rsidR="00D76485">
        <w:rPr>
          <w:color w:val="auto"/>
          <w:sz w:val="28"/>
          <w:szCs w:val="28"/>
        </w:rPr>
        <w:t>20</w:t>
      </w:r>
      <w:r w:rsidR="00AB54F8">
        <w:rPr>
          <w:color w:val="auto"/>
          <w:sz w:val="28"/>
          <w:szCs w:val="28"/>
        </w:rPr>
        <w:t>.08.</w:t>
      </w:r>
      <w:r w:rsidR="00D76485">
        <w:rPr>
          <w:color w:val="auto"/>
          <w:sz w:val="28"/>
          <w:szCs w:val="28"/>
        </w:rPr>
        <w:t>2021</w:t>
      </w:r>
      <w:r w:rsidR="00752942" w:rsidRPr="007874CD">
        <w:rPr>
          <w:color w:val="auto"/>
          <w:sz w:val="28"/>
          <w:szCs w:val="28"/>
        </w:rPr>
        <w:t xml:space="preserve"> р.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77777777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«Інженерія програмного забезпечення»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77777777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772EFE" w:rsidRPr="00772EFE">
        <w:rPr>
          <w:color w:val="auto"/>
          <w:spacing w:val="2"/>
          <w:sz w:val="28"/>
          <w:szCs w:val="28"/>
        </w:rPr>
        <w:t>Основи інженерії програмного забезпечення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7777777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772EFE" w:rsidRPr="00772EFE">
        <w:rPr>
          <w:b/>
          <w:bCs/>
          <w:spacing w:val="2"/>
          <w:sz w:val="28"/>
          <w:szCs w:val="28"/>
        </w:rPr>
        <w:t>Основи інженерії програмного забезпечення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5B1DEAD2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1"/>
                <w:sz w:val="24"/>
                <w:szCs w:val="24"/>
                <w:lang w:val="en-US"/>
              </w:rPr>
              <w:t>title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77777777" w:rsidR="00123B56" w:rsidRPr="00F11E07" w:rsidRDefault="001D199E" w:rsidP="00997F34">
            <w:pPr>
              <w:shd w:val="clear" w:color="auto" w:fill="FFFFFF"/>
              <w:ind w:left="7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105705">
              <w:rPr>
                <w:spacing w:val="1"/>
                <w:sz w:val="24"/>
                <w:szCs w:val="24"/>
                <w:lang w:val="ru-RU"/>
              </w:rPr>
              <w:t>5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EDAA0" w14:textId="4F8AD6C2" w:rsidR="00123B56" w:rsidRPr="007C00F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branch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6AEA3347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обов</w:t>
            </w:r>
            <w:proofErr w:type="spellEnd"/>
            <w:r>
              <w:rPr>
                <w:spacing w:val="2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spacing w:val="2"/>
                <w:sz w:val="24"/>
                <w:szCs w:val="24"/>
              </w:rPr>
              <w:t>язкова</w:t>
            </w:r>
            <w:proofErr w:type="spellEnd"/>
            <w:r w:rsidRPr="006D114D">
              <w:rPr>
                <w:spacing w:val="2"/>
                <w:sz w:val="24"/>
                <w:szCs w:val="24"/>
              </w:rPr>
              <w:t xml:space="preserve"> </w:t>
            </w:r>
          </w:p>
          <w:p w14:paraId="35BE0ED3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</w:rPr>
            </w:pPr>
          </w:p>
          <w:p w14:paraId="574B7B02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Мова навчання: українська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77777777" w:rsidR="00123B56" w:rsidRPr="00F11E07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- </w:t>
            </w:r>
            <w:r w:rsidR="007331D0">
              <w:rPr>
                <w:spacing w:val="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D99A0" w14:textId="37660964" w:rsidR="00123B56" w:rsidRPr="00F11E07" w:rsidRDefault="00AA5B49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specialty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77777777" w:rsidR="00C13D8C" w:rsidRPr="00F11E0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>енна – 1</w:t>
            </w:r>
          </w:p>
          <w:p w14:paraId="0535DF8E" w14:textId="77777777" w:rsidR="00C13D8C" w:rsidRPr="00F11E0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>аочна – 1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77777777" w:rsidR="00C13D8C" w:rsidRPr="00F11E0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>енна – 1</w:t>
            </w:r>
          </w:p>
          <w:p w14:paraId="5019EFEF" w14:textId="77777777" w:rsidR="00123B56" w:rsidRPr="00F11E0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4E6148" w:rsidRPr="00F11E07">
              <w:rPr>
                <w:i/>
                <w:spacing w:val="2"/>
                <w:sz w:val="24"/>
                <w:szCs w:val="24"/>
              </w:rPr>
              <w:t xml:space="preserve">1, 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>2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77777777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- </w:t>
            </w:r>
            <w:r w:rsidR="002E3E4A">
              <w:rPr>
                <w:spacing w:val="-1"/>
                <w:sz w:val="24"/>
                <w:szCs w:val="24"/>
              </w:rPr>
              <w:t>5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77777777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DE3AFD">
              <w:rPr>
                <w:spacing w:val="2"/>
                <w:sz w:val="24"/>
                <w:szCs w:val="24"/>
              </w:rPr>
              <w:t>30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7777777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AB54F8">
              <w:rPr>
                <w:spacing w:val="2"/>
                <w:sz w:val="24"/>
                <w:szCs w:val="24"/>
              </w:rPr>
              <w:t>4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77777777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77020C">
              <w:rPr>
                <w:spacing w:val="2"/>
                <w:sz w:val="24"/>
                <w:szCs w:val="24"/>
              </w:rPr>
              <w:t>30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77777777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AB54F8">
              <w:rPr>
                <w:spacing w:val="2"/>
                <w:sz w:val="24"/>
                <w:szCs w:val="24"/>
              </w:rPr>
              <w:t>2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1D199E">
        <w:trPr>
          <w:trHeight w:hRule="exact" w:val="16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77777777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- </w:t>
            </w:r>
            <w:r w:rsidR="00523992">
              <w:rPr>
                <w:spacing w:val="1"/>
                <w:sz w:val="24"/>
                <w:szCs w:val="24"/>
              </w:rPr>
              <w:t>150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7777777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77020C">
              <w:rPr>
                <w:spacing w:val="2"/>
                <w:sz w:val="24"/>
                <w:szCs w:val="24"/>
                <w:lang w:val="ru-RU"/>
              </w:rPr>
              <w:t>82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7777777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тренінг – 4 год.</w:t>
            </w:r>
          </w:p>
          <w:p w14:paraId="0F08D77C" w14:textId="77777777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58606C">
              <w:rPr>
                <w:spacing w:val="2"/>
                <w:sz w:val="24"/>
                <w:szCs w:val="24"/>
              </w:rPr>
              <w:t>1</w:t>
            </w:r>
            <w:r w:rsidR="00AB54F8">
              <w:rPr>
                <w:spacing w:val="2"/>
                <w:sz w:val="24"/>
                <w:szCs w:val="24"/>
                <w:lang w:val="ru-RU"/>
              </w:rPr>
              <w:t>44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77777777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77020C">
              <w:rPr>
                <w:spacing w:val="1"/>
                <w:sz w:val="24"/>
                <w:szCs w:val="24"/>
              </w:rPr>
              <w:t>4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77777777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1</w:t>
            </w:r>
            <w:r w:rsidR="00523992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7777777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523992">
              <w:rPr>
                <w:sz w:val="24"/>
                <w:szCs w:val="24"/>
              </w:rPr>
              <w:t>4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6725F5D0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{title}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77777777" w:rsidR="009A702B" w:rsidRPr="00F757F5" w:rsidRDefault="00CB641E" w:rsidP="00F757F5">
      <w:pPr>
        <w:ind w:firstLine="720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Метою вивчення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ознайомлення студентів з основними поняттями, методами та засобами програмної інженерії, </w:t>
      </w:r>
      <w:r w:rsidR="00411B03">
        <w:rPr>
          <w:spacing w:val="-2"/>
          <w:sz w:val="28"/>
          <w:szCs w:val="28"/>
        </w:rPr>
        <w:t xml:space="preserve">а також </w:t>
      </w:r>
      <w:r w:rsidR="008D1D6D" w:rsidRPr="008D1D6D">
        <w:rPr>
          <w:spacing w:val="-2"/>
          <w:sz w:val="28"/>
          <w:szCs w:val="28"/>
        </w:rPr>
        <w:t>формування у сту</w:t>
      </w:r>
      <w:r w:rsidR="008D1D6D">
        <w:rPr>
          <w:spacing w:val="-2"/>
          <w:sz w:val="28"/>
          <w:szCs w:val="28"/>
        </w:rPr>
        <w:t xml:space="preserve">дентів знань основних принципів розробки ефективного програмного забезпечення та набуття ними навичок використання основних принципів реалізації етапів життєвого циклу ПЗ. 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7777777" w:rsidR="002F2E28" w:rsidRPr="00F757F5" w:rsidRDefault="002F2E28" w:rsidP="002F2E28">
      <w:pPr>
        <w:ind w:firstLine="720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Pr="00F757F5">
        <w:rPr>
          <w:spacing w:val="-2"/>
          <w:sz w:val="28"/>
          <w:szCs w:val="28"/>
        </w:rPr>
        <w:t xml:space="preserve">глибоке та </w:t>
      </w:r>
      <w:r w:rsidRPr="00F757F5">
        <w:rPr>
          <w:spacing w:val="-5"/>
          <w:sz w:val="28"/>
          <w:szCs w:val="28"/>
        </w:rPr>
        <w:t xml:space="preserve">ґрунтовне засвоєння студентами основ програмної інженерії. </w:t>
      </w:r>
      <w:r>
        <w:rPr>
          <w:sz w:val="28"/>
          <w:szCs w:val="28"/>
        </w:rPr>
        <w:t>У курсі подано</w:t>
      </w:r>
      <w:r w:rsidRPr="00F757F5">
        <w:rPr>
          <w:sz w:val="28"/>
          <w:szCs w:val="28"/>
        </w:rPr>
        <w:t xml:space="preserve"> виклад ключових понять, методів і засобів програмної інженерії як діяльності, націленої на створення програмних систем, що відповідають потребам замовників, з дотриманням планових термінів і бюджету. Розглянуті теми, актуальні для фахівців на шляху від формулювання замовником вимог до створення працездатного і якісного програмного продукту. Розглянуті питання програмної інженерії як інженерної </w:t>
      </w:r>
      <w:r w:rsidRPr="00F757F5">
        <w:rPr>
          <w:sz w:val="28"/>
          <w:szCs w:val="28"/>
        </w:rPr>
        <w:lastRenderedPageBreak/>
        <w:t xml:space="preserve">дисципліни (застосування інженерами не тільки теоретичних методів і засобів розробки ПЗ, але і стандартів, правил і </w:t>
      </w:r>
      <w:proofErr w:type="spellStart"/>
      <w:r w:rsidRPr="00F757F5">
        <w:rPr>
          <w:sz w:val="28"/>
          <w:szCs w:val="28"/>
        </w:rPr>
        <w:t>методик</w:t>
      </w:r>
      <w:proofErr w:type="spellEnd"/>
      <w:r w:rsidRPr="00F757F5">
        <w:rPr>
          <w:sz w:val="28"/>
          <w:szCs w:val="28"/>
        </w:rPr>
        <w:t xml:space="preserve"> управління розробкою ПЗ), а також питання проведення інженерних оцінок якості, витрачених ресурсів, трудовитрат, вартості і ін., основні процеси при створенні програмного забезпечення, серед яких такі ключові розділи планування (це аналіз цілей і завдань, принципів реалізації і управління планами і ресурсами), супровід (усунення знайдених недоліків в ПЗ і внесення змін як еволюційний розвиток ПЗ ). 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77777777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«</w:t>
      </w:r>
      <w:r w:rsidR="00772EFE" w:rsidRPr="00772EFE">
        <w:rPr>
          <w:b/>
          <w:bCs/>
          <w:spacing w:val="2"/>
          <w:sz w:val="28"/>
          <w:szCs w:val="28"/>
        </w:rPr>
        <w:t>Основи інженерії програмного забезпечення</w:t>
      </w:r>
      <w:r w:rsidR="00DE3AFD">
        <w:rPr>
          <w:b/>
          <w:bCs/>
          <w:spacing w:val="2"/>
          <w:sz w:val="28"/>
          <w:szCs w:val="28"/>
        </w:rPr>
        <w:t>»</w:t>
      </w:r>
      <w:r w:rsidR="00DE3AFD" w:rsidRPr="00C746BE">
        <w:rPr>
          <w:b/>
          <w:bCs/>
          <w:spacing w:val="2"/>
          <w:sz w:val="28"/>
          <w:szCs w:val="28"/>
        </w:rPr>
        <w:t>:</w:t>
      </w:r>
    </w:p>
    <w:p w14:paraId="742C7A96" w14:textId="77777777" w:rsidR="002F2E28" w:rsidRPr="003325F5" w:rsidRDefault="003325F5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з</w:t>
      </w:r>
      <w:r w:rsidRPr="003325F5">
        <w:rPr>
          <w:spacing w:val="-3"/>
          <w:sz w:val="28"/>
          <w:szCs w:val="28"/>
        </w:rPr>
        <w:t>датність накопичувати, обробляти та систематизувати</w:t>
      </w:r>
      <w:r>
        <w:rPr>
          <w:spacing w:val="-3"/>
          <w:sz w:val="28"/>
          <w:szCs w:val="28"/>
        </w:rPr>
        <w:t xml:space="preserve"> </w:t>
      </w:r>
      <w:r w:rsidRPr="003325F5">
        <w:rPr>
          <w:spacing w:val="-3"/>
          <w:sz w:val="28"/>
          <w:szCs w:val="28"/>
        </w:rPr>
        <w:t>професійні знання щодо створення і супроводження програмного</w:t>
      </w:r>
      <w:r>
        <w:rPr>
          <w:spacing w:val="-3"/>
          <w:sz w:val="28"/>
          <w:szCs w:val="28"/>
        </w:rPr>
        <w:t xml:space="preserve"> </w:t>
      </w:r>
      <w:r w:rsidRPr="003325F5">
        <w:rPr>
          <w:spacing w:val="-3"/>
          <w:sz w:val="28"/>
          <w:szCs w:val="28"/>
        </w:rPr>
        <w:t>забезпечення та визнання важливості навчання протягом всього</w:t>
      </w:r>
      <w:r>
        <w:rPr>
          <w:spacing w:val="-3"/>
          <w:sz w:val="28"/>
          <w:szCs w:val="28"/>
        </w:rPr>
        <w:t xml:space="preserve"> </w:t>
      </w:r>
      <w:r w:rsidRPr="003325F5">
        <w:rPr>
          <w:spacing w:val="-3"/>
          <w:sz w:val="28"/>
          <w:szCs w:val="28"/>
        </w:rPr>
        <w:t>життя.</w:t>
      </w:r>
    </w:p>
    <w:p w14:paraId="6967C9EC" w14:textId="77777777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4DBA3F45" w14:textId="77777777" w:rsidR="002F2E28" w:rsidRPr="002F2E28" w:rsidRDefault="00B04279" w:rsidP="002F2E28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Вивчення курсу «</w:t>
      </w:r>
      <w:r w:rsidR="002F2E28" w:rsidRPr="00772EFE">
        <w:rPr>
          <w:spacing w:val="2"/>
          <w:sz w:val="28"/>
          <w:szCs w:val="28"/>
        </w:rPr>
        <w:t>Основи інженерії програмного забезпечення</w:t>
      </w:r>
      <w:r>
        <w:rPr>
          <w:spacing w:val="-5"/>
          <w:sz w:val="28"/>
          <w:szCs w:val="28"/>
        </w:rPr>
        <w:t>»</w:t>
      </w:r>
      <w:r w:rsidR="002F2E28" w:rsidRPr="00F757F5">
        <w:rPr>
          <w:spacing w:val="-5"/>
          <w:sz w:val="28"/>
          <w:szCs w:val="28"/>
        </w:rPr>
        <w:t xml:space="preserve"> не передбачає наявність глибоких знань спеціальних дисциплін, достатньо мати початкові уявлення про основні математичні поняття, основи алгоритмізації і методи програмування.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77777777" w:rsidR="00604FB9" w:rsidRPr="00F757F5" w:rsidRDefault="00D128D4" w:rsidP="00604FB9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220789D9" w14:textId="77777777" w:rsidR="00991324" w:rsidRPr="00991324" w:rsidRDefault="00991324" w:rsidP="00991324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з</w:t>
      </w:r>
      <w:r w:rsidRPr="00991324">
        <w:rPr>
          <w:spacing w:val="-3"/>
          <w:sz w:val="28"/>
          <w:szCs w:val="28"/>
        </w:rPr>
        <w:t>нати основні процеси, фази та ітерації життєвого циклу</w:t>
      </w:r>
      <w:r>
        <w:rPr>
          <w:spacing w:val="-3"/>
          <w:sz w:val="28"/>
          <w:szCs w:val="28"/>
        </w:rPr>
        <w:t xml:space="preserve"> </w:t>
      </w:r>
      <w:r w:rsidRPr="00991324">
        <w:rPr>
          <w:spacing w:val="-3"/>
          <w:sz w:val="28"/>
          <w:szCs w:val="28"/>
        </w:rPr>
        <w:t>програмного забезпечення.</w:t>
      </w:r>
    </w:p>
    <w:p w14:paraId="164010F1" w14:textId="77777777" w:rsidR="0075443D" w:rsidRPr="00991324" w:rsidRDefault="00991324" w:rsidP="00991324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з</w:t>
      </w:r>
      <w:r w:rsidRPr="00991324">
        <w:rPr>
          <w:spacing w:val="-3"/>
          <w:sz w:val="28"/>
          <w:szCs w:val="28"/>
        </w:rPr>
        <w:t>нати і застосовувати професійні стандарти і інші</w:t>
      </w:r>
      <w:r>
        <w:rPr>
          <w:spacing w:val="-3"/>
          <w:sz w:val="28"/>
          <w:szCs w:val="28"/>
        </w:rPr>
        <w:t xml:space="preserve"> </w:t>
      </w:r>
      <w:r w:rsidRPr="00991324">
        <w:rPr>
          <w:spacing w:val="-3"/>
          <w:sz w:val="28"/>
          <w:szCs w:val="28"/>
        </w:rPr>
        <w:t>нормативно-правові документи в галузі інженерії програмного</w:t>
      </w:r>
      <w:r>
        <w:rPr>
          <w:spacing w:val="-3"/>
          <w:sz w:val="28"/>
          <w:szCs w:val="28"/>
        </w:rPr>
        <w:t xml:space="preserve"> </w:t>
      </w:r>
      <w:r w:rsidRPr="00991324">
        <w:rPr>
          <w:spacing w:val="-3"/>
          <w:sz w:val="28"/>
          <w:szCs w:val="28"/>
        </w:rPr>
        <w:t>забезпечення.</w:t>
      </w:r>
      <w:r w:rsidR="00123B56" w:rsidRPr="00991324">
        <w:rPr>
          <w:b/>
          <w:bCs/>
          <w:spacing w:val="2"/>
          <w:sz w:val="28"/>
          <w:szCs w:val="28"/>
        </w:rPr>
        <w:tab/>
      </w: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71172241" w14:textId="77777777" w:rsidR="00123B56" w:rsidRPr="00F757F5" w:rsidRDefault="00B04279" w:rsidP="00F757F5">
      <w:pPr>
        <w:pStyle w:val="4"/>
        <w:ind w:right="0" w:firstLine="720"/>
      </w:pPr>
      <w:r>
        <w:t>«</w:t>
      </w:r>
      <w:r w:rsidR="00772EFE" w:rsidRPr="00772EFE">
        <w:t>Основи інженерії програмного забезпечення</w:t>
      </w:r>
      <w:r>
        <w:t>»</w:t>
      </w:r>
    </w:p>
    <w:p w14:paraId="1F89FB45" w14:textId="77777777" w:rsidR="00025666" w:rsidRPr="00F757F5" w:rsidRDefault="00025666" w:rsidP="00F757F5">
      <w:pPr>
        <w:ind w:firstLine="720"/>
        <w:rPr>
          <w:sz w:val="28"/>
          <w:szCs w:val="28"/>
        </w:rPr>
      </w:pPr>
      <w:r w:rsidRPr="002E3E4A">
        <w:rPr>
          <w:b/>
          <w:bCs/>
          <w:i/>
          <w:spacing w:val="-4"/>
          <w:sz w:val="28"/>
          <w:szCs w:val="28"/>
        </w:rPr>
        <w:t>Змістовий модуль 1.</w:t>
      </w:r>
      <w:r w:rsidRPr="00F757F5">
        <w:rPr>
          <w:b/>
          <w:bCs/>
          <w:spacing w:val="-4"/>
          <w:sz w:val="28"/>
          <w:szCs w:val="28"/>
        </w:rPr>
        <w:t xml:space="preserve"> </w:t>
      </w:r>
      <w:r w:rsidR="00A950EF" w:rsidRPr="002E3E4A">
        <w:rPr>
          <w:b/>
          <w:color w:val="000000"/>
          <w:sz w:val="30"/>
          <w:szCs w:val="30"/>
        </w:rPr>
        <w:t>Інженерні основи програмного забезпечення</w:t>
      </w:r>
      <w:r w:rsidRPr="00F757F5">
        <w:rPr>
          <w:b/>
          <w:bCs/>
          <w:spacing w:val="-4"/>
          <w:sz w:val="28"/>
          <w:szCs w:val="28"/>
        </w:rPr>
        <w:t>.</w:t>
      </w:r>
    </w:p>
    <w:p w14:paraId="0B795006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Тема 1. </w:t>
      </w:r>
      <w:r w:rsidR="005D058A" w:rsidRPr="00F757F5">
        <w:rPr>
          <w:b/>
          <w:bCs/>
          <w:spacing w:val="-1"/>
          <w:sz w:val="28"/>
          <w:szCs w:val="28"/>
        </w:rPr>
        <w:t>Вступ</w:t>
      </w:r>
      <w:r w:rsidR="00C136EE" w:rsidRPr="00F757F5">
        <w:rPr>
          <w:b/>
          <w:bCs/>
          <w:spacing w:val="-1"/>
          <w:sz w:val="28"/>
          <w:szCs w:val="28"/>
        </w:rPr>
        <w:t>.</w:t>
      </w:r>
    </w:p>
    <w:p w14:paraId="47FFB45F" w14:textId="77777777" w:rsidR="00123B56" w:rsidRDefault="00E145B2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>Особливості індустрії ІТ в Україні та роль в ній програмної інженерії. Світові тенденції розвитку ПІ. Мета, завдання та предмет програмної інженерії. Структура курсу. Характеристика змістовних та залікових модулів.</w:t>
      </w:r>
    </w:p>
    <w:p w14:paraId="37B77136" w14:textId="77777777" w:rsidR="00A04827" w:rsidRPr="00A04827" w:rsidRDefault="00613CC9" w:rsidP="00A048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E63B9B">
        <w:rPr>
          <w:bCs/>
          <w:sz w:val="28"/>
          <w:szCs w:val="28"/>
          <w:lang w:val="ru-RU"/>
        </w:rPr>
        <w:t>2</w:t>
      </w:r>
      <w:r w:rsidR="00A04827" w:rsidRPr="009B0764">
        <w:rPr>
          <w:bCs/>
          <w:sz w:val="28"/>
          <w:szCs w:val="28"/>
        </w:rPr>
        <w:t>.</w:t>
      </w:r>
    </w:p>
    <w:p w14:paraId="137EF026" w14:textId="77777777" w:rsidR="00C56763" w:rsidRPr="00F757F5" w:rsidRDefault="00C56763" w:rsidP="00C56763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Тема 2. </w:t>
      </w:r>
      <w:r>
        <w:rPr>
          <w:b/>
          <w:bCs/>
          <w:spacing w:val="-1"/>
          <w:sz w:val="28"/>
          <w:szCs w:val="28"/>
        </w:rPr>
        <w:t>Основи комп</w:t>
      </w:r>
      <w:r w:rsidR="000E0BFA" w:rsidRPr="00411B03">
        <w:rPr>
          <w:b/>
          <w:bCs/>
          <w:spacing w:val="-1"/>
          <w:sz w:val="28"/>
          <w:szCs w:val="28"/>
          <w:lang w:val="ru-RU"/>
        </w:rPr>
        <w:t>’</w:t>
      </w:r>
      <w:proofErr w:type="spellStart"/>
      <w:r>
        <w:rPr>
          <w:b/>
          <w:bCs/>
          <w:spacing w:val="-1"/>
          <w:sz w:val="28"/>
          <w:szCs w:val="28"/>
        </w:rPr>
        <w:t>ютингу</w:t>
      </w:r>
      <w:proofErr w:type="spellEnd"/>
      <w:r w:rsidRPr="00F757F5">
        <w:rPr>
          <w:b/>
          <w:bCs/>
          <w:spacing w:val="-1"/>
          <w:sz w:val="28"/>
          <w:szCs w:val="28"/>
        </w:rPr>
        <w:t>.</w:t>
      </w:r>
    </w:p>
    <w:p w14:paraId="07CF98E1" w14:textId="77777777" w:rsidR="00C56763" w:rsidRDefault="00F03052" w:rsidP="00F03468">
      <w:pPr>
        <w:shd w:val="clear" w:color="auto" w:fill="FFFFFF"/>
        <w:ind w:firstLine="720"/>
        <w:jc w:val="both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Основні поняття інформатики. Основи кодування інформації. </w:t>
      </w:r>
      <w:r w:rsidR="00BF41B5">
        <w:rPr>
          <w:bCs/>
          <w:spacing w:val="-1"/>
          <w:sz w:val="28"/>
          <w:szCs w:val="28"/>
        </w:rPr>
        <w:t xml:space="preserve">Вимірювання інформації. Системи числення. Основи архітектури та функціонування ПК. </w:t>
      </w:r>
    </w:p>
    <w:p w14:paraId="4228B69F" w14:textId="77777777" w:rsidR="00A04827" w:rsidRPr="00A04827" w:rsidRDefault="00B77E36" w:rsidP="00A048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Література: 1, 8</w:t>
      </w:r>
      <w:r w:rsidR="00E63B9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10</w:t>
      </w:r>
      <w:r w:rsidR="00A04827" w:rsidRPr="009B0764">
        <w:rPr>
          <w:bCs/>
          <w:sz w:val="28"/>
          <w:szCs w:val="28"/>
        </w:rPr>
        <w:t>.</w:t>
      </w:r>
    </w:p>
    <w:p w14:paraId="2EF2C529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>Те</w:t>
      </w:r>
      <w:r w:rsidR="00C56763">
        <w:rPr>
          <w:b/>
          <w:bCs/>
          <w:spacing w:val="-1"/>
          <w:sz w:val="28"/>
          <w:szCs w:val="28"/>
        </w:rPr>
        <w:t xml:space="preserve">ма </w:t>
      </w:r>
      <w:r w:rsidR="00C56763" w:rsidRPr="00BF41B5">
        <w:rPr>
          <w:b/>
          <w:bCs/>
          <w:spacing w:val="-1"/>
          <w:sz w:val="28"/>
          <w:szCs w:val="28"/>
        </w:rPr>
        <w:t>3</w:t>
      </w:r>
      <w:r w:rsidRPr="00F757F5">
        <w:rPr>
          <w:b/>
          <w:bCs/>
          <w:spacing w:val="-1"/>
          <w:sz w:val="28"/>
          <w:szCs w:val="28"/>
        </w:rPr>
        <w:t xml:space="preserve">. </w:t>
      </w:r>
      <w:r w:rsidR="00B81349" w:rsidRPr="00F757F5">
        <w:rPr>
          <w:b/>
          <w:bCs/>
          <w:spacing w:val="-1"/>
          <w:sz w:val="28"/>
          <w:szCs w:val="28"/>
        </w:rPr>
        <w:t>Базові поняття</w:t>
      </w:r>
      <w:r w:rsidR="007438DA" w:rsidRPr="00F757F5">
        <w:rPr>
          <w:b/>
          <w:bCs/>
          <w:spacing w:val="-1"/>
          <w:sz w:val="28"/>
          <w:szCs w:val="28"/>
        </w:rPr>
        <w:t xml:space="preserve"> </w:t>
      </w:r>
      <w:r w:rsidR="00C136EE" w:rsidRPr="00F757F5">
        <w:rPr>
          <w:b/>
          <w:bCs/>
          <w:spacing w:val="-1"/>
          <w:sz w:val="28"/>
          <w:szCs w:val="28"/>
        </w:rPr>
        <w:t>програмної інженерії.</w:t>
      </w:r>
    </w:p>
    <w:p w14:paraId="32826FBE" w14:textId="77777777" w:rsidR="0075264D" w:rsidRDefault="00E145B2" w:rsidP="002E3E4A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>Поняття програмного забезпечення. Роль комп’ютерних наук у програмній інженерії. Структура витрат на</w:t>
      </w:r>
      <w:r w:rsidR="00D90E73">
        <w:rPr>
          <w:sz w:val="28"/>
          <w:szCs w:val="28"/>
        </w:rPr>
        <w:t xml:space="preserve"> створення ПЗ. Основні проблеми</w:t>
      </w:r>
      <w:r w:rsidRPr="00F757F5">
        <w:rPr>
          <w:sz w:val="28"/>
          <w:szCs w:val="28"/>
        </w:rPr>
        <w:t xml:space="preserve">, які розв’язують фахівці по ПЗ. Професійні та етичні вимоги до фахівців по ПЗ. </w:t>
      </w:r>
    </w:p>
    <w:p w14:paraId="51058831" w14:textId="77777777" w:rsidR="00A04827" w:rsidRPr="002E3E4A" w:rsidRDefault="00AA5F24" w:rsidP="002E3E4A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1, 2</w:t>
      </w:r>
      <w:r w:rsidR="00A04827" w:rsidRPr="009B0764">
        <w:rPr>
          <w:bCs/>
          <w:sz w:val="28"/>
          <w:szCs w:val="28"/>
        </w:rPr>
        <w:t>.</w:t>
      </w:r>
    </w:p>
    <w:p w14:paraId="5C46942B" w14:textId="77777777" w:rsidR="0075264D" w:rsidRPr="000D28B4" w:rsidRDefault="0075264D" w:rsidP="0075264D">
      <w:pPr>
        <w:shd w:val="clear" w:color="auto" w:fill="FFFFFF"/>
        <w:ind w:firstLine="720"/>
        <w:jc w:val="both"/>
        <w:rPr>
          <w:b/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lastRenderedPageBreak/>
        <w:t xml:space="preserve">Змістовий модуль </w:t>
      </w:r>
      <w:r w:rsidRPr="000D28B4">
        <w:rPr>
          <w:b/>
          <w:bCs/>
          <w:i/>
          <w:spacing w:val="-4"/>
          <w:sz w:val="28"/>
          <w:szCs w:val="28"/>
          <w:lang w:val="ru-RU"/>
        </w:rPr>
        <w:t>2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0D28B4">
        <w:rPr>
          <w:b/>
          <w:sz w:val="28"/>
          <w:szCs w:val="28"/>
        </w:rPr>
        <w:t xml:space="preserve"> </w:t>
      </w:r>
      <w:r w:rsidRPr="000D28B4">
        <w:rPr>
          <w:b/>
          <w:color w:val="000000"/>
          <w:sz w:val="30"/>
          <w:szCs w:val="30"/>
        </w:rPr>
        <w:t>Основи моделювання</w:t>
      </w:r>
      <w:r w:rsidR="000D28B4">
        <w:rPr>
          <w:b/>
          <w:color w:val="000000"/>
          <w:sz w:val="30"/>
          <w:szCs w:val="30"/>
        </w:rPr>
        <w:t>.</w:t>
      </w:r>
    </w:p>
    <w:p w14:paraId="1AAF23B1" w14:textId="77777777" w:rsidR="00232A5C" w:rsidRDefault="00232A5C" w:rsidP="00232A5C">
      <w:pPr>
        <w:shd w:val="clear" w:color="auto" w:fill="FFFFFF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</w:t>
      </w:r>
      <w:r w:rsidRPr="00232A5C">
        <w:rPr>
          <w:b/>
          <w:bCs/>
          <w:sz w:val="28"/>
          <w:szCs w:val="28"/>
          <w:lang w:val="ru-RU"/>
        </w:rPr>
        <w:t>4</w:t>
      </w:r>
      <w:r w:rsidRPr="00F757F5">
        <w:rPr>
          <w:b/>
          <w:bCs/>
          <w:sz w:val="28"/>
          <w:szCs w:val="28"/>
        </w:rPr>
        <w:t xml:space="preserve">. </w:t>
      </w:r>
      <w:r w:rsidRPr="006A37B1">
        <w:rPr>
          <w:b/>
          <w:bCs/>
          <w:sz w:val="28"/>
          <w:szCs w:val="28"/>
        </w:rPr>
        <w:t>Основи моделювання.</w:t>
      </w:r>
    </w:p>
    <w:p w14:paraId="4BF9109F" w14:textId="77777777" w:rsidR="00C56763" w:rsidRDefault="00232A5C" w:rsidP="000D28B4">
      <w:pPr>
        <w:shd w:val="clear" w:color="auto" w:fill="FFFFFF"/>
        <w:ind w:firstLine="720"/>
        <w:jc w:val="both"/>
        <w:rPr>
          <w:bCs/>
          <w:sz w:val="28"/>
          <w:szCs w:val="28"/>
        </w:rPr>
      </w:pPr>
      <w:r w:rsidRPr="00232A5C">
        <w:rPr>
          <w:bCs/>
          <w:sz w:val="28"/>
          <w:szCs w:val="28"/>
        </w:rPr>
        <w:t xml:space="preserve">Поняття моделі. Властивості та типи моделей. Основні етапи та типи моделювання. </w:t>
      </w:r>
    </w:p>
    <w:p w14:paraId="2CFF7D01" w14:textId="77777777" w:rsidR="00A04827" w:rsidRPr="00232A5C" w:rsidRDefault="00E63B9B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</w:t>
      </w:r>
      <w:r w:rsidR="00A04827" w:rsidRPr="009B0764">
        <w:rPr>
          <w:bCs/>
          <w:sz w:val="28"/>
          <w:szCs w:val="28"/>
        </w:rPr>
        <w:t>.</w:t>
      </w:r>
    </w:p>
    <w:p w14:paraId="606B4FA6" w14:textId="77777777" w:rsidR="00D90E73" w:rsidRPr="00232A5C" w:rsidRDefault="00D90E73" w:rsidP="00F757F5">
      <w:pPr>
        <w:shd w:val="clear" w:color="auto" w:fill="FFFFFF"/>
        <w:ind w:firstLine="720"/>
        <w:jc w:val="both"/>
        <w:rPr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t xml:space="preserve">Змістовий модуль </w:t>
      </w:r>
      <w:r w:rsidR="0075264D" w:rsidRPr="000D28B4">
        <w:rPr>
          <w:b/>
          <w:bCs/>
          <w:i/>
          <w:spacing w:val="-4"/>
          <w:sz w:val="28"/>
          <w:szCs w:val="28"/>
          <w:lang w:val="ru-RU"/>
        </w:rPr>
        <w:t>3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D90E73">
        <w:rPr>
          <w:b/>
          <w:bCs/>
          <w:spacing w:val="-4"/>
          <w:sz w:val="28"/>
          <w:szCs w:val="28"/>
          <w:lang w:val="ru-RU"/>
        </w:rPr>
        <w:t xml:space="preserve"> </w:t>
      </w:r>
      <w:r w:rsidRPr="000D28B4">
        <w:rPr>
          <w:b/>
          <w:color w:val="000000"/>
          <w:sz w:val="30"/>
          <w:szCs w:val="30"/>
        </w:rPr>
        <w:t>Технології розробки ПЗ</w:t>
      </w:r>
      <w:r w:rsidR="000D28B4">
        <w:rPr>
          <w:b/>
          <w:color w:val="000000"/>
          <w:sz w:val="30"/>
          <w:szCs w:val="30"/>
        </w:rPr>
        <w:t>.</w:t>
      </w:r>
    </w:p>
    <w:p w14:paraId="0FDB8DAA" w14:textId="77777777" w:rsidR="00F77604" w:rsidRPr="00F757F5" w:rsidRDefault="00F77604" w:rsidP="00F77604">
      <w:pPr>
        <w:shd w:val="clear" w:color="auto" w:fill="FFFFFF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</w:t>
      </w:r>
      <w:r w:rsidR="00232A5C">
        <w:rPr>
          <w:b/>
          <w:bCs/>
          <w:sz w:val="28"/>
          <w:szCs w:val="28"/>
          <w:lang w:val="ru-RU"/>
        </w:rPr>
        <w:t>5</w:t>
      </w:r>
      <w:r w:rsidRPr="00F757F5">
        <w:rPr>
          <w:b/>
          <w:bCs/>
          <w:sz w:val="28"/>
          <w:szCs w:val="28"/>
        </w:rPr>
        <w:t xml:space="preserve">. Особливості </w:t>
      </w:r>
      <w:r w:rsidRPr="00F757F5">
        <w:rPr>
          <w:b/>
          <w:bCs/>
          <w:spacing w:val="-1"/>
          <w:sz w:val="28"/>
          <w:szCs w:val="28"/>
        </w:rPr>
        <w:t>процесів створення ПЗ</w:t>
      </w:r>
      <w:r w:rsidRPr="00F757F5">
        <w:rPr>
          <w:b/>
          <w:bCs/>
          <w:sz w:val="28"/>
          <w:szCs w:val="28"/>
        </w:rPr>
        <w:t>.</w:t>
      </w:r>
    </w:p>
    <w:p w14:paraId="74D67DFC" w14:textId="77777777" w:rsidR="00F77604" w:rsidRPr="005A3BDF" w:rsidRDefault="005A3BDF" w:rsidP="006A37B1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Поняття  життєвого циклу програмної системи (ЖЦ ПС). </w:t>
      </w:r>
      <w:r w:rsidR="00F77604" w:rsidRPr="00F757F5">
        <w:rPr>
          <w:sz w:val="28"/>
          <w:szCs w:val="28"/>
        </w:rPr>
        <w:t xml:space="preserve">Типи процесів </w:t>
      </w:r>
      <w:r>
        <w:rPr>
          <w:sz w:val="28"/>
          <w:szCs w:val="28"/>
        </w:rPr>
        <w:t>ЖЦ ПС</w:t>
      </w:r>
      <w:r w:rsidR="00F77604" w:rsidRPr="00F757F5">
        <w:rPr>
          <w:sz w:val="28"/>
          <w:szCs w:val="28"/>
        </w:rPr>
        <w:t xml:space="preserve">. </w:t>
      </w:r>
      <w:r>
        <w:rPr>
          <w:sz w:val="28"/>
          <w:szCs w:val="28"/>
        </w:rPr>
        <w:t>Поняття моделі ЖЦ ПС.</w:t>
      </w:r>
      <w:r w:rsidR="00F77604" w:rsidRPr="00F757F5">
        <w:rPr>
          <w:sz w:val="28"/>
          <w:szCs w:val="28"/>
        </w:rPr>
        <w:t xml:space="preserve"> Каскадна модель.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Інкрементна</w:t>
      </w:r>
      <w:proofErr w:type="spellEnd"/>
      <w:r>
        <w:rPr>
          <w:sz w:val="28"/>
          <w:szCs w:val="28"/>
        </w:rPr>
        <w:t xml:space="preserve"> модель.</w:t>
      </w:r>
      <w:r w:rsidR="00F77604" w:rsidRPr="00F757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Спіральна модель. </w:t>
      </w:r>
      <w:proofErr w:type="spellStart"/>
      <w:r w:rsidR="00F77604" w:rsidRPr="00F757F5">
        <w:rPr>
          <w:sz w:val="28"/>
          <w:szCs w:val="28"/>
        </w:rPr>
        <w:t>Еволютивна</w:t>
      </w:r>
      <w:proofErr w:type="spellEnd"/>
      <w:r w:rsidR="00F77604" w:rsidRPr="00F757F5">
        <w:rPr>
          <w:sz w:val="28"/>
          <w:szCs w:val="28"/>
        </w:rPr>
        <w:t xml:space="preserve"> модель. Особливості формальної розробки систем. Особливості специфікації ПЗ. Характеристика основних методів розробки ПЗ.</w:t>
      </w:r>
      <w:r w:rsidR="00F77604">
        <w:rPr>
          <w:sz w:val="28"/>
          <w:szCs w:val="28"/>
        </w:rPr>
        <w:t xml:space="preserve"> Технологія </w:t>
      </w:r>
      <w:r w:rsidR="00F77604">
        <w:rPr>
          <w:sz w:val="28"/>
          <w:szCs w:val="28"/>
          <w:lang w:val="en-US"/>
        </w:rPr>
        <w:t>Agile</w:t>
      </w:r>
      <w:r w:rsidR="00F77604" w:rsidRPr="00411B03">
        <w:rPr>
          <w:sz w:val="28"/>
          <w:szCs w:val="28"/>
          <w:lang w:val="ru-RU"/>
        </w:rPr>
        <w:t>.</w:t>
      </w:r>
    </w:p>
    <w:p w14:paraId="63AC1478" w14:textId="77777777" w:rsidR="0075264D" w:rsidRPr="00232A5C" w:rsidRDefault="00E63B9B" w:rsidP="00232A5C">
      <w:pPr>
        <w:shd w:val="clear" w:color="auto" w:fill="FFFFFF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1, </w:t>
      </w:r>
      <w:r w:rsidR="00B77E36">
        <w:rPr>
          <w:bCs/>
          <w:sz w:val="28"/>
          <w:szCs w:val="28"/>
        </w:rPr>
        <w:t>8</w:t>
      </w:r>
      <w:r w:rsidR="00A04827" w:rsidRPr="009B0764">
        <w:rPr>
          <w:bCs/>
          <w:sz w:val="28"/>
          <w:szCs w:val="28"/>
        </w:rPr>
        <w:t>.</w:t>
      </w:r>
    </w:p>
    <w:p w14:paraId="5B9A3D66" w14:textId="77777777" w:rsidR="00D90E73" w:rsidRPr="000D28B4" w:rsidRDefault="00D90E73" w:rsidP="00F757F5">
      <w:pPr>
        <w:shd w:val="clear" w:color="auto" w:fill="FFFFFF"/>
        <w:ind w:firstLine="720"/>
        <w:rPr>
          <w:b/>
          <w:color w:val="000000"/>
          <w:sz w:val="30"/>
          <w:szCs w:val="30"/>
          <w:lang w:val="ru-RU"/>
        </w:rPr>
      </w:pPr>
      <w:r w:rsidRPr="000D28B4">
        <w:rPr>
          <w:b/>
          <w:bCs/>
          <w:i/>
          <w:spacing w:val="-4"/>
          <w:sz w:val="28"/>
          <w:szCs w:val="28"/>
        </w:rPr>
        <w:t xml:space="preserve">Змістовий модуль </w:t>
      </w:r>
      <w:r w:rsidRPr="000D28B4">
        <w:rPr>
          <w:b/>
          <w:bCs/>
          <w:i/>
          <w:spacing w:val="-4"/>
          <w:sz w:val="28"/>
          <w:szCs w:val="28"/>
          <w:lang w:val="ru-RU"/>
        </w:rPr>
        <w:t>4</w:t>
      </w:r>
      <w:r w:rsidRPr="000D28B4">
        <w:rPr>
          <w:b/>
          <w:bCs/>
          <w:i/>
          <w:spacing w:val="-4"/>
          <w:sz w:val="28"/>
          <w:szCs w:val="28"/>
        </w:rPr>
        <w:t>.</w:t>
      </w:r>
      <w:r w:rsidRPr="00F757F5">
        <w:rPr>
          <w:sz w:val="28"/>
          <w:szCs w:val="28"/>
        </w:rPr>
        <w:t xml:space="preserve"> </w:t>
      </w:r>
      <w:r w:rsidRPr="000D28B4">
        <w:rPr>
          <w:b/>
          <w:color w:val="000000"/>
          <w:sz w:val="30"/>
          <w:szCs w:val="30"/>
        </w:rPr>
        <w:t>Основи інженерії вимог до ПЗ</w:t>
      </w:r>
      <w:r w:rsidR="000D28B4">
        <w:rPr>
          <w:b/>
          <w:color w:val="000000"/>
          <w:sz w:val="30"/>
          <w:szCs w:val="30"/>
        </w:rPr>
        <w:t>.</w:t>
      </w:r>
    </w:p>
    <w:p w14:paraId="47324AEB" w14:textId="77777777" w:rsidR="00123B56" w:rsidRPr="00F757F5" w:rsidRDefault="00232A5C" w:rsidP="00F757F5">
      <w:pPr>
        <w:shd w:val="clear" w:color="auto" w:fill="FFFFFF"/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Тема 6</w:t>
      </w:r>
      <w:r w:rsidR="00123B56" w:rsidRPr="00F757F5">
        <w:rPr>
          <w:b/>
          <w:bCs/>
          <w:sz w:val="28"/>
          <w:szCs w:val="28"/>
        </w:rPr>
        <w:t xml:space="preserve">. </w:t>
      </w:r>
      <w:r w:rsidR="00B81349" w:rsidRPr="00F757F5">
        <w:rPr>
          <w:b/>
          <w:bCs/>
          <w:sz w:val="28"/>
          <w:szCs w:val="28"/>
        </w:rPr>
        <w:t>Основи інженерії вимог</w:t>
      </w:r>
      <w:r w:rsidR="00C136EE" w:rsidRPr="00F757F5">
        <w:rPr>
          <w:b/>
          <w:bCs/>
          <w:sz w:val="28"/>
          <w:szCs w:val="28"/>
        </w:rPr>
        <w:t>.</w:t>
      </w:r>
    </w:p>
    <w:p w14:paraId="6F71038B" w14:textId="77777777" w:rsidR="008B4C41" w:rsidRDefault="008B4C4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F757F5">
        <w:rPr>
          <w:sz w:val="28"/>
          <w:szCs w:val="28"/>
        </w:rPr>
        <w:t xml:space="preserve">Інженерія </w:t>
      </w:r>
      <w:r w:rsidR="007438DA" w:rsidRPr="00F757F5">
        <w:rPr>
          <w:sz w:val="28"/>
          <w:szCs w:val="28"/>
        </w:rPr>
        <w:t>вимог –</w:t>
      </w:r>
      <w:r w:rsidRPr="00F757F5">
        <w:rPr>
          <w:sz w:val="28"/>
          <w:szCs w:val="28"/>
        </w:rPr>
        <w:t xml:space="preserve"> як процес. Функціональні та не функціональні вимоги. Вимоги предметної області. Вимоги користувачів. Системні вимоги. Специфікації вимог. Концептуальне моделювання проблеми. Поняття про проблемні галузі-домени та їх онтології. </w:t>
      </w:r>
      <w:proofErr w:type="spellStart"/>
      <w:r w:rsidRPr="00F757F5">
        <w:rPr>
          <w:sz w:val="28"/>
          <w:szCs w:val="28"/>
        </w:rPr>
        <w:t>Обєктно</w:t>
      </w:r>
      <w:proofErr w:type="spellEnd"/>
      <w:r w:rsidRPr="00F757F5">
        <w:rPr>
          <w:sz w:val="28"/>
          <w:szCs w:val="28"/>
        </w:rPr>
        <w:t xml:space="preserve">-орієнтована інженерія </w:t>
      </w:r>
      <w:r w:rsidR="007438DA" w:rsidRPr="00F757F5">
        <w:rPr>
          <w:sz w:val="28"/>
          <w:szCs w:val="28"/>
        </w:rPr>
        <w:t>вимог. Методи</w:t>
      </w:r>
      <w:r w:rsidRPr="00F757F5">
        <w:rPr>
          <w:sz w:val="28"/>
          <w:szCs w:val="28"/>
        </w:rPr>
        <w:t xml:space="preserve"> інженерії вимог. Інженерія вимог С. Леєра та С. </w:t>
      </w:r>
      <w:proofErr w:type="spellStart"/>
      <w:r w:rsidRPr="00F757F5">
        <w:rPr>
          <w:sz w:val="28"/>
          <w:szCs w:val="28"/>
        </w:rPr>
        <w:t>Меллора</w:t>
      </w:r>
      <w:proofErr w:type="spellEnd"/>
      <w:r w:rsidRPr="00F757F5">
        <w:rPr>
          <w:sz w:val="28"/>
          <w:szCs w:val="28"/>
        </w:rPr>
        <w:t xml:space="preserve">. Метод інженерії вимог І. </w:t>
      </w:r>
      <w:proofErr w:type="spellStart"/>
      <w:r w:rsidRPr="00F757F5">
        <w:rPr>
          <w:sz w:val="28"/>
          <w:szCs w:val="28"/>
        </w:rPr>
        <w:t>Джекобсона</w:t>
      </w:r>
      <w:proofErr w:type="spellEnd"/>
      <w:r w:rsidRPr="00F757F5">
        <w:rPr>
          <w:sz w:val="28"/>
          <w:szCs w:val="28"/>
        </w:rPr>
        <w:t>. Моделі аналізу вимог.</w:t>
      </w:r>
    </w:p>
    <w:p w14:paraId="5DA1D418" w14:textId="77777777" w:rsidR="00A04827" w:rsidRPr="00F757F5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</w:t>
      </w:r>
      <w:r w:rsidR="00B77E36">
        <w:rPr>
          <w:bCs/>
          <w:sz w:val="28"/>
          <w:szCs w:val="28"/>
        </w:rPr>
        <w:t>, 9</w:t>
      </w:r>
      <w:r w:rsidR="00A04827" w:rsidRPr="009B0764">
        <w:rPr>
          <w:bCs/>
          <w:sz w:val="28"/>
          <w:szCs w:val="28"/>
        </w:rPr>
        <w:t>.</w:t>
      </w:r>
    </w:p>
    <w:p w14:paraId="24528C70" w14:textId="77777777" w:rsidR="00123B56" w:rsidRPr="0075264D" w:rsidRDefault="00232A5C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7</w:t>
      </w:r>
      <w:r w:rsidR="00123B56" w:rsidRPr="0075264D">
        <w:rPr>
          <w:b/>
          <w:bCs/>
          <w:sz w:val="28"/>
          <w:szCs w:val="28"/>
        </w:rPr>
        <w:t xml:space="preserve">. </w:t>
      </w:r>
      <w:r w:rsidR="0028479F" w:rsidRPr="0075264D">
        <w:rPr>
          <w:b/>
          <w:bCs/>
          <w:sz w:val="28"/>
          <w:szCs w:val="28"/>
        </w:rPr>
        <w:t>Основи</w:t>
      </w:r>
      <w:r w:rsidR="00B81349" w:rsidRPr="0075264D">
        <w:rPr>
          <w:b/>
          <w:bCs/>
          <w:sz w:val="28"/>
          <w:szCs w:val="28"/>
        </w:rPr>
        <w:t xml:space="preserve"> моделювання поведінки систем та процесів формування вимог</w:t>
      </w:r>
      <w:r w:rsidR="00C136EE" w:rsidRPr="0075264D">
        <w:rPr>
          <w:b/>
          <w:bCs/>
          <w:sz w:val="28"/>
          <w:szCs w:val="28"/>
        </w:rPr>
        <w:t>.</w:t>
      </w:r>
    </w:p>
    <w:p w14:paraId="0DE277DC" w14:textId="77777777" w:rsidR="00232A5C" w:rsidRDefault="008B4C41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 w:rsidRPr="0075264D">
        <w:rPr>
          <w:sz w:val="28"/>
          <w:szCs w:val="28"/>
        </w:rPr>
        <w:t xml:space="preserve">Моделі системного оточення. Моделі поведінки. Поняття про моделі даних та кінцевих автоматів. Об’єктні та наслідкові моделі. </w:t>
      </w:r>
      <w:r w:rsidR="00232A5C">
        <w:rPr>
          <w:sz w:val="28"/>
          <w:szCs w:val="28"/>
        </w:rPr>
        <w:t>Особливості засобів моделювання.</w:t>
      </w:r>
    </w:p>
    <w:p w14:paraId="441CFE3A" w14:textId="77777777" w:rsidR="00A04827" w:rsidRPr="000D28B4" w:rsidRDefault="00E63B9B" w:rsidP="000D28B4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8</w:t>
      </w:r>
      <w:r w:rsidR="00A04827" w:rsidRPr="009B0764">
        <w:rPr>
          <w:bCs/>
          <w:sz w:val="28"/>
          <w:szCs w:val="28"/>
        </w:rPr>
        <w:t>.</w:t>
      </w:r>
    </w:p>
    <w:p w14:paraId="2751BF9A" w14:textId="77777777" w:rsidR="0075264D" w:rsidRPr="00E62015" w:rsidRDefault="00232A5C" w:rsidP="00232A5C">
      <w:pPr>
        <w:shd w:val="clear" w:color="auto" w:fill="FFFFFF"/>
        <w:ind w:firstLine="720"/>
        <w:jc w:val="both"/>
        <w:rPr>
          <w:b/>
          <w:sz w:val="28"/>
          <w:szCs w:val="28"/>
        </w:rPr>
      </w:pPr>
      <w:r w:rsidRPr="00E62015">
        <w:rPr>
          <w:b/>
          <w:bCs/>
          <w:i/>
          <w:sz w:val="28"/>
          <w:szCs w:val="28"/>
        </w:rPr>
        <w:t xml:space="preserve">Змістовий модуль </w:t>
      </w:r>
      <w:r w:rsidRPr="00E62015">
        <w:rPr>
          <w:b/>
          <w:bCs/>
          <w:i/>
          <w:sz w:val="28"/>
          <w:szCs w:val="28"/>
          <w:lang w:val="ru-RU"/>
        </w:rPr>
        <w:t>5</w:t>
      </w:r>
      <w:r w:rsidRPr="00E62015">
        <w:rPr>
          <w:b/>
          <w:bCs/>
          <w:i/>
          <w:sz w:val="28"/>
          <w:szCs w:val="28"/>
        </w:rPr>
        <w:t>.</w:t>
      </w:r>
      <w:r w:rsidRPr="00E62015">
        <w:rPr>
          <w:b/>
          <w:bCs/>
          <w:sz w:val="28"/>
          <w:szCs w:val="28"/>
        </w:rPr>
        <w:t xml:space="preserve"> </w:t>
      </w:r>
      <w:r w:rsidRPr="00E62015">
        <w:rPr>
          <w:b/>
          <w:color w:val="000000"/>
          <w:sz w:val="30"/>
          <w:szCs w:val="30"/>
        </w:rPr>
        <w:t>Письмова комунікація</w:t>
      </w:r>
      <w:r w:rsidR="000D28B4" w:rsidRPr="00E62015">
        <w:rPr>
          <w:b/>
          <w:color w:val="000000"/>
          <w:sz w:val="30"/>
          <w:szCs w:val="30"/>
        </w:rPr>
        <w:t>.</w:t>
      </w:r>
    </w:p>
    <w:p w14:paraId="06304A32" w14:textId="77777777" w:rsidR="00123B56" w:rsidRPr="00232A5C" w:rsidRDefault="00232A5C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E62015">
        <w:rPr>
          <w:b/>
          <w:bCs/>
          <w:sz w:val="28"/>
          <w:szCs w:val="28"/>
        </w:rPr>
        <w:t>Тема 8</w:t>
      </w:r>
      <w:r w:rsidR="00123B56" w:rsidRPr="00E62015">
        <w:rPr>
          <w:b/>
          <w:bCs/>
          <w:sz w:val="28"/>
          <w:szCs w:val="28"/>
        </w:rPr>
        <w:t xml:space="preserve">. </w:t>
      </w:r>
      <w:r w:rsidR="00B81349" w:rsidRPr="00E62015">
        <w:rPr>
          <w:b/>
          <w:bCs/>
          <w:sz w:val="28"/>
          <w:szCs w:val="28"/>
        </w:rPr>
        <w:t>Особливості тестування програм та систем</w:t>
      </w:r>
      <w:r w:rsidR="00C136EE" w:rsidRPr="00232A5C">
        <w:rPr>
          <w:b/>
          <w:bCs/>
          <w:sz w:val="28"/>
          <w:szCs w:val="28"/>
        </w:rPr>
        <w:t>.</w:t>
      </w:r>
    </w:p>
    <w:p w14:paraId="059B0C13" w14:textId="77777777" w:rsidR="008B4C41" w:rsidRDefault="008B4C4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Методи генерування програм. Статичні та динамічні методи тестування програм. Функціональне тестування. Методи доведення правильності програм. Об’єкти тестування. Класифікація відмов та помилок. Джерела помилок.</w:t>
      </w:r>
      <w:r w:rsidRPr="00232A5C">
        <w:rPr>
          <w:sz w:val="28"/>
          <w:szCs w:val="28"/>
          <w:lang w:val="ru-RU"/>
        </w:rPr>
        <w:t xml:space="preserve"> </w:t>
      </w:r>
      <w:r w:rsidRPr="00232A5C">
        <w:rPr>
          <w:sz w:val="28"/>
          <w:szCs w:val="28"/>
        </w:rPr>
        <w:t>Особливості процесу тестування. Поняття про автоматизоване тестування.</w:t>
      </w:r>
    </w:p>
    <w:p w14:paraId="282AF950" w14:textId="77777777" w:rsidR="00A04827" w:rsidRPr="00232A5C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5</w:t>
      </w:r>
      <w:r w:rsidR="00A04827" w:rsidRPr="009B0764">
        <w:rPr>
          <w:bCs/>
          <w:sz w:val="28"/>
          <w:szCs w:val="28"/>
        </w:rPr>
        <w:t>.</w:t>
      </w:r>
    </w:p>
    <w:p w14:paraId="13AB45AF" w14:textId="77777777" w:rsidR="00123B56" w:rsidRPr="00232A5C" w:rsidRDefault="00232A5C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9</w:t>
      </w:r>
      <w:r w:rsidR="00123B56" w:rsidRPr="00232A5C">
        <w:rPr>
          <w:b/>
          <w:bCs/>
          <w:sz w:val="28"/>
          <w:szCs w:val="28"/>
        </w:rPr>
        <w:t xml:space="preserve">. </w:t>
      </w:r>
      <w:r w:rsidR="00B81349" w:rsidRPr="00232A5C">
        <w:rPr>
          <w:b/>
          <w:bCs/>
          <w:sz w:val="28"/>
          <w:szCs w:val="28"/>
        </w:rPr>
        <w:t>Особливості забезпечення якості ПЗ</w:t>
      </w:r>
      <w:r w:rsidR="00C136EE" w:rsidRPr="00232A5C">
        <w:rPr>
          <w:b/>
          <w:bCs/>
          <w:sz w:val="28"/>
          <w:szCs w:val="28"/>
        </w:rPr>
        <w:t>.</w:t>
      </w:r>
    </w:p>
    <w:p w14:paraId="2C9D1953" w14:textId="77777777" w:rsidR="003A1711" w:rsidRDefault="003A171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Поняття про якість ПЗ. Критерії якості ПЗ. Аналіз процесів досягнення якості ПЗ. Моделі якості ПЗ.</w:t>
      </w:r>
      <w:r w:rsidR="005B4C6A" w:rsidRPr="00232A5C">
        <w:rPr>
          <w:sz w:val="28"/>
          <w:szCs w:val="28"/>
        </w:rPr>
        <w:t xml:space="preserve"> </w:t>
      </w:r>
      <w:r w:rsidRPr="00232A5C">
        <w:rPr>
          <w:sz w:val="28"/>
          <w:szCs w:val="28"/>
        </w:rPr>
        <w:t>Поняття про функціональність,</w:t>
      </w:r>
      <w:r w:rsidR="005B4C6A" w:rsidRPr="00232A5C">
        <w:rPr>
          <w:sz w:val="28"/>
          <w:szCs w:val="28"/>
        </w:rPr>
        <w:t xml:space="preserve"> надійність</w:t>
      </w:r>
      <w:r w:rsidRPr="00232A5C">
        <w:rPr>
          <w:sz w:val="28"/>
          <w:szCs w:val="28"/>
        </w:rPr>
        <w:t>,</w:t>
      </w:r>
      <w:r w:rsidR="005B4C6A" w:rsidRPr="00232A5C">
        <w:rPr>
          <w:sz w:val="28"/>
          <w:szCs w:val="28"/>
        </w:rPr>
        <w:t xml:space="preserve"> </w:t>
      </w:r>
      <w:proofErr w:type="spellStart"/>
      <w:r w:rsidRPr="00232A5C">
        <w:rPr>
          <w:sz w:val="28"/>
          <w:szCs w:val="28"/>
        </w:rPr>
        <w:t>супроводжуваність</w:t>
      </w:r>
      <w:proofErr w:type="spellEnd"/>
      <w:r w:rsidR="005B4C6A" w:rsidRPr="00232A5C">
        <w:rPr>
          <w:sz w:val="28"/>
          <w:szCs w:val="28"/>
        </w:rPr>
        <w:t xml:space="preserve"> </w:t>
      </w:r>
      <w:r w:rsidRPr="00232A5C">
        <w:rPr>
          <w:sz w:val="28"/>
          <w:szCs w:val="28"/>
        </w:rPr>
        <w:t>та ефективність ПЗ. Метрики якості та їх аналіз. Стандарти підтримки якості ПЗ. Методи оцінки надійності. Експериментальні методи оцінки надійності та якості ПЗ.</w:t>
      </w:r>
    </w:p>
    <w:p w14:paraId="21E15B52" w14:textId="77777777" w:rsidR="00A04827" w:rsidRPr="00411B03" w:rsidRDefault="00E63B9B" w:rsidP="000E0BFA">
      <w:pPr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Література: </w:t>
      </w:r>
      <w:r w:rsidR="00B77E36">
        <w:rPr>
          <w:bCs/>
          <w:sz w:val="28"/>
          <w:szCs w:val="28"/>
        </w:rPr>
        <w:t>2, 5, 11</w:t>
      </w:r>
      <w:r w:rsidR="00A04827" w:rsidRPr="009B0764">
        <w:rPr>
          <w:bCs/>
          <w:sz w:val="28"/>
          <w:szCs w:val="28"/>
        </w:rPr>
        <w:t>.</w:t>
      </w:r>
    </w:p>
    <w:p w14:paraId="5D792E48" w14:textId="77777777" w:rsidR="00123B56" w:rsidRPr="00232A5C" w:rsidRDefault="000E0BFA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1</w:t>
      </w:r>
      <w:r w:rsidRPr="00411B03">
        <w:rPr>
          <w:b/>
          <w:bCs/>
          <w:sz w:val="28"/>
          <w:szCs w:val="28"/>
          <w:lang w:val="ru-RU"/>
        </w:rPr>
        <w:t>0</w:t>
      </w:r>
      <w:r w:rsidR="005379AF" w:rsidRPr="00232A5C">
        <w:rPr>
          <w:b/>
          <w:bCs/>
          <w:sz w:val="28"/>
          <w:szCs w:val="28"/>
        </w:rPr>
        <w:t>.</w:t>
      </w:r>
      <w:r w:rsidR="005379AF" w:rsidRPr="00232A5C">
        <w:rPr>
          <w:b/>
          <w:bCs/>
          <w:sz w:val="28"/>
          <w:szCs w:val="28"/>
          <w:lang w:val="ru-RU"/>
        </w:rPr>
        <w:t xml:space="preserve"> </w:t>
      </w:r>
      <w:r w:rsidR="00B81349" w:rsidRPr="00232A5C">
        <w:rPr>
          <w:b/>
          <w:bCs/>
          <w:sz w:val="28"/>
          <w:szCs w:val="28"/>
        </w:rPr>
        <w:t>Поняття про процеси у</w:t>
      </w:r>
      <w:r w:rsidR="00C136EE" w:rsidRPr="00232A5C">
        <w:rPr>
          <w:b/>
          <w:bCs/>
          <w:sz w:val="28"/>
          <w:szCs w:val="28"/>
        </w:rPr>
        <w:t>правління програмними проектами.</w:t>
      </w:r>
    </w:p>
    <w:p w14:paraId="0CF163AA" w14:textId="77777777" w:rsidR="005379AF" w:rsidRDefault="005379AF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 xml:space="preserve">Особливості аналізу стану проекту. Планування. Поняття про ризики </w:t>
      </w:r>
      <w:r w:rsidRPr="00232A5C">
        <w:rPr>
          <w:sz w:val="28"/>
          <w:szCs w:val="28"/>
        </w:rPr>
        <w:lastRenderedPageBreak/>
        <w:t>проекту. Оцінювання проекту.</w:t>
      </w:r>
    </w:p>
    <w:p w14:paraId="23892CA1" w14:textId="77777777" w:rsidR="00A04827" w:rsidRPr="00232A5C" w:rsidRDefault="00E63B9B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1, 2,</w:t>
      </w:r>
      <w:r w:rsidR="00BC29BF">
        <w:rPr>
          <w:bCs/>
          <w:sz w:val="28"/>
          <w:szCs w:val="28"/>
        </w:rPr>
        <w:t xml:space="preserve"> 11</w:t>
      </w:r>
      <w:r w:rsidR="00A04827" w:rsidRPr="009B0764">
        <w:rPr>
          <w:bCs/>
          <w:sz w:val="28"/>
          <w:szCs w:val="28"/>
        </w:rPr>
        <w:t>.</w:t>
      </w:r>
    </w:p>
    <w:p w14:paraId="6081D4FC" w14:textId="77777777" w:rsidR="00123B56" w:rsidRPr="00232A5C" w:rsidRDefault="000E0BFA" w:rsidP="00F757F5">
      <w:pPr>
        <w:shd w:val="clear" w:color="auto" w:fill="FFFFFF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1</w:t>
      </w:r>
      <w:r w:rsidRPr="00411B03">
        <w:rPr>
          <w:b/>
          <w:bCs/>
          <w:sz w:val="28"/>
          <w:szCs w:val="28"/>
          <w:lang w:val="ru-RU"/>
        </w:rPr>
        <w:t>1</w:t>
      </w:r>
      <w:r w:rsidR="005379AF" w:rsidRPr="00232A5C">
        <w:rPr>
          <w:b/>
          <w:bCs/>
          <w:sz w:val="28"/>
          <w:szCs w:val="28"/>
        </w:rPr>
        <w:t>.</w:t>
      </w:r>
      <w:r w:rsidR="00123B56" w:rsidRPr="00232A5C">
        <w:rPr>
          <w:b/>
          <w:bCs/>
          <w:sz w:val="28"/>
          <w:szCs w:val="28"/>
        </w:rPr>
        <w:t xml:space="preserve"> </w:t>
      </w:r>
      <w:r w:rsidR="00B81349" w:rsidRPr="00232A5C">
        <w:rPr>
          <w:b/>
          <w:bCs/>
          <w:sz w:val="28"/>
          <w:szCs w:val="28"/>
        </w:rPr>
        <w:t>Групові комунікації в програмній інженерії</w:t>
      </w:r>
      <w:r w:rsidR="00C136EE" w:rsidRPr="00232A5C">
        <w:rPr>
          <w:b/>
          <w:bCs/>
          <w:sz w:val="28"/>
          <w:szCs w:val="28"/>
        </w:rPr>
        <w:t>.</w:t>
      </w:r>
    </w:p>
    <w:p w14:paraId="6FD49FBC" w14:textId="77777777" w:rsidR="00F913F1" w:rsidRDefault="00F913F1" w:rsidP="00F757F5">
      <w:pPr>
        <w:shd w:val="clear" w:color="auto" w:fill="FFFFFF"/>
        <w:ind w:firstLine="720"/>
        <w:jc w:val="both"/>
        <w:rPr>
          <w:sz w:val="28"/>
          <w:szCs w:val="28"/>
        </w:rPr>
      </w:pPr>
      <w:r w:rsidRPr="00232A5C">
        <w:rPr>
          <w:sz w:val="28"/>
          <w:szCs w:val="28"/>
        </w:rPr>
        <w:t>Особливості розподілу обов’язків в проекті.</w:t>
      </w:r>
      <w:r w:rsidRPr="00232A5C">
        <w:rPr>
          <w:sz w:val="28"/>
          <w:szCs w:val="28"/>
          <w:lang w:val="ru-RU"/>
        </w:rPr>
        <w:t xml:space="preserve"> </w:t>
      </w:r>
      <w:r w:rsidRPr="00232A5C">
        <w:rPr>
          <w:sz w:val="28"/>
          <w:szCs w:val="28"/>
        </w:rPr>
        <w:t>Персональна відповідальність. Роль комунікацій у проекті.</w:t>
      </w:r>
    </w:p>
    <w:p w14:paraId="4B00E77B" w14:textId="77777777" w:rsidR="00A04827" w:rsidRPr="00411B03" w:rsidRDefault="00F22B67" w:rsidP="00F757F5">
      <w:pPr>
        <w:shd w:val="clear" w:color="auto" w:fill="FFFFFF"/>
        <w:ind w:firstLine="72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Література: </w:t>
      </w:r>
      <w:r w:rsidR="00BC29BF">
        <w:rPr>
          <w:bCs/>
          <w:sz w:val="28"/>
          <w:szCs w:val="28"/>
        </w:rPr>
        <w:t xml:space="preserve">6, 7, </w:t>
      </w:r>
      <w:r>
        <w:rPr>
          <w:bCs/>
          <w:sz w:val="28"/>
          <w:szCs w:val="28"/>
        </w:rPr>
        <w:t>11</w:t>
      </w:r>
      <w:r w:rsidR="00A04827" w:rsidRPr="009B0764">
        <w:rPr>
          <w:bCs/>
          <w:sz w:val="28"/>
          <w:szCs w:val="28"/>
        </w:rPr>
        <w:t>.</w:t>
      </w: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0DE8638F" w14:textId="77777777" w:rsidR="00123B56" w:rsidRPr="0028479F" w:rsidRDefault="00B04279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  <w:lang w:val="ru-RU"/>
        </w:rPr>
      </w:pPr>
      <w:r>
        <w:rPr>
          <w:b/>
          <w:bCs/>
          <w:spacing w:val="-1"/>
          <w:sz w:val="28"/>
          <w:szCs w:val="28"/>
        </w:rPr>
        <w:t>«</w:t>
      </w:r>
      <w:r w:rsidR="00772EFE" w:rsidRPr="00772EFE">
        <w:rPr>
          <w:b/>
          <w:bCs/>
          <w:spacing w:val="-1"/>
          <w:sz w:val="28"/>
          <w:szCs w:val="28"/>
        </w:rPr>
        <w:t>Основи інженерії програмного забезпечення</w:t>
      </w:r>
      <w:r>
        <w:rPr>
          <w:b/>
          <w:bCs/>
          <w:spacing w:val="-1"/>
          <w:sz w:val="28"/>
          <w:szCs w:val="28"/>
        </w:rP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85957F0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2086D63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79F05A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14CDE0A9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3930715C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1279B89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2AADDA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3EC265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D91CB6B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spacing w:val="-1"/>
                <w:sz w:val="24"/>
                <w:szCs w:val="24"/>
              </w:rPr>
              <w:t>ютингу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. </w:t>
            </w:r>
          </w:p>
        </w:tc>
        <w:tc>
          <w:tcPr>
            <w:tcW w:w="900" w:type="dxa"/>
            <w:vAlign w:val="center"/>
          </w:tcPr>
          <w:p w14:paraId="7D358C5A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szCs w:val="23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0A5659A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2DBA0002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539F2A3C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1C243403" w14:textId="77777777" w:rsidR="0018536A" w:rsidRPr="00596CC0" w:rsidRDefault="00F5000F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3CC764C6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889E5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65305B2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</w:p>
        </w:tc>
        <w:tc>
          <w:tcPr>
            <w:tcW w:w="900" w:type="dxa"/>
            <w:vAlign w:val="center"/>
          </w:tcPr>
          <w:p w14:paraId="0B25F3A9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4A0163F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32652F8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EDD59B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502CC9B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871C8AF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6E6F979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143AA7A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7BEFF63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FC58B6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1881A5CB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02" w:type="dxa"/>
            <w:vAlign w:val="center"/>
          </w:tcPr>
          <w:p w14:paraId="40C2192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714B3CFD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23AE993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4A185CD8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1C08E7CA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38CF82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>Особливості процесів створення 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2A7DAA16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14:paraId="31F2CB3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4A6A9974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1002" w:type="dxa"/>
            <w:vAlign w:val="center"/>
          </w:tcPr>
          <w:p w14:paraId="768DD1E0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21" w:type="dxa"/>
          </w:tcPr>
          <w:p w14:paraId="39B97D4E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A27D4D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1CB0EAAE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4. Основи інженерії вимог до ПЗ.</w:t>
            </w:r>
          </w:p>
        </w:tc>
      </w:tr>
      <w:tr w:rsidR="0018536A" w:rsidRPr="00596CC0" w14:paraId="44AE38C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51C84A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621A115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1D1867F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4C592008" w14:textId="77777777" w:rsidR="0018536A" w:rsidRPr="004D06F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002" w:type="dxa"/>
            <w:vAlign w:val="center"/>
          </w:tcPr>
          <w:p w14:paraId="122EC0A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6A28AA9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4F63603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AC42944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26FF7C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1C81AB0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358A9FDC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2223788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45D31F4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F3E0CC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326E5EF8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8A89BE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7D59C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55EB050F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42DE66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5FEC7147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0CC2A0A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19A5481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1A54C94B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7729C61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42E6017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CD21B7A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7374DF7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65AE221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45E8D04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8B2561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1BAF8D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3CEA46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29D6F8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CCCB8BA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04D7AF3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616A5E59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019261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9DC7C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4C06478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7F2FA42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2F778541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173FC8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0508726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77777777" w:rsidR="0018536A" w:rsidRPr="00175906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14:paraId="6408B23E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0" w:type="dxa"/>
            <w:vAlign w:val="center"/>
          </w:tcPr>
          <w:p w14:paraId="3CAAD050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86</w:t>
            </w:r>
          </w:p>
        </w:tc>
        <w:tc>
          <w:tcPr>
            <w:tcW w:w="1002" w:type="dxa"/>
            <w:vAlign w:val="center"/>
          </w:tcPr>
          <w:p w14:paraId="0006541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F4420E0" w14:textId="77777777" w:rsidR="00123B56" w:rsidRDefault="00123B56"/>
    <w:p w14:paraId="33ADF915" w14:textId="77777777" w:rsidR="00CB641E" w:rsidRDefault="00CB641E"/>
    <w:p w14:paraId="34396DF3" w14:textId="77777777" w:rsidR="00022CC9" w:rsidRDefault="00022CC9">
      <w:pPr>
        <w:rPr>
          <w:sz w:val="28"/>
          <w:szCs w:val="28"/>
          <w:lang w:val="ru-RU"/>
        </w:rPr>
      </w:pPr>
    </w:p>
    <w:p w14:paraId="1A3BDC85" w14:textId="77777777" w:rsidR="00CB641E" w:rsidRDefault="00CB64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2B6F7B91" w14:textId="77777777" w:rsidTr="00DC623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879A9C" w14:textId="77777777" w:rsidR="0018536A" w:rsidRPr="0018536A" w:rsidRDefault="0018536A" w:rsidP="00DC623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43004E" w14:textId="77777777" w:rsidR="0018536A" w:rsidRPr="0018536A" w:rsidRDefault="0018536A" w:rsidP="00DC623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5D57947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6EE42B3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425B9A8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4F43FF1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7E9DEB3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B55C9B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7527590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018E3CB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8BB87D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4947CB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03E71EC7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14E189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5F80D90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6D1216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14:paraId="6A030C4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1FAAF13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591B36F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419152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560B8AA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C12505E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spacing w:val="-1"/>
                <w:sz w:val="24"/>
                <w:szCs w:val="24"/>
              </w:rPr>
              <w:t>ютингу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. </w:t>
            </w:r>
          </w:p>
        </w:tc>
        <w:tc>
          <w:tcPr>
            <w:tcW w:w="900" w:type="dxa"/>
            <w:vAlign w:val="center"/>
          </w:tcPr>
          <w:p w14:paraId="25A1F52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5145915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4E5595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1DA2762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C9B1AD1" w14:textId="77777777" w:rsidR="0018536A" w:rsidRPr="00596CC0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B7269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A992B9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712A5E40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016EBD02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0559DAB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F8E557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27223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E24D6B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304FBD7B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5A9484ED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64D61A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41A8083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66507AA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387D38F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700658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2544C7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B71E0E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0EBC5E14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573C7A8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ACE149A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>Особливості процесів створення 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1EF91637" w14:textId="77777777" w:rsidR="0018536A" w:rsidRPr="00AB54F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-</w:t>
            </w:r>
          </w:p>
        </w:tc>
        <w:tc>
          <w:tcPr>
            <w:tcW w:w="900" w:type="dxa"/>
            <w:vAlign w:val="center"/>
          </w:tcPr>
          <w:p w14:paraId="54D5ED48" w14:textId="77777777" w:rsidR="0018536A" w:rsidRPr="0077020C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DFCD0ED" w14:textId="77777777" w:rsidR="0018536A" w:rsidRPr="00BE54C1" w:rsidRDefault="00AB54F8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56E7F1E8" w14:textId="77777777" w:rsidR="0018536A" w:rsidRPr="0018536A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B383B02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9B5B63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4634FC0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4. Основи інженерії вимог до ПЗ.</w:t>
            </w:r>
          </w:p>
        </w:tc>
      </w:tr>
      <w:tr w:rsidR="0018536A" w:rsidRPr="00596CC0" w14:paraId="4ECE6A0E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B1B563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72C80CF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7FA56EE3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9BE5B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5FC7681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FF0AA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4DC9EE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5FC78243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3DD22C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58AF47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ED27052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002" w:type="dxa"/>
            <w:vAlign w:val="center"/>
          </w:tcPr>
          <w:p w14:paraId="7A2BDED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011C5C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01B2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5EC8242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E35623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DBD797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78EA623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2C78FF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CEB7782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A856D9">
              <w:rPr>
                <w:sz w:val="24"/>
                <w:lang w:val="ru-RU"/>
              </w:rPr>
              <w:t>9</w:t>
            </w:r>
          </w:p>
        </w:tc>
        <w:tc>
          <w:tcPr>
            <w:tcW w:w="1002" w:type="dxa"/>
            <w:vAlign w:val="center"/>
          </w:tcPr>
          <w:p w14:paraId="0054A29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49EDADE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5C7C4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2105C467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754C76E3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1179C9A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39771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1F997C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E4B071B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72C9B0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17EDE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230FAA57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B068E25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587E04F" w14:textId="77777777" w:rsidR="0018536A" w:rsidRPr="00983DDE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8B4F96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1D017C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7DFCC1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438FA5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0BEA606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981BA8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0DE3FE3" w14:textId="77777777" w:rsidR="0018536A" w:rsidRPr="004B2472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2945B5B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258130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3A97D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FA462D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0070DAE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048B8381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77409153" w14:textId="77777777" w:rsidR="0018536A" w:rsidRPr="00983DDE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 w:rsidR="00AB54F8">
              <w:rPr>
                <w:sz w:val="24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31421F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221" w:type="dxa"/>
          </w:tcPr>
          <w:p w14:paraId="366797E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5DEE7D2" w14:textId="77777777" w:rsidR="005670B8" w:rsidRPr="00C31CB1" w:rsidRDefault="005670B8"/>
    <w:p w14:paraId="1370344A" w14:textId="77777777" w:rsidR="00C44263" w:rsidRPr="00F11E07" w:rsidRDefault="00C44263"/>
    <w:p w14:paraId="5292BBEB" w14:textId="77777777" w:rsidR="003B2F0A" w:rsidRPr="00175906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77777777" w:rsidR="00B24E16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 xml:space="preserve">Ознайомлення з сучасними середовищами розробки програмного забезпечення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6/1</w:t>
      </w:r>
      <w:r w:rsidR="00E94615" w:rsidRPr="00175906">
        <w:rPr>
          <w:sz w:val="28"/>
          <w:szCs w:val="28"/>
        </w:rPr>
        <w:t xml:space="preserve"> 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660B3819" w14:textId="77777777" w:rsidR="00EF458C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>
        <w:rPr>
          <w:sz w:val="28"/>
          <w:szCs w:val="28"/>
        </w:rPr>
        <w:t>Дослідження можливостей сучасних засобів розробки ПЗ</w:t>
      </w:r>
      <w:r w:rsidRPr="007D7BCA">
        <w:rPr>
          <w:sz w:val="28"/>
          <w:szCs w:val="28"/>
        </w:rPr>
        <w:t>.</w:t>
      </w:r>
    </w:p>
    <w:p w14:paraId="5773F198" w14:textId="77777777" w:rsidR="0075443D" w:rsidRPr="00F757F5" w:rsidRDefault="0075443D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8</w:t>
      </w:r>
      <w:r w:rsidRPr="009B0764">
        <w:rPr>
          <w:bCs/>
          <w:sz w:val="28"/>
          <w:szCs w:val="28"/>
        </w:rPr>
        <w:t>.</w:t>
      </w:r>
    </w:p>
    <w:p w14:paraId="16083E3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548AB30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>Дослідження методів програмної інженерії</w:t>
      </w:r>
      <w:r w:rsidR="007C10B2" w:rsidRPr="00175906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6/-</w:t>
      </w:r>
      <w:r w:rsidR="00794A3F" w:rsidRPr="00175906">
        <w:rPr>
          <w:sz w:val="28"/>
          <w:szCs w:val="28"/>
          <w:lang w:val="ru-RU"/>
        </w:rPr>
        <w:t> 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5FDC2208" w14:textId="77777777" w:rsidR="00EF458C" w:rsidRDefault="00EF458C" w:rsidP="00175906">
      <w:pPr>
        <w:ind w:firstLine="567"/>
        <w:jc w:val="both"/>
        <w:rPr>
          <w:i/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="000461CF">
        <w:rPr>
          <w:sz w:val="28"/>
          <w:szCs w:val="28"/>
        </w:rPr>
        <w:t>Дослідити особливості модульного та структурного програмування, навчитися створювати та використовувати власні бібліотеки функцій</w:t>
      </w:r>
      <w:r w:rsidRPr="00602D59">
        <w:rPr>
          <w:sz w:val="28"/>
          <w:szCs w:val="28"/>
        </w:rPr>
        <w:t>.</w:t>
      </w:r>
      <w:r w:rsidRPr="00602D59">
        <w:rPr>
          <w:i/>
          <w:sz w:val="28"/>
          <w:szCs w:val="28"/>
        </w:rPr>
        <w:t xml:space="preserve"> </w:t>
      </w:r>
    </w:p>
    <w:p w14:paraId="1B1285B1" w14:textId="77777777" w:rsidR="0075443D" w:rsidRDefault="0075443D" w:rsidP="00175906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1, 2, 7, 8</w:t>
      </w:r>
      <w:r w:rsidRPr="009B0764">
        <w:rPr>
          <w:bCs/>
          <w:sz w:val="28"/>
          <w:szCs w:val="28"/>
        </w:rPr>
        <w:t>.</w:t>
      </w:r>
    </w:p>
    <w:p w14:paraId="309FA9A6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783C10AE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591102">
        <w:rPr>
          <w:sz w:val="28"/>
          <w:szCs w:val="28"/>
        </w:rPr>
        <w:t>Дослідже</w:t>
      </w:r>
      <w:r>
        <w:rPr>
          <w:sz w:val="28"/>
          <w:szCs w:val="28"/>
        </w:rPr>
        <w:t>ння методів оптимізації програмного коду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Pr="00175906">
        <w:rPr>
          <w:sz w:val="28"/>
          <w:szCs w:val="28"/>
          <w:lang w:val="ru-RU"/>
        </w:rPr>
        <w:t> </w:t>
      </w:r>
      <w:r w:rsidRPr="00175906">
        <w:rPr>
          <w:sz w:val="28"/>
          <w:szCs w:val="28"/>
        </w:rPr>
        <w:t>год.)</w:t>
      </w:r>
    </w:p>
    <w:p w14:paraId="3358D913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591102">
        <w:rPr>
          <w:sz w:val="28"/>
          <w:szCs w:val="28"/>
        </w:rPr>
        <w:t xml:space="preserve">Дослідити особливості </w:t>
      </w:r>
      <w:r>
        <w:rPr>
          <w:sz w:val="28"/>
          <w:szCs w:val="28"/>
        </w:rPr>
        <w:t>методів оптимізації програмного коду.</w:t>
      </w:r>
    </w:p>
    <w:p w14:paraId="728C7D19" w14:textId="77777777" w:rsidR="003B2F0A" w:rsidRPr="003B2F0A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12A82810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815AA94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lastRenderedPageBreak/>
        <w:t xml:space="preserve">Тема: </w:t>
      </w:r>
      <w:r w:rsidRPr="00602D59">
        <w:rPr>
          <w:sz w:val="28"/>
          <w:szCs w:val="28"/>
        </w:rPr>
        <w:t>Дослідження особливостей проектування ПЗ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6/</w:t>
      </w:r>
      <w:r w:rsidR="00A856D9">
        <w:rPr>
          <w:sz w:val="28"/>
          <w:szCs w:val="28"/>
          <w:lang w:val="ru-RU"/>
        </w:rPr>
        <w:t xml:space="preserve">1 </w:t>
      </w:r>
      <w:r w:rsidRPr="00175906">
        <w:rPr>
          <w:sz w:val="28"/>
          <w:szCs w:val="28"/>
        </w:rPr>
        <w:t>год.)</w:t>
      </w:r>
    </w:p>
    <w:p w14:paraId="523DD584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602D59">
        <w:rPr>
          <w:sz w:val="28"/>
          <w:szCs w:val="28"/>
        </w:rPr>
        <w:t>Дослідити особливості проектування ПЗ</w:t>
      </w:r>
      <w:r>
        <w:rPr>
          <w:sz w:val="28"/>
          <w:szCs w:val="28"/>
        </w:rPr>
        <w:t>.</w:t>
      </w:r>
    </w:p>
    <w:p w14:paraId="29351C6B" w14:textId="77777777" w:rsidR="000461CF" w:rsidRPr="00F757F5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75900B2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320A13DE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0461CF">
        <w:rPr>
          <w:sz w:val="28"/>
          <w:szCs w:val="28"/>
        </w:rPr>
        <w:t>Тестування додатків методами білої та чорної скриньки. Техніки тест-дизайну: к</w:t>
      </w:r>
      <w:r w:rsidR="000461CF" w:rsidRPr="00AB0C77">
        <w:rPr>
          <w:sz w:val="28"/>
          <w:szCs w:val="28"/>
        </w:rPr>
        <w:t>ласи еквівалентності та граничні значення</w:t>
      </w:r>
      <w:r w:rsidR="000461CF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4D1016"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="00CB2F54" w:rsidRPr="00175906">
        <w:rPr>
          <w:sz w:val="28"/>
          <w:szCs w:val="28"/>
        </w:rPr>
        <w:t xml:space="preserve"> год</w:t>
      </w:r>
      <w:r w:rsidR="003E3301" w:rsidRPr="00175906">
        <w:rPr>
          <w:sz w:val="28"/>
          <w:szCs w:val="28"/>
        </w:rPr>
        <w:t>.)</w:t>
      </w:r>
    </w:p>
    <w:p w14:paraId="47A906FC" w14:textId="77777777" w:rsidR="00F24CDA" w:rsidRDefault="00F24CDA" w:rsidP="00175906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sz w:val="28"/>
          <w:szCs w:val="28"/>
        </w:rPr>
        <w:t xml:space="preserve"> </w:t>
      </w:r>
      <w:r w:rsidR="000461CF" w:rsidRPr="0092309C">
        <w:rPr>
          <w:sz w:val="28"/>
          <w:szCs w:val="28"/>
        </w:rPr>
        <w:t xml:space="preserve">Навчитися проводити ручне тестування </w:t>
      </w:r>
      <w:r w:rsidR="000461CF">
        <w:rPr>
          <w:sz w:val="28"/>
          <w:szCs w:val="28"/>
          <w:lang w:val="en-US"/>
        </w:rPr>
        <w:t>desktop</w:t>
      </w:r>
      <w:r w:rsidR="000461CF" w:rsidRPr="0092309C">
        <w:rPr>
          <w:sz w:val="28"/>
          <w:szCs w:val="28"/>
        </w:rPr>
        <w:t>-додатків</w:t>
      </w:r>
      <w:r w:rsidR="000461CF">
        <w:rPr>
          <w:sz w:val="28"/>
          <w:szCs w:val="28"/>
        </w:rPr>
        <w:t xml:space="preserve"> методами білої та чорної скриньки.</w:t>
      </w:r>
    </w:p>
    <w:p w14:paraId="3A7DDB7F" w14:textId="77777777" w:rsidR="0075443D" w:rsidRPr="00F757F5" w:rsidRDefault="0075443D" w:rsidP="00175906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1, 5</w:t>
      </w:r>
      <w:r w:rsidRPr="009B0764">
        <w:rPr>
          <w:bCs/>
          <w:sz w:val="28"/>
          <w:szCs w:val="28"/>
        </w:rPr>
        <w:t>.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77777777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 (</w:t>
      </w:r>
      <w:r w:rsidR="009A6F41">
        <w:rPr>
          <w:b/>
          <w:bCs/>
          <w:spacing w:val="2"/>
          <w:sz w:val="28"/>
          <w:szCs w:val="28"/>
          <w:lang w:val="ru-RU"/>
        </w:rPr>
        <w:t>4</w:t>
      </w:r>
      <w:r w:rsidRPr="00F757F5">
        <w:rPr>
          <w:b/>
          <w:bCs/>
          <w:spacing w:val="2"/>
          <w:sz w:val="28"/>
          <w:szCs w:val="28"/>
        </w:rPr>
        <w:t xml:space="preserve"> год.</w:t>
      </w:r>
      <w:r w:rsidR="009D32A8">
        <w:rPr>
          <w:b/>
          <w:bCs/>
          <w:spacing w:val="2"/>
          <w:sz w:val="28"/>
          <w:szCs w:val="28"/>
        </w:rPr>
        <w:t>)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77777777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C60788">
        <w:rPr>
          <w:spacing w:val="-5"/>
          <w:sz w:val="28"/>
          <w:szCs w:val="28"/>
        </w:rPr>
        <w:t>«</w:t>
      </w:r>
      <w:r w:rsidR="00C60788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>з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F757F5">
        <w:rPr>
          <w:spacing w:val="-5"/>
          <w:sz w:val="28"/>
          <w:szCs w:val="28"/>
        </w:rPr>
        <w:t>».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7777777" w:rsidR="00A407E8" w:rsidRPr="007D7869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  <w:r w:rsidRPr="007D7869">
        <w:rPr>
          <w:i/>
          <w:spacing w:val="-5"/>
          <w:sz w:val="28"/>
          <w:szCs w:val="28"/>
        </w:rPr>
        <w:t>Варіанти КПІЗ з дисципліни «</w:t>
      </w:r>
      <w:r w:rsidR="0017554F" w:rsidRPr="0017554F">
        <w:rPr>
          <w:i/>
          <w:spacing w:val="-5"/>
          <w:sz w:val="28"/>
          <w:szCs w:val="28"/>
        </w:rPr>
        <w:t>Основи інженерії програмного забезпечення</w:t>
      </w:r>
      <w:r w:rsidRPr="007D7869">
        <w:rPr>
          <w:i/>
          <w:spacing w:val="-5"/>
          <w:sz w:val="28"/>
          <w:szCs w:val="28"/>
        </w:rPr>
        <w:t>»:</w:t>
      </w:r>
    </w:p>
    <w:p w14:paraId="1201B3F1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 xml:space="preserve">1. </w:t>
      </w:r>
      <w:r w:rsidR="007D7869">
        <w:rPr>
          <w:sz w:val="28"/>
          <w:szCs w:val="28"/>
        </w:rPr>
        <w:t>Програмний продукт</w:t>
      </w:r>
      <w:r w:rsidR="009A6F41">
        <w:rPr>
          <w:sz w:val="28"/>
          <w:szCs w:val="28"/>
        </w:rPr>
        <w:t xml:space="preserve"> </w:t>
      </w:r>
      <w:proofErr w:type="spellStart"/>
      <w:r w:rsidR="009A6F41">
        <w:rPr>
          <w:sz w:val="28"/>
          <w:szCs w:val="28"/>
        </w:rPr>
        <w:t>Sales</w:t>
      </w:r>
      <w:proofErr w:type="spellEnd"/>
      <w:r w:rsidR="009A6F41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>2.0</w:t>
      </w:r>
      <w:r w:rsidRPr="004B6E99">
        <w:rPr>
          <w:sz w:val="28"/>
          <w:szCs w:val="28"/>
        </w:rPr>
        <w:t xml:space="preserve">. </w:t>
      </w:r>
    </w:p>
    <w:p w14:paraId="6660DF8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2. </w:t>
      </w:r>
      <w:r w:rsidR="007D7869">
        <w:rPr>
          <w:sz w:val="28"/>
          <w:szCs w:val="28"/>
        </w:rPr>
        <w:t xml:space="preserve">Програмний продукт для </w:t>
      </w:r>
      <w:r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Фармацевтика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D6BC94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3</w:t>
      </w:r>
      <w:r w:rsidRPr="004B6E99">
        <w:rPr>
          <w:sz w:val="28"/>
          <w:szCs w:val="28"/>
        </w:rPr>
        <w:t xml:space="preserve">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Italian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Pizza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B15B270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West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Railways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A6B400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Net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Phone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F839E4F" w14:textId="77777777" w:rsidR="007D786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Book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Press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75D3A2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Europe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tour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3E8BE08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Europe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taxi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7315B0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9.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Ukraine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Cinema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7E206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Print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0AD780B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>11</w:t>
      </w:r>
      <w:r w:rsidR="007D7869">
        <w:rPr>
          <w:b/>
          <w:sz w:val="28"/>
          <w:szCs w:val="28"/>
        </w:rPr>
        <w:t>.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Bus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corporation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</w:rPr>
        <w:t xml:space="preserve">. </w:t>
      </w:r>
      <w:r w:rsidRPr="004B6E99">
        <w:rPr>
          <w:sz w:val="28"/>
          <w:szCs w:val="28"/>
          <w:lang w:val="ru-RU"/>
        </w:rPr>
        <w:t xml:space="preserve"> </w:t>
      </w:r>
    </w:p>
    <w:p w14:paraId="69E2FE0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American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airlines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44396AE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Ukarainian</w:t>
      </w:r>
      <w:proofErr w:type="spellEnd"/>
      <w:r w:rsidRPr="004B6E99">
        <w:rPr>
          <w:sz w:val="28"/>
          <w:szCs w:val="28"/>
          <w:lang w:val="ru-RU"/>
        </w:rPr>
        <w:t xml:space="preserve">  </w:t>
      </w:r>
      <w:proofErr w:type="spellStart"/>
      <w:r w:rsidRPr="004B6E99">
        <w:rPr>
          <w:sz w:val="28"/>
          <w:szCs w:val="28"/>
        </w:rPr>
        <w:t>games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9C6F78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Ukrainian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press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1121D08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Best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juice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EF0777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Sports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House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A24464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Builder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House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CAA072A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Net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Connection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1E18E2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19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Computers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5175B5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Technical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Constructor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C17E51C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21.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Music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Company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BD282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Chocolate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2BB51B8" w14:textId="77777777" w:rsidR="004B6E99" w:rsidRPr="004B6E99" w:rsidRDefault="004B6E99" w:rsidP="007D7869">
      <w:pPr>
        <w:ind w:firstLine="567"/>
        <w:jc w:val="both"/>
        <w:rPr>
          <w:sz w:val="28"/>
          <w:szCs w:val="28"/>
          <w:lang w:val="ru-RU"/>
        </w:rPr>
      </w:pPr>
      <w:r w:rsidRPr="004B6E99">
        <w:rPr>
          <w:b/>
          <w:sz w:val="28"/>
          <w:szCs w:val="28"/>
        </w:rPr>
        <w:t xml:space="preserve">23.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Toys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73AAD9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Digital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Cameras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123AC4B" w14:textId="77777777" w:rsidR="00A407E8" w:rsidRPr="001D6853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lastRenderedPageBreak/>
        <w:t xml:space="preserve">25.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proofErr w:type="spellStart"/>
      <w:r w:rsidRPr="004B6E99">
        <w:rPr>
          <w:sz w:val="28"/>
          <w:szCs w:val="28"/>
        </w:rPr>
        <w:t>Atlantic</w:t>
      </w:r>
      <w:proofErr w:type="spellEnd"/>
      <w:r w:rsidRPr="004B6E99">
        <w:rPr>
          <w:sz w:val="28"/>
          <w:szCs w:val="28"/>
          <w:lang w:val="ru-RU"/>
        </w:rPr>
        <w:t xml:space="preserve"> </w:t>
      </w:r>
      <w:proofErr w:type="spellStart"/>
      <w:r w:rsidRPr="004B6E99">
        <w:rPr>
          <w:sz w:val="28"/>
          <w:szCs w:val="28"/>
        </w:rPr>
        <w:t>ship</w:t>
      </w:r>
      <w:proofErr w:type="spellEnd"/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0958991" w14:textId="77777777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Еволютивна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Обєктно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Меллора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Джекобсона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</w:t>
            </w:r>
            <w:proofErr w:type="spellStart"/>
            <w:r w:rsidRPr="00751750">
              <w:rPr>
                <w:color w:val="000000"/>
                <w:sz w:val="28"/>
                <w:szCs w:val="28"/>
                <w:lang w:eastAsia="uk-UA"/>
              </w:rPr>
              <w:t>супроводжуваність</w:t>
            </w:r>
            <w:proofErr w:type="spellEnd"/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lastRenderedPageBreak/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Google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Docs</w:t>
            </w:r>
            <w:proofErr w:type="spellEnd"/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Rad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Dev</w:t>
            </w:r>
            <w:proofErr w:type="spellEnd"/>
            <w:r w:rsidRPr="00577AF7">
              <w:rPr>
                <w:sz w:val="28"/>
                <w:szCs w:val="28"/>
              </w:rPr>
              <w:t xml:space="preserve">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Ramus</w:t>
            </w:r>
            <w:proofErr w:type="spellEnd"/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 xml:space="preserve">Microsoft </w:t>
            </w:r>
            <w:proofErr w:type="spellStart"/>
            <w:r w:rsidRPr="00577AF7">
              <w:rPr>
                <w:sz w:val="28"/>
                <w:szCs w:val="28"/>
              </w:rPr>
              <w:t>Visual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6EAA" w14:textId="77777777" w:rsidR="00A1778F" w:rsidRDefault="00A1778F">
      <w:r>
        <w:separator/>
      </w:r>
    </w:p>
  </w:endnote>
  <w:endnote w:type="continuationSeparator" w:id="0">
    <w:p w14:paraId="62B4B955" w14:textId="77777777" w:rsidR="00A1778F" w:rsidRDefault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EC02" w14:textId="77777777" w:rsidR="00A1778F" w:rsidRDefault="00A1778F">
      <w:r>
        <w:separator/>
      </w:r>
    </w:p>
  </w:footnote>
  <w:footnote w:type="continuationSeparator" w:id="0">
    <w:p w14:paraId="0176F91F" w14:textId="77777777" w:rsidR="00A1778F" w:rsidRDefault="00A17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3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3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2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4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A67"/>
    <w:rsid w:val="000A42E0"/>
    <w:rsid w:val="000A4EA9"/>
    <w:rsid w:val="000A786C"/>
    <w:rsid w:val="000B31DE"/>
    <w:rsid w:val="000D28B4"/>
    <w:rsid w:val="000D3082"/>
    <w:rsid w:val="000D661F"/>
    <w:rsid w:val="000E0A5D"/>
    <w:rsid w:val="000E0BFA"/>
    <w:rsid w:val="000E4852"/>
    <w:rsid w:val="00101351"/>
    <w:rsid w:val="00105705"/>
    <w:rsid w:val="001170C7"/>
    <w:rsid w:val="00123B56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F35B4"/>
    <w:rsid w:val="001F5CB9"/>
    <w:rsid w:val="0020468E"/>
    <w:rsid w:val="00212E59"/>
    <w:rsid w:val="002151A0"/>
    <w:rsid w:val="00215296"/>
    <w:rsid w:val="00222661"/>
    <w:rsid w:val="00224AE9"/>
    <w:rsid w:val="00232A5C"/>
    <w:rsid w:val="00234403"/>
    <w:rsid w:val="00242810"/>
    <w:rsid w:val="00261F6B"/>
    <w:rsid w:val="0027796B"/>
    <w:rsid w:val="00280659"/>
    <w:rsid w:val="0028479F"/>
    <w:rsid w:val="00284F33"/>
    <w:rsid w:val="00291331"/>
    <w:rsid w:val="002A0658"/>
    <w:rsid w:val="002B66D4"/>
    <w:rsid w:val="002C6BDE"/>
    <w:rsid w:val="002D29E8"/>
    <w:rsid w:val="002D4EC7"/>
    <w:rsid w:val="002E3E4A"/>
    <w:rsid w:val="002F28AD"/>
    <w:rsid w:val="002F2E28"/>
    <w:rsid w:val="002F5401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71E6C"/>
    <w:rsid w:val="00372910"/>
    <w:rsid w:val="003732A1"/>
    <w:rsid w:val="00380F77"/>
    <w:rsid w:val="00385025"/>
    <w:rsid w:val="00385D8C"/>
    <w:rsid w:val="003A00C6"/>
    <w:rsid w:val="003A0770"/>
    <w:rsid w:val="003A1711"/>
    <w:rsid w:val="003A2EE8"/>
    <w:rsid w:val="003B2F0A"/>
    <w:rsid w:val="003C0CD7"/>
    <w:rsid w:val="003C640D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75D3C"/>
    <w:rsid w:val="0049175A"/>
    <w:rsid w:val="00492BBC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64324"/>
    <w:rsid w:val="00670B71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32C71"/>
    <w:rsid w:val="00835081"/>
    <w:rsid w:val="00842598"/>
    <w:rsid w:val="00843631"/>
    <w:rsid w:val="00843678"/>
    <w:rsid w:val="00857796"/>
    <w:rsid w:val="008716B4"/>
    <w:rsid w:val="00892A88"/>
    <w:rsid w:val="008935DD"/>
    <w:rsid w:val="008B4C41"/>
    <w:rsid w:val="008B50C2"/>
    <w:rsid w:val="008C6835"/>
    <w:rsid w:val="008D1D6D"/>
    <w:rsid w:val="008D6C1C"/>
    <w:rsid w:val="008D7CEF"/>
    <w:rsid w:val="008E53B5"/>
    <w:rsid w:val="008E7B01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6F41"/>
    <w:rsid w:val="009A702B"/>
    <w:rsid w:val="009B49C6"/>
    <w:rsid w:val="009B5E59"/>
    <w:rsid w:val="009C0EC5"/>
    <w:rsid w:val="009C45A5"/>
    <w:rsid w:val="009C4DB1"/>
    <w:rsid w:val="009D32A8"/>
    <w:rsid w:val="00A04827"/>
    <w:rsid w:val="00A14454"/>
    <w:rsid w:val="00A14562"/>
    <w:rsid w:val="00A1778F"/>
    <w:rsid w:val="00A30E31"/>
    <w:rsid w:val="00A33969"/>
    <w:rsid w:val="00A3473A"/>
    <w:rsid w:val="00A407E8"/>
    <w:rsid w:val="00A55340"/>
    <w:rsid w:val="00A57DE2"/>
    <w:rsid w:val="00A64451"/>
    <w:rsid w:val="00A739D0"/>
    <w:rsid w:val="00A774AA"/>
    <w:rsid w:val="00A7755D"/>
    <w:rsid w:val="00A856D9"/>
    <w:rsid w:val="00A9270F"/>
    <w:rsid w:val="00A94E0E"/>
    <w:rsid w:val="00A950EF"/>
    <w:rsid w:val="00AA5B49"/>
    <w:rsid w:val="00AA5F24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1B85"/>
    <w:rsid w:val="00D64E3C"/>
    <w:rsid w:val="00D76485"/>
    <w:rsid w:val="00D76909"/>
    <w:rsid w:val="00D878D8"/>
    <w:rsid w:val="00D90E73"/>
    <w:rsid w:val="00D916E2"/>
    <w:rsid w:val="00D9574D"/>
    <w:rsid w:val="00DA5114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22</TotalTime>
  <Pages>12</Pages>
  <Words>11617</Words>
  <Characters>6623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18204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29</cp:revision>
  <cp:lastPrinted>2010-09-07T16:41:00Z</cp:lastPrinted>
  <dcterms:created xsi:type="dcterms:W3CDTF">2023-03-06T13:48:00Z</dcterms:created>
  <dcterms:modified xsi:type="dcterms:W3CDTF">2023-03-06T14:19:00Z</dcterms:modified>
</cp:coreProperties>
</file>