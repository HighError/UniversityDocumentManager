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3C6D" w14:textId="77777777" w:rsidR="00F82C40" w:rsidRPr="000248C0" w:rsidRDefault="00F82C40" w:rsidP="00F82C40">
      <w:pPr>
        <w:shd w:val="clear" w:color="auto" w:fill="FFFFFF"/>
        <w:jc w:val="center"/>
        <w:rPr>
          <w:sz w:val="28"/>
          <w:szCs w:val="28"/>
        </w:rPr>
      </w:pPr>
      <w:r w:rsidRPr="000248C0">
        <w:rPr>
          <w:sz w:val="28"/>
          <w:szCs w:val="28"/>
        </w:rPr>
        <w:t>МІНІСТЕРСТВО ОСВІТИ І НАУКИ УКРАЇНИ</w:t>
      </w:r>
    </w:p>
    <w:p w14:paraId="7E0EF7B0" w14:textId="77777777" w:rsidR="00F82C40" w:rsidRPr="000248C0" w:rsidRDefault="00CC6F11" w:rsidP="00F82C40">
      <w:pPr>
        <w:shd w:val="clear" w:color="auto" w:fill="FFFFFF"/>
        <w:jc w:val="center"/>
        <w:rPr>
          <w:caps/>
          <w:sz w:val="28"/>
          <w:szCs w:val="28"/>
        </w:rPr>
      </w:pPr>
      <w:r>
        <w:rPr>
          <w:caps/>
          <w:spacing w:val="-1"/>
          <w:sz w:val="28"/>
          <w:szCs w:val="28"/>
        </w:rPr>
        <w:t>ЗАХІДНОУКРАІНСЬКИЙ</w:t>
      </w:r>
      <w:r w:rsidR="00B04279">
        <w:rPr>
          <w:caps/>
          <w:spacing w:val="-1"/>
          <w:sz w:val="28"/>
          <w:szCs w:val="28"/>
        </w:rPr>
        <w:t xml:space="preserve"> </w:t>
      </w:r>
      <w:r>
        <w:rPr>
          <w:caps/>
          <w:spacing w:val="-1"/>
          <w:sz w:val="28"/>
          <w:szCs w:val="28"/>
        </w:rPr>
        <w:t>національний</w:t>
      </w:r>
      <w:r w:rsidR="00B04279">
        <w:rPr>
          <w:caps/>
          <w:spacing w:val="-1"/>
          <w:sz w:val="28"/>
          <w:szCs w:val="28"/>
        </w:rPr>
        <w:t xml:space="preserve"> </w:t>
      </w:r>
      <w:r w:rsidR="00F82C40" w:rsidRPr="000248C0">
        <w:rPr>
          <w:caps/>
          <w:spacing w:val="-1"/>
          <w:sz w:val="28"/>
          <w:szCs w:val="28"/>
        </w:rPr>
        <w:t>університет</w:t>
      </w:r>
    </w:p>
    <w:p w14:paraId="594FFAA6" w14:textId="3C7B7130" w:rsidR="00347BB0" w:rsidRPr="000248C0" w:rsidRDefault="00996C06" w:rsidP="00996C06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jc w:val="center"/>
        <w:rPr>
          <w:sz w:val="28"/>
          <w:szCs w:val="28"/>
        </w:rPr>
      </w:pPr>
      <w:r w:rsidRPr="00996C06">
        <w:rPr>
          <w:caps/>
          <w:spacing w:val="-1"/>
          <w:sz w:val="28"/>
          <w:szCs w:val="28"/>
          <w:lang w:val="en-US"/>
        </w:rPr>
        <w:t>ФАКУЛЬТЕТ КОМП’ЮТЕРНИХ ІНФОРМАЦІЙНИХ ТЕХНОЛОГІЙ</w:t>
      </w:r>
    </w:p>
    <w:p w14:paraId="6C4F94A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p w14:paraId="4407EA5F" w14:textId="77777777" w:rsidR="00F82C40" w:rsidRPr="000248C0" w:rsidRDefault="00F82C40" w:rsidP="00F82C40">
      <w:pPr>
        <w:shd w:val="clear" w:color="auto" w:fill="FFFFFF"/>
        <w:tabs>
          <w:tab w:val="left" w:leader="underscore" w:pos="3942"/>
          <w:tab w:val="left" w:pos="5346"/>
          <w:tab w:val="left" w:leader="underscore" w:pos="8827"/>
        </w:tabs>
        <w:spacing w:before="4" w:line="277" w:lineRule="exact"/>
        <w:rPr>
          <w:sz w:val="28"/>
          <w:szCs w:val="28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  <w:gridCol w:w="5245"/>
      </w:tblGrid>
      <w:tr w:rsidR="00F82C40" w:rsidRPr="000248C0" w14:paraId="11688420" w14:textId="77777777" w:rsidTr="00E5408F">
        <w:tc>
          <w:tcPr>
            <w:tcW w:w="4962" w:type="dxa"/>
          </w:tcPr>
          <w:p w14:paraId="7EB70E75" w14:textId="77777777" w:rsidR="00F82C40" w:rsidRPr="000248C0" w:rsidRDefault="00A64451" w:rsidP="00E5408F">
            <w:pPr>
              <w:ind w:firstLine="10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  <w:tc>
          <w:tcPr>
            <w:tcW w:w="5245" w:type="dxa"/>
          </w:tcPr>
          <w:p w14:paraId="4FB29770" w14:textId="77777777" w:rsidR="00F82C40" w:rsidRPr="000248C0" w:rsidRDefault="00A64451" w:rsidP="00E5408F">
            <w:pPr>
              <w:ind w:firstLine="11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62965839" w14:textId="77777777" w:rsidTr="00E5408F">
        <w:tc>
          <w:tcPr>
            <w:tcW w:w="4962" w:type="dxa"/>
          </w:tcPr>
          <w:p w14:paraId="71A16A55" w14:textId="77777777" w:rsidR="00F82C40" w:rsidRPr="000248C0" w:rsidRDefault="00F82C40" w:rsidP="00E5408F">
            <w:pPr>
              <w:ind w:left="-675" w:firstLine="675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Декан факультету комп’ютерних інформаційних технологій</w:t>
            </w:r>
          </w:p>
          <w:p w14:paraId="58792D3F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>__________ Дивак М.П.</w:t>
            </w:r>
          </w:p>
        </w:tc>
        <w:tc>
          <w:tcPr>
            <w:tcW w:w="5245" w:type="dxa"/>
          </w:tcPr>
          <w:p w14:paraId="3BC9B928" w14:textId="77777777" w:rsidR="00F82C40" w:rsidRPr="000248C0" w:rsidRDefault="00F82C40" w:rsidP="00E5408F">
            <w:pPr>
              <w:ind w:hanging="959"/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Перший проректор  </w:t>
            </w:r>
          </w:p>
          <w:p w14:paraId="44D10341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</w:p>
          <w:p w14:paraId="2176B8A5" w14:textId="77777777" w:rsidR="00F82C40" w:rsidRPr="000248C0" w:rsidRDefault="00F82C40" w:rsidP="00E5408F">
            <w:pPr>
              <w:jc w:val="center"/>
              <w:rPr>
                <w:sz w:val="24"/>
                <w:szCs w:val="24"/>
              </w:rPr>
            </w:pPr>
            <w:r w:rsidRPr="000248C0">
              <w:rPr>
                <w:sz w:val="24"/>
                <w:szCs w:val="24"/>
              </w:rPr>
              <w:t xml:space="preserve">___________ </w:t>
            </w:r>
            <w:proofErr w:type="spellStart"/>
            <w:r w:rsidRPr="000248C0">
              <w:rPr>
                <w:sz w:val="24"/>
                <w:szCs w:val="24"/>
              </w:rPr>
              <w:t>Шинкарик</w:t>
            </w:r>
            <w:proofErr w:type="spellEnd"/>
            <w:r w:rsidRPr="000248C0">
              <w:rPr>
                <w:sz w:val="24"/>
                <w:szCs w:val="24"/>
              </w:rPr>
              <w:t xml:space="preserve"> М.І.</w:t>
            </w:r>
          </w:p>
        </w:tc>
      </w:tr>
      <w:tr w:rsidR="00F82C40" w:rsidRPr="000248C0" w14:paraId="205BD196" w14:textId="77777777" w:rsidTr="00E5408F">
        <w:trPr>
          <w:trHeight w:val="556"/>
        </w:trPr>
        <w:tc>
          <w:tcPr>
            <w:tcW w:w="4962" w:type="dxa"/>
          </w:tcPr>
          <w:p w14:paraId="3CC36B15" w14:textId="03996F92" w:rsidR="00F82C40" w:rsidRPr="000248C0" w:rsidRDefault="00D26E16" w:rsidP="00347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  <w:tc>
          <w:tcPr>
            <w:tcW w:w="5245" w:type="dxa"/>
          </w:tcPr>
          <w:p w14:paraId="2FEFDF71" w14:textId="3059DAB4" w:rsidR="00F82C40" w:rsidRPr="000248C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0248C0">
              <w:rPr>
                <w:sz w:val="24"/>
                <w:szCs w:val="24"/>
              </w:rPr>
              <w:t>р.</w:t>
            </w:r>
          </w:p>
        </w:tc>
      </w:tr>
    </w:tbl>
    <w:p w14:paraId="7D8431AB" w14:textId="77777777" w:rsidR="00F82C40" w:rsidRPr="000248C0" w:rsidRDefault="00F82C40" w:rsidP="00F82C40">
      <w:pPr>
        <w:widowControl/>
        <w:autoSpaceDE/>
        <w:autoSpaceDN/>
        <w:adjustRightInd/>
        <w:jc w:val="both"/>
        <w:rPr>
          <w:spacing w:val="5"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962"/>
      </w:tblGrid>
      <w:tr w:rsidR="00F82C40" w:rsidRPr="000248C0" w14:paraId="66D62689" w14:textId="77777777" w:rsidTr="00E5408F">
        <w:tc>
          <w:tcPr>
            <w:tcW w:w="4962" w:type="dxa"/>
          </w:tcPr>
          <w:p w14:paraId="53726694" w14:textId="77777777" w:rsidR="00F82C40" w:rsidRPr="004D5F80" w:rsidRDefault="00A64451" w:rsidP="00E5408F">
            <w:pPr>
              <w:ind w:firstLine="1027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ЗАТВЕРДЖУЮ</w:t>
            </w:r>
          </w:p>
        </w:tc>
      </w:tr>
      <w:tr w:rsidR="00F82C40" w:rsidRPr="000248C0" w14:paraId="3E0CDA5B" w14:textId="77777777" w:rsidTr="00E5408F">
        <w:tc>
          <w:tcPr>
            <w:tcW w:w="4962" w:type="dxa"/>
          </w:tcPr>
          <w:p w14:paraId="40914FC1" w14:textId="77777777" w:rsidR="00F82C40" w:rsidRPr="004D5F80" w:rsidRDefault="00F5000F" w:rsidP="00E5408F">
            <w:pPr>
              <w:ind w:firstLine="6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D32A8" w:rsidRPr="004D5F80">
              <w:rPr>
                <w:sz w:val="24"/>
                <w:szCs w:val="24"/>
              </w:rPr>
              <w:t>иректор</w:t>
            </w:r>
            <w:r w:rsidR="00F82C40" w:rsidRPr="004D5F80">
              <w:rPr>
                <w:sz w:val="24"/>
                <w:szCs w:val="24"/>
              </w:rPr>
              <w:t xml:space="preserve"> навчально-</w:t>
            </w:r>
          </w:p>
          <w:p w14:paraId="21AD6DDD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наукового інституту інноваційних </w:t>
            </w:r>
          </w:p>
          <w:p w14:paraId="155C8D75" w14:textId="77777777" w:rsidR="00F82C40" w:rsidRPr="004D5F80" w:rsidRDefault="00F82C40" w:rsidP="00E5408F">
            <w:pPr>
              <w:ind w:firstLine="601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 xml:space="preserve">освітніх технологій </w:t>
            </w:r>
          </w:p>
          <w:p w14:paraId="1AAB70A3" w14:textId="77777777" w:rsidR="00F82C40" w:rsidRPr="004D5F80" w:rsidRDefault="008F3C4D" w:rsidP="00E5408F">
            <w:pPr>
              <w:jc w:val="center"/>
              <w:rPr>
                <w:sz w:val="24"/>
                <w:szCs w:val="24"/>
              </w:rPr>
            </w:pPr>
            <w:r w:rsidRPr="004D5F80">
              <w:rPr>
                <w:sz w:val="24"/>
                <w:szCs w:val="24"/>
              </w:rPr>
              <w:t>_____</w:t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</w:r>
            <w:r w:rsidRPr="004D5F80">
              <w:rPr>
                <w:sz w:val="24"/>
                <w:szCs w:val="24"/>
              </w:rPr>
              <w:softHyphen/>
              <w:t xml:space="preserve">___________ </w:t>
            </w:r>
            <w:proofErr w:type="spellStart"/>
            <w:r w:rsidRPr="004D5F80">
              <w:rPr>
                <w:sz w:val="24"/>
                <w:szCs w:val="24"/>
              </w:rPr>
              <w:t>Брич</w:t>
            </w:r>
            <w:proofErr w:type="spellEnd"/>
            <w:r w:rsidRPr="004D5F80">
              <w:rPr>
                <w:sz w:val="24"/>
                <w:szCs w:val="24"/>
              </w:rPr>
              <w:t xml:space="preserve"> В.Я</w:t>
            </w:r>
            <w:r w:rsidR="00F82C40" w:rsidRPr="004D5F80">
              <w:rPr>
                <w:sz w:val="24"/>
                <w:szCs w:val="24"/>
              </w:rPr>
              <w:t>.</w:t>
            </w:r>
          </w:p>
        </w:tc>
      </w:tr>
      <w:tr w:rsidR="00F82C40" w:rsidRPr="000248C0" w14:paraId="3E8170BE" w14:textId="77777777" w:rsidTr="00E5408F">
        <w:trPr>
          <w:trHeight w:val="556"/>
        </w:trPr>
        <w:tc>
          <w:tcPr>
            <w:tcW w:w="4962" w:type="dxa"/>
          </w:tcPr>
          <w:p w14:paraId="0E21B74B" w14:textId="4E1E8321" w:rsidR="00F82C40" w:rsidRPr="004D5F80" w:rsidRDefault="00D26E16" w:rsidP="00E540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"____"_______________</w:t>
            </w:r>
            <w:r w:rsidR="008B50C2" w:rsidRPr="008B50C2">
              <w:rPr>
                <w:sz w:val="24"/>
                <w:szCs w:val="24"/>
              </w:rPr>
              <w:t>{</w:t>
            </w:r>
            <w:proofErr w:type="spellStart"/>
            <w:r w:rsidR="008B50C2" w:rsidRPr="008B50C2">
              <w:rPr>
                <w:sz w:val="24"/>
                <w:szCs w:val="24"/>
              </w:rPr>
              <w:t>year</w:t>
            </w:r>
            <w:proofErr w:type="spellEnd"/>
            <w:r w:rsidR="008B50C2" w:rsidRPr="008B50C2">
              <w:rPr>
                <w:sz w:val="24"/>
                <w:szCs w:val="24"/>
              </w:rPr>
              <w:t>}</w:t>
            </w:r>
            <w:r w:rsidR="00F82C40" w:rsidRPr="004D5F80">
              <w:rPr>
                <w:sz w:val="24"/>
                <w:szCs w:val="24"/>
              </w:rPr>
              <w:t>р.</w:t>
            </w:r>
          </w:p>
        </w:tc>
      </w:tr>
    </w:tbl>
    <w:p w14:paraId="06CF0138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4E6E6CCD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spacing w:val="5"/>
          <w:sz w:val="28"/>
          <w:szCs w:val="25"/>
        </w:rPr>
      </w:pPr>
    </w:p>
    <w:p w14:paraId="7D50DBCC" w14:textId="77777777" w:rsidR="00F82C40" w:rsidRPr="00690AC9" w:rsidRDefault="00F82C40" w:rsidP="00F82C40">
      <w:pPr>
        <w:widowControl/>
        <w:autoSpaceDE/>
        <w:autoSpaceDN/>
        <w:adjustRightInd/>
        <w:jc w:val="center"/>
        <w:rPr>
          <w:b/>
          <w:bCs/>
          <w:sz w:val="48"/>
          <w:szCs w:val="48"/>
          <w:lang w:eastAsia="en-US"/>
        </w:rPr>
      </w:pPr>
      <w:r w:rsidRPr="00690AC9">
        <w:rPr>
          <w:b/>
          <w:bCs/>
          <w:sz w:val="48"/>
          <w:szCs w:val="48"/>
          <w:lang w:eastAsia="en-US"/>
        </w:rPr>
        <w:t>РОБОЧА ПРОГРАМА</w:t>
      </w:r>
    </w:p>
    <w:p w14:paraId="220D0D75" w14:textId="77777777" w:rsidR="00F82C40" w:rsidRPr="00690AC9" w:rsidRDefault="00F82C40" w:rsidP="00F82C40">
      <w:pPr>
        <w:widowControl/>
        <w:autoSpaceDE/>
        <w:autoSpaceDN/>
        <w:adjustRightInd/>
        <w:rPr>
          <w:b/>
          <w:bCs/>
        </w:rPr>
      </w:pPr>
    </w:p>
    <w:p w14:paraId="69CA0E27" w14:textId="6D5E804C" w:rsidR="00F82C40" w:rsidRPr="00690AC9" w:rsidRDefault="00F82C40" w:rsidP="00F82C40">
      <w:pPr>
        <w:pStyle w:val="3"/>
        <w:widowControl/>
        <w:shd w:val="clear" w:color="auto" w:fill="auto"/>
        <w:autoSpaceDE/>
        <w:autoSpaceDN/>
        <w:adjustRightInd/>
        <w:spacing w:before="0"/>
        <w:ind w:left="0"/>
        <w:jc w:val="center"/>
        <w:rPr>
          <w:b/>
          <w:bCs/>
          <w:color w:val="auto"/>
          <w:spacing w:val="0"/>
        </w:rPr>
      </w:pPr>
      <w:r>
        <w:rPr>
          <w:b/>
          <w:bCs/>
          <w:color w:val="auto"/>
          <w:spacing w:val="0"/>
        </w:rPr>
        <w:t xml:space="preserve">з дисципліни </w:t>
      </w:r>
      <w:r w:rsidRPr="000A42E0">
        <w:rPr>
          <w:b/>
          <w:bCs/>
          <w:color w:val="auto"/>
          <w:spacing w:val="0"/>
        </w:rPr>
        <w:t>«</w:t>
      </w:r>
      <w:r w:rsidR="00DE7906">
        <w:rPr>
          <w:b/>
          <w:bCs/>
          <w:color w:val="auto"/>
          <w:spacing w:val="0"/>
          <w:lang w:val="en-US"/>
        </w:rPr>
        <w:t>{</w:t>
      </w:r>
      <w:r w:rsidR="00253DEE" w:rsidRPr="00253DEE">
        <w:rPr>
          <w:b/>
          <w:bCs/>
          <w:color w:val="auto"/>
          <w:spacing w:val="0"/>
          <w:lang w:val="en-US"/>
        </w:rPr>
        <w:t>discipline</w:t>
      </w:r>
      <w:r w:rsidR="00DE7906">
        <w:rPr>
          <w:b/>
          <w:bCs/>
          <w:color w:val="auto"/>
          <w:spacing w:val="0"/>
          <w:lang w:val="en-US"/>
        </w:rPr>
        <w:t>}</w:t>
      </w:r>
      <w:r w:rsidRPr="000A42E0">
        <w:rPr>
          <w:b/>
          <w:bCs/>
          <w:color w:val="auto"/>
          <w:spacing w:val="0"/>
        </w:rPr>
        <w:t>»</w:t>
      </w:r>
    </w:p>
    <w:p w14:paraId="078DE768" w14:textId="77777777" w:rsidR="00F82C40" w:rsidRPr="00690AC9" w:rsidRDefault="00F82C40" w:rsidP="00F82C40">
      <w:pPr>
        <w:widowControl/>
        <w:shd w:val="clear" w:color="auto" w:fill="FFFFFF"/>
        <w:autoSpaceDE/>
        <w:autoSpaceDN/>
        <w:adjustRightInd/>
        <w:jc w:val="center"/>
        <w:rPr>
          <w:spacing w:val="2"/>
          <w:sz w:val="28"/>
          <w:szCs w:val="28"/>
          <w:lang w:eastAsia="en-US"/>
        </w:rPr>
      </w:pPr>
    </w:p>
    <w:p w14:paraId="318D60A2" w14:textId="5DBC611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>Ступінь вищої освіти</w:t>
      </w:r>
      <w:r w:rsidR="00F82C40" w:rsidRPr="00690AC9">
        <w:rPr>
          <w:sz w:val="28"/>
          <w:szCs w:val="24"/>
          <w:lang w:eastAsia="en-US"/>
        </w:rPr>
        <w:t xml:space="preserve">: </w:t>
      </w:r>
      <w:r w:rsidR="00EF43E0">
        <w:rPr>
          <w:sz w:val="28"/>
          <w:szCs w:val="24"/>
          <w:lang w:val="en-US" w:eastAsia="en-US"/>
        </w:rPr>
        <w:t>{degree}</w:t>
      </w:r>
    </w:p>
    <w:p w14:paraId="17C0F89A" w14:textId="2CE7FBDB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Галузь знань – </w:t>
      </w:r>
      <w:r w:rsidR="009A2ED4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branch_number</w:t>
      </w:r>
      <w:proofErr w:type="spellEnd"/>
      <w:r w:rsidR="009A2ED4">
        <w:rPr>
          <w:sz w:val="28"/>
          <w:szCs w:val="24"/>
          <w:lang w:val="en-US" w:eastAsia="en-US"/>
        </w:rPr>
        <w:t>} “</w:t>
      </w:r>
      <w:r w:rsidR="00983FE7">
        <w:rPr>
          <w:sz w:val="28"/>
          <w:szCs w:val="24"/>
          <w:lang w:val="en-US" w:eastAsia="en-US"/>
        </w:rPr>
        <w:t>{</w:t>
      </w:r>
      <w:r w:rsidR="00983FE7" w:rsidRPr="00983FE7">
        <w:rPr>
          <w:sz w:val="28"/>
          <w:szCs w:val="24"/>
          <w:lang w:val="en-US" w:eastAsia="en-US"/>
        </w:rPr>
        <w:t>branch</w:t>
      </w:r>
      <w:r w:rsidR="00983FE7">
        <w:rPr>
          <w:sz w:val="28"/>
          <w:szCs w:val="24"/>
          <w:lang w:val="en-US" w:eastAsia="en-US"/>
        </w:rPr>
        <w:t>}</w:t>
      </w:r>
      <w:r w:rsidR="009A2ED4">
        <w:rPr>
          <w:sz w:val="28"/>
          <w:szCs w:val="24"/>
          <w:lang w:val="en-US" w:eastAsia="en-US"/>
        </w:rPr>
        <w:t>”</w:t>
      </w:r>
    </w:p>
    <w:p w14:paraId="610DE5F0" w14:textId="4A496316" w:rsidR="00F82C40" w:rsidRPr="00F62D05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>
        <w:rPr>
          <w:sz w:val="28"/>
          <w:szCs w:val="24"/>
          <w:lang w:eastAsia="en-US"/>
        </w:rPr>
        <w:t xml:space="preserve">Спеціальність – </w:t>
      </w:r>
      <w:r w:rsidR="00CE424C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eastAsia="en-US"/>
        </w:rPr>
        <w:t>profession_number</w:t>
      </w:r>
      <w:proofErr w:type="spellEnd"/>
      <w:r w:rsidR="00CE424C">
        <w:rPr>
          <w:sz w:val="28"/>
          <w:szCs w:val="24"/>
          <w:lang w:val="en-US" w:eastAsia="en-US"/>
        </w:rPr>
        <w:t>}</w:t>
      </w:r>
      <w:r w:rsidR="00551751">
        <w:rPr>
          <w:sz w:val="28"/>
          <w:szCs w:val="24"/>
          <w:lang w:val="en-US" w:eastAsia="en-US"/>
        </w:rPr>
        <w:t xml:space="preserve"> </w:t>
      </w:r>
      <w:r w:rsidR="009A2ED4">
        <w:rPr>
          <w:sz w:val="28"/>
          <w:szCs w:val="24"/>
          <w:lang w:val="en-US" w:eastAsia="en-US"/>
        </w:rPr>
        <w:t>“</w:t>
      </w:r>
      <w:r w:rsidR="00983FE7">
        <w:rPr>
          <w:sz w:val="28"/>
          <w:szCs w:val="24"/>
          <w:lang w:val="en-US" w:eastAsia="en-US"/>
        </w:rPr>
        <w:t>{</w:t>
      </w:r>
      <w:r w:rsidR="009A2ED4" w:rsidRPr="009A2ED4">
        <w:rPr>
          <w:sz w:val="28"/>
          <w:szCs w:val="24"/>
          <w:lang w:val="en-US" w:eastAsia="en-US"/>
        </w:rPr>
        <w:t>profession</w:t>
      </w:r>
      <w:r w:rsidR="00983FE7">
        <w:rPr>
          <w:sz w:val="28"/>
          <w:szCs w:val="24"/>
          <w:lang w:val="en-US" w:eastAsia="en-US"/>
        </w:rPr>
        <w:t>}</w:t>
      </w:r>
      <w:r w:rsidR="00CE424C">
        <w:rPr>
          <w:sz w:val="28"/>
          <w:szCs w:val="24"/>
          <w:lang w:val="en-US" w:eastAsia="en-US"/>
        </w:rPr>
        <w:t>”</w:t>
      </w:r>
    </w:p>
    <w:p w14:paraId="6D3B18A7" w14:textId="3155F443" w:rsidR="00F82C40" w:rsidRPr="00983FE7" w:rsidRDefault="001D68AE" w:rsidP="00F82C40">
      <w:pPr>
        <w:widowControl/>
        <w:autoSpaceDE/>
        <w:autoSpaceDN/>
        <w:adjustRightInd/>
        <w:rPr>
          <w:sz w:val="28"/>
          <w:szCs w:val="24"/>
          <w:lang w:val="en-US" w:eastAsia="en-US"/>
        </w:rPr>
      </w:pPr>
      <w:r w:rsidRPr="001D68AE">
        <w:rPr>
          <w:sz w:val="28"/>
          <w:szCs w:val="24"/>
          <w:lang w:eastAsia="en-US"/>
        </w:rPr>
        <w:t>Освітньо-професійна програма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sz w:val="28"/>
          <w:szCs w:val="24"/>
          <w:lang w:eastAsia="en-US"/>
        </w:rPr>
        <w:t>–</w:t>
      </w:r>
      <w:r>
        <w:rPr>
          <w:b/>
          <w:bCs/>
          <w:color w:val="000000"/>
          <w:sz w:val="28"/>
          <w:szCs w:val="28"/>
        </w:rPr>
        <w:t xml:space="preserve"> </w:t>
      </w:r>
      <w:r w:rsidR="00983FE7">
        <w:rPr>
          <w:sz w:val="28"/>
          <w:szCs w:val="24"/>
          <w:lang w:val="en-US" w:eastAsia="en-US"/>
        </w:rPr>
        <w:t>{</w:t>
      </w:r>
      <w:proofErr w:type="spellStart"/>
      <w:r w:rsidR="009A2ED4" w:rsidRPr="009A2ED4">
        <w:rPr>
          <w:sz w:val="28"/>
          <w:szCs w:val="24"/>
          <w:lang w:val="en-US" w:eastAsia="en-US"/>
        </w:rPr>
        <w:t>professional_program</w:t>
      </w:r>
      <w:proofErr w:type="spellEnd"/>
      <w:r w:rsidR="00983FE7">
        <w:rPr>
          <w:sz w:val="28"/>
          <w:szCs w:val="24"/>
          <w:lang w:val="en-US" w:eastAsia="en-US"/>
        </w:rPr>
        <w:t>}</w:t>
      </w:r>
    </w:p>
    <w:p w14:paraId="66F23A59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5B55AF8" w14:textId="77777777" w:rsidR="00F82C40" w:rsidRPr="00690AC9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0D7F7463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t>Кафедра комп’ютерних наук</w:t>
      </w:r>
    </w:p>
    <w:p w14:paraId="6DA0A712" w14:textId="77777777" w:rsidR="00F80223" w:rsidRPr="00690AC9" w:rsidRDefault="00F80223" w:rsidP="00F80223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tbl>
      <w:tblPr>
        <w:tblW w:w="992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95"/>
        <w:gridCol w:w="641"/>
        <w:gridCol w:w="999"/>
        <w:gridCol w:w="993"/>
        <w:gridCol w:w="850"/>
        <w:gridCol w:w="992"/>
        <w:gridCol w:w="1134"/>
        <w:gridCol w:w="1134"/>
        <w:gridCol w:w="992"/>
        <w:gridCol w:w="992"/>
      </w:tblGrid>
      <w:tr w:rsidR="00F80223" w:rsidRPr="00751750" w14:paraId="7994D276" w14:textId="77777777" w:rsidTr="009E76ED">
        <w:trPr>
          <w:trHeight w:hRule="exact" w:val="719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73644B7" w14:textId="77777777" w:rsidR="00F80223" w:rsidRPr="00751750" w:rsidRDefault="00F80223" w:rsidP="009E76ED">
            <w:pPr>
              <w:shd w:val="clear" w:color="auto" w:fill="FFFFFF"/>
              <w:spacing w:line="274" w:lineRule="exact"/>
              <w:jc w:val="center"/>
              <w:rPr>
                <w:sz w:val="24"/>
                <w:szCs w:val="24"/>
              </w:rPr>
            </w:pPr>
            <w:r w:rsidRPr="00751750">
              <w:rPr>
                <w:spacing w:val="-2"/>
                <w:sz w:val="24"/>
                <w:szCs w:val="24"/>
              </w:rPr>
              <w:t xml:space="preserve">Форма </w:t>
            </w:r>
            <w:r w:rsidRPr="00751750">
              <w:rPr>
                <w:spacing w:val="-3"/>
                <w:sz w:val="24"/>
                <w:szCs w:val="24"/>
              </w:rPr>
              <w:t>навчання</w:t>
            </w: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F6FEF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pacing w:val="-6"/>
                <w:sz w:val="24"/>
                <w:szCs w:val="24"/>
              </w:rPr>
              <w:t>Курс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A02572" w14:textId="77777777" w:rsidR="00F80223" w:rsidRPr="00751750" w:rsidRDefault="00F80223" w:rsidP="009E76ED">
            <w:pPr>
              <w:shd w:val="clear" w:color="auto" w:fill="FFFFFF"/>
              <w:spacing w:line="274" w:lineRule="exact"/>
              <w:ind w:left="18" w:right="22"/>
              <w:jc w:val="center"/>
              <w:rPr>
                <w:sz w:val="24"/>
                <w:szCs w:val="24"/>
              </w:rPr>
            </w:pPr>
            <w:r w:rsidRPr="00751750">
              <w:rPr>
                <w:spacing w:val="-4"/>
                <w:sz w:val="24"/>
                <w:szCs w:val="24"/>
              </w:rPr>
              <w:t>Семестр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C94679" w14:textId="77777777" w:rsidR="00F80223" w:rsidRPr="00751750" w:rsidRDefault="00F80223" w:rsidP="009E76ED">
            <w:pPr>
              <w:shd w:val="clear" w:color="auto" w:fill="FFFFFF"/>
              <w:jc w:val="center"/>
              <w:rPr>
                <w:spacing w:val="-2"/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Лекції</w:t>
            </w:r>
            <w:proofErr w:type="spellEnd"/>
            <w:r w:rsidRPr="00751750">
              <w:rPr>
                <w:spacing w:val="-2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751750">
              <w:rPr>
                <w:spacing w:val="-2"/>
                <w:sz w:val="24"/>
                <w:szCs w:val="24"/>
                <w:lang w:val="en-US"/>
              </w:rPr>
              <w:t>год</w:t>
            </w:r>
            <w:proofErr w:type="spellEnd"/>
            <w:r w:rsidRPr="00751750">
              <w:rPr>
                <w:spacing w:val="-2"/>
                <w:sz w:val="24"/>
                <w:szCs w:val="24"/>
              </w:rPr>
              <w:t>.</w:t>
            </w:r>
            <w:r w:rsidRPr="00751750">
              <w:rPr>
                <w:spacing w:val="-2"/>
                <w:sz w:val="24"/>
                <w:szCs w:val="24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A19B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proofErr w:type="spellStart"/>
            <w:r w:rsidRPr="00751750">
              <w:rPr>
                <w:spacing w:val="-2"/>
                <w:sz w:val="24"/>
                <w:szCs w:val="24"/>
              </w:rPr>
              <w:t>Лаб</w:t>
            </w:r>
            <w:proofErr w:type="spellEnd"/>
            <w:r w:rsidRPr="00751750">
              <w:rPr>
                <w:spacing w:val="-2"/>
                <w:sz w:val="24"/>
                <w:szCs w:val="24"/>
                <w:lang w:val="ru-RU"/>
              </w:rPr>
              <w:t>.</w:t>
            </w:r>
            <w:r w:rsidRPr="00751750">
              <w:rPr>
                <w:spacing w:val="-2"/>
                <w:sz w:val="24"/>
                <w:szCs w:val="24"/>
              </w:rPr>
              <w:t xml:space="preserve"> 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E1D2AC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ІРС</w:t>
            </w:r>
          </w:p>
          <w:p w14:paraId="1B5BDED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81779D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Тренінг</w:t>
            </w:r>
          </w:p>
          <w:p w14:paraId="37D685C5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6B833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pacing w:val="-8"/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СРС</w:t>
            </w:r>
          </w:p>
          <w:p w14:paraId="37654A01" w14:textId="77777777" w:rsidR="00F80223" w:rsidRPr="00751750" w:rsidRDefault="00F80223" w:rsidP="009E76ED">
            <w:pPr>
              <w:shd w:val="clear" w:color="auto" w:fill="FFFFFF"/>
              <w:ind w:left="-4"/>
              <w:jc w:val="center"/>
              <w:rPr>
                <w:sz w:val="24"/>
                <w:szCs w:val="24"/>
              </w:rPr>
            </w:pPr>
            <w:r w:rsidRPr="00751750">
              <w:rPr>
                <w:spacing w:val="-8"/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4DB29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Разом</w:t>
            </w:r>
          </w:p>
          <w:p w14:paraId="57E882B8" w14:textId="77777777" w:rsidR="00F80223" w:rsidRPr="00751750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(год.)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EBA9FC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59"/>
              <w:jc w:val="center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Залік</w:t>
            </w:r>
          </w:p>
          <w:p w14:paraId="24E4D38F" w14:textId="77777777" w:rsidR="00F80223" w:rsidRPr="00751750" w:rsidRDefault="00F80223" w:rsidP="009E76ED">
            <w:pPr>
              <w:shd w:val="clear" w:color="auto" w:fill="FFFFFF"/>
              <w:spacing w:line="277" w:lineRule="exact"/>
              <w:ind w:right="-53"/>
              <w:jc w:val="center"/>
              <w:rPr>
                <w:sz w:val="24"/>
                <w:szCs w:val="24"/>
              </w:rPr>
            </w:pPr>
            <w:r w:rsidRPr="00751750">
              <w:rPr>
                <w:spacing w:val="-5"/>
                <w:sz w:val="24"/>
                <w:szCs w:val="24"/>
              </w:rPr>
              <w:t>(сем.)</w:t>
            </w:r>
          </w:p>
        </w:tc>
      </w:tr>
      <w:tr w:rsidR="00F80223" w:rsidRPr="00751750" w14:paraId="312DE2C6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5AFDF0" w14:textId="77777777" w:rsidR="00F80223" w:rsidRPr="00751750" w:rsidRDefault="00F80223" w:rsidP="009E76ED">
            <w:pPr>
              <w:jc w:val="center"/>
              <w:rPr>
                <w:sz w:val="24"/>
                <w:szCs w:val="24"/>
              </w:rPr>
            </w:pPr>
            <w:r w:rsidRPr="00751750">
              <w:rPr>
                <w:sz w:val="24"/>
                <w:szCs w:val="24"/>
              </w:rPr>
              <w:t>денна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CCD0CF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7348E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C08622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E69373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B39F75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F92EF0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8A6217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1C8F9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hours_day_all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E7D046" w14:textId="77777777" w:rsidR="00F80223" w:rsidRPr="00233912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80223" w:rsidRPr="00751750" w14:paraId="2CDF004A" w14:textId="77777777" w:rsidTr="009E76ED">
        <w:trPr>
          <w:trHeight w:val="440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19B7F" w14:textId="77777777" w:rsidR="00F80223" w:rsidRPr="00E36877" w:rsidRDefault="00F80223" w:rsidP="009E76ED">
            <w:pPr>
              <w:jc w:val="center"/>
              <w:rPr>
                <w:sz w:val="24"/>
                <w:szCs w:val="24"/>
              </w:rPr>
            </w:pPr>
            <w:r w:rsidRPr="00E36877">
              <w:rPr>
                <w:sz w:val="24"/>
                <w:szCs w:val="24"/>
              </w:rPr>
              <w:t>заочна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97419C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_course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CDBC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_semester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4866E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_lectures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A00D7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_laboratory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32A4B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_irs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E5E9AF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4292F4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_srs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C4CD8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762ADC">
              <w:rPr>
                <w:sz w:val="24"/>
                <w:szCs w:val="24"/>
                <w:lang w:val="en-US"/>
              </w:rPr>
              <w:t>hours_ext_all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ECC8C6" w14:textId="77777777" w:rsidR="00F80223" w:rsidRPr="00E36877" w:rsidRDefault="00F80223" w:rsidP="009E76ED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</w:t>
            </w:r>
            <w:r>
              <w:rPr>
                <w:sz w:val="24"/>
                <w:szCs w:val="24"/>
                <w:lang w:val="en-US"/>
              </w:rPr>
              <w:t>ext</w:t>
            </w:r>
            <w:r w:rsidRPr="00233912">
              <w:rPr>
                <w:sz w:val="24"/>
                <w:szCs w:val="24"/>
                <w:lang w:val="en-US"/>
              </w:rPr>
              <w:t>_test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BE4931" w14:textId="77777777" w:rsidR="00F82C40" w:rsidRDefault="00F82C40" w:rsidP="00F82C40">
      <w:pPr>
        <w:widowControl/>
        <w:autoSpaceDE/>
        <w:autoSpaceDN/>
        <w:adjustRightInd/>
        <w:rPr>
          <w:sz w:val="28"/>
          <w:szCs w:val="24"/>
          <w:lang w:eastAsia="en-US"/>
        </w:rPr>
      </w:pPr>
    </w:p>
    <w:p w14:paraId="7F0ACCE4" w14:textId="77777777" w:rsidR="00F82C40" w:rsidRPr="00690AC9" w:rsidRDefault="00F82C40" w:rsidP="00F82C40">
      <w:pPr>
        <w:spacing w:after="529"/>
        <w:rPr>
          <w:sz w:val="2"/>
          <w:szCs w:val="2"/>
        </w:rPr>
      </w:pPr>
    </w:p>
    <w:p w14:paraId="5C633CD7" w14:textId="77777777" w:rsidR="00901026" w:rsidRDefault="00F82C40" w:rsidP="00F82C40">
      <w:pPr>
        <w:widowControl/>
        <w:autoSpaceDE/>
        <w:autoSpaceDN/>
        <w:adjustRightInd/>
        <w:jc w:val="center"/>
        <w:rPr>
          <w:sz w:val="28"/>
          <w:szCs w:val="24"/>
          <w:lang w:eastAsia="en-US"/>
        </w:rPr>
      </w:pPr>
      <w:r w:rsidRPr="00690AC9">
        <w:rPr>
          <w:sz w:val="28"/>
          <w:szCs w:val="24"/>
          <w:lang w:eastAsia="en-US"/>
        </w:rPr>
        <w:lastRenderedPageBreak/>
        <w:t xml:space="preserve">Тернопіль – </w:t>
      </w:r>
      <w:r w:rsidR="00920034">
        <w:rPr>
          <w:sz w:val="28"/>
          <w:szCs w:val="24"/>
          <w:lang w:eastAsia="en-US"/>
        </w:rPr>
        <w:t>ЗУНУ</w:t>
      </w:r>
    </w:p>
    <w:p w14:paraId="3CCAD8E5" w14:textId="317A66D0" w:rsidR="00123B56" w:rsidRPr="00B600F2" w:rsidRDefault="00F82C40" w:rsidP="00B600F2">
      <w:pPr>
        <w:widowControl/>
        <w:autoSpaceDE/>
        <w:autoSpaceDN/>
        <w:adjustRightInd/>
        <w:jc w:val="center"/>
        <w:rPr>
          <w:color w:val="000000"/>
          <w:sz w:val="28"/>
          <w:szCs w:val="28"/>
          <w:lang w:val="en-US" w:eastAsia="en-US"/>
        </w:rPr>
        <w:sectPr w:rsidR="00123B56" w:rsidRPr="00B600F2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r>
        <w:rPr>
          <w:sz w:val="28"/>
          <w:szCs w:val="24"/>
          <w:lang w:eastAsia="en-US"/>
        </w:rPr>
        <w:t xml:space="preserve"> </w:t>
      </w:r>
      <w:r w:rsidR="00B600F2">
        <w:rPr>
          <w:sz w:val="28"/>
          <w:szCs w:val="24"/>
          <w:lang w:val="en-US" w:eastAsia="en-US"/>
        </w:rPr>
        <w:t>{</w:t>
      </w:r>
      <w:r w:rsidR="00B600F2" w:rsidRPr="00B600F2">
        <w:rPr>
          <w:sz w:val="28"/>
          <w:szCs w:val="24"/>
          <w:lang w:val="en-US" w:eastAsia="en-US"/>
        </w:rPr>
        <w:t>year</w:t>
      </w:r>
      <w:r w:rsidR="00B600F2">
        <w:rPr>
          <w:sz w:val="28"/>
          <w:szCs w:val="24"/>
          <w:lang w:val="en-US" w:eastAsia="en-US"/>
        </w:rPr>
        <w:t>}</w:t>
      </w:r>
    </w:p>
    <w:p w14:paraId="4CEFAD12" w14:textId="398604D4" w:rsidR="00F5000F" w:rsidRPr="007874CD" w:rsidRDefault="00F5000F" w:rsidP="00F5000F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lastRenderedPageBreak/>
        <w:t xml:space="preserve">Робоча програма складена на основі освітньо-професійної програми підготовки </w:t>
      </w:r>
      <w:r w:rsidR="00920908">
        <w:rPr>
          <w:sz w:val="28"/>
          <w:szCs w:val="24"/>
          <w:lang w:val="en-US" w:eastAsia="en-US"/>
        </w:rPr>
        <w:t>{degree}</w:t>
      </w:r>
      <w:r>
        <w:t>а</w:t>
      </w:r>
      <w:r w:rsidRPr="007874CD">
        <w:t xml:space="preserve"> галузі знань </w:t>
      </w:r>
      <w:r w:rsidR="00824B0D">
        <w:rPr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920908" w:rsidRPr="00983FE7">
        <w:rPr>
          <w:sz w:val="28"/>
          <w:szCs w:val="24"/>
          <w:lang w:val="en-US" w:eastAsia="en-US"/>
        </w:rPr>
        <w:t>branch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 </w:t>
      </w:r>
      <w:r w:rsidRPr="007874CD">
        <w:t>с</w:t>
      </w:r>
      <w:r w:rsidRPr="007874CD">
        <w:rPr>
          <w:spacing w:val="3"/>
          <w:sz w:val="28"/>
          <w:szCs w:val="28"/>
        </w:rPr>
        <w:t xml:space="preserve">пеціальності </w:t>
      </w:r>
      <w:r w:rsidR="00824B0D">
        <w:rPr>
          <w:spacing w:val="3"/>
          <w:sz w:val="28"/>
          <w:szCs w:val="28"/>
          <w:lang w:val="en-US"/>
        </w:rPr>
        <w:t>“</w:t>
      </w:r>
      <w:r w:rsidR="00920908">
        <w:rPr>
          <w:sz w:val="28"/>
          <w:szCs w:val="24"/>
          <w:lang w:val="en-US" w:eastAsia="en-US"/>
        </w:rPr>
        <w:t>{</w:t>
      </w:r>
      <w:r w:rsidR="00824B0D" w:rsidRPr="009A2ED4">
        <w:rPr>
          <w:sz w:val="28"/>
          <w:szCs w:val="24"/>
          <w:lang w:val="en-US" w:eastAsia="en-US"/>
        </w:rPr>
        <w:t>profession</w:t>
      </w:r>
      <w:r w:rsidR="00920908">
        <w:rPr>
          <w:sz w:val="28"/>
          <w:szCs w:val="24"/>
          <w:lang w:val="en-US" w:eastAsia="en-US"/>
        </w:rPr>
        <w:t>}</w:t>
      </w:r>
      <w:r w:rsidR="00824B0D">
        <w:rPr>
          <w:sz w:val="28"/>
          <w:szCs w:val="24"/>
          <w:lang w:val="en-US" w:eastAsia="en-US"/>
        </w:rPr>
        <w:t>”</w:t>
      </w:r>
      <w:r w:rsidR="00920908">
        <w:rPr>
          <w:sz w:val="28"/>
          <w:szCs w:val="24"/>
          <w:lang w:val="en-US" w:eastAsia="en-US"/>
        </w:rPr>
        <w:t xml:space="preserve">, </w:t>
      </w:r>
      <w:r w:rsidR="00D916E2">
        <w:t>затвердженої вченою р</w:t>
      </w:r>
      <w:r w:rsidR="00D61B85">
        <w:t>адою ЗУНУ</w:t>
      </w:r>
      <w:r w:rsidRPr="007874CD">
        <w:t xml:space="preserve"> </w:t>
      </w:r>
      <w:r w:rsidRPr="002D0BA1">
        <w:t>(протокол 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program_protocol_1</w:t>
      </w:r>
      <w:r w:rsidR="00D60C57">
        <w:rPr>
          <w:lang w:val="en-US"/>
        </w:rPr>
        <w:t>}</w:t>
      </w:r>
      <w:r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program_protocol_date_1</w:t>
      </w:r>
      <w:r w:rsidR="00D60C57">
        <w:rPr>
          <w:lang w:val="en-US"/>
        </w:rPr>
        <w:t xml:space="preserve">} </w:t>
      </w:r>
      <w:r w:rsidRPr="002D0BA1">
        <w:t>р.)</w:t>
      </w:r>
      <w:r w:rsidRPr="002D0BA1">
        <w:rPr>
          <w:spacing w:val="2"/>
        </w:rPr>
        <w:t>.</w:t>
      </w:r>
    </w:p>
    <w:p w14:paraId="21CF6A40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2D2BE381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07C3A5EE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7C15BAC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FE6C8E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3B508B9" w14:textId="77777777" w:rsidR="00385D8C" w:rsidRPr="007B524C" w:rsidRDefault="00385D8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B524C">
        <w:rPr>
          <w:color w:val="auto"/>
          <w:spacing w:val="0"/>
          <w:w w:val="101"/>
          <w:sz w:val="28"/>
          <w:szCs w:val="28"/>
        </w:rPr>
        <w:t xml:space="preserve">Робочу програму склав професор кафедри комп’ютерних наук, </w:t>
      </w:r>
      <w:proofErr w:type="spellStart"/>
      <w:r w:rsidRPr="007B524C">
        <w:rPr>
          <w:color w:val="auto"/>
          <w:spacing w:val="0"/>
          <w:w w:val="101"/>
          <w:sz w:val="28"/>
          <w:szCs w:val="28"/>
        </w:rPr>
        <w:t>д.т.н</w:t>
      </w:r>
      <w:proofErr w:type="spellEnd"/>
      <w:r w:rsidRPr="007B524C">
        <w:rPr>
          <w:color w:val="auto"/>
          <w:spacing w:val="0"/>
          <w:w w:val="101"/>
          <w:sz w:val="28"/>
          <w:szCs w:val="28"/>
        </w:rPr>
        <w:t>., Дивак Микола Петрович.</w:t>
      </w:r>
    </w:p>
    <w:p w14:paraId="331C88C2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8B7555D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5C52B749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6C4E57F0" w14:textId="77777777" w:rsidR="00CA3F5C" w:rsidRPr="007B524C" w:rsidRDefault="00CA3F5C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4908C06" w14:textId="3C032441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7874CD">
        <w:rPr>
          <w:color w:val="auto"/>
          <w:sz w:val="28"/>
          <w:szCs w:val="28"/>
        </w:rPr>
        <w:t xml:space="preserve">Робоча програма затверджена на засіданні кафедри комп’ютерних наук, протокол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2}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2}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0858832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ABE86D" w14:textId="77777777" w:rsidR="002F2E28" w:rsidRPr="007874CD" w:rsidRDefault="002F2E28" w:rsidP="002F2E28">
      <w:pPr>
        <w:pStyle w:val="20"/>
        <w:spacing w:before="0" w:line="240" w:lineRule="auto"/>
        <w:ind w:left="0" w:firstLine="703"/>
        <w:jc w:val="righ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</w:t>
      </w:r>
      <w:r w:rsidRPr="007874CD">
        <w:rPr>
          <w:color w:val="auto"/>
          <w:sz w:val="28"/>
          <w:szCs w:val="28"/>
        </w:rPr>
        <w:t>авідувач кафедри</w:t>
      </w:r>
      <w:r>
        <w:rPr>
          <w:color w:val="auto"/>
          <w:sz w:val="28"/>
          <w:szCs w:val="28"/>
        </w:rPr>
        <w:tab/>
        <w:t xml:space="preserve"> </w:t>
      </w:r>
      <w:proofErr w:type="spellStart"/>
      <w:r>
        <w:rPr>
          <w:color w:val="auto"/>
          <w:sz w:val="28"/>
          <w:szCs w:val="28"/>
        </w:rPr>
        <w:t>к.т.н</w:t>
      </w:r>
      <w:proofErr w:type="spellEnd"/>
      <w:r w:rsidRPr="007874C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 xml:space="preserve">доцент </w:t>
      </w:r>
      <w:proofErr w:type="spellStart"/>
      <w:r>
        <w:rPr>
          <w:color w:val="auto"/>
          <w:sz w:val="28"/>
          <w:szCs w:val="28"/>
        </w:rPr>
        <w:t>Пукас</w:t>
      </w:r>
      <w:proofErr w:type="spellEnd"/>
      <w:r>
        <w:rPr>
          <w:color w:val="auto"/>
          <w:sz w:val="28"/>
          <w:szCs w:val="28"/>
        </w:rPr>
        <w:t xml:space="preserve"> А.В. </w:t>
      </w:r>
      <w:r w:rsidRPr="007874CD">
        <w:rPr>
          <w:color w:val="auto"/>
          <w:sz w:val="28"/>
          <w:szCs w:val="28"/>
        </w:rPr>
        <w:tab/>
        <w:t>____________</w:t>
      </w:r>
    </w:p>
    <w:p w14:paraId="4C006A19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46F32C61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79FA6345" w14:textId="77777777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</w:p>
    <w:p w14:paraId="15BF4CB3" w14:textId="103B2CF3" w:rsidR="002F2E28" w:rsidRPr="007874CD" w:rsidRDefault="002F2E28" w:rsidP="002F2E28">
      <w:pPr>
        <w:pStyle w:val="20"/>
        <w:spacing w:before="0" w:line="240" w:lineRule="auto"/>
        <w:ind w:left="0" w:firstLine="703"/>
        <w:rPr>
          <w:color w:val="auto"/>
          <w:sz w:val="28"/>
          <w:szCs w:val="28"/>
        </w:rPr>
      </w:pPr>
      <w:r w:rsidRPr="00596CC0">
        <w:rPr>
          <w:bCs/>
          <w:sz w:val="28"/>
          <w:szCs w:val="28"/>
        </w:rPr>
        <w:t>Розглянуто та схвалено групою забезпечення спеціальності</w:t>
      </w:r>
      <w:r w:rsidRPr="007874CD">
        <w:rPr>
          <w:color w:val="auto"/>
          <w:sz w:val="28"/>
          <w:szCs w:val="28"/>
        </w:rPr>
        <w:t xml:space="preserve"> з інженерії програмного забезпечення,</w:t>
      </w:r>
      <w:r w:rsidRPr="007874CD">
        <w:rPr>
          <w:color w:val="auto"/>
          <w:spacing w:val="-4"/>
          <w:sz w:val="28"/>
          <w:szCs w:val="28"/>
        </w:rPr>
        <w:t xml:space="preserve"> протокол</w:t>
      </w:r>
      <w:r w:rsidR="00752942" w:rsidRPr="007874CD">
        <w:rPr>
          <w:color w:val="auto"/>
          <w:sz w:val="28"/>
          <w:szCs w:val="28"/>
        </w:rPr>
        <w:t xml:space="preserve"> </w:t>
      </w:r>
      <w:r w:rsidR="00D60C57" w:rsidRPr="002D0BA1">
        <w:t>№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</w:t>
      </w:r>
      <w:r w:rsidR="00D60C57">
        <w:rPr>
          <w:lang w:val="en-US"/>
        </w:rPr>
        <w:t>3}</w:t>
      </w:r>
      <w:r w:rsidR="00D60C57" w:rsidRPr="002D0BA1">
        <w:t xml:space="preserve"> від </w:t>
      </w:r>
      <w:r w:rsidR="00D60C57">
        <w:rPr>
          <w:lang w:val="en-US"/>
        </w:rPr>
        <w:t>{</w:t>
      </w:r>
      <w:r w:rsidR="00D60C57" w:rsidRPr="00D60C57">
        <w:rPr>
          <w:lang w:val="en-US"/>
        </w:rPr>
        <w:t>program_protocol_date_</w:t>
      </w:r>
      <w:r w:rsidR="00D60C57">
        <w:rPr>
          <w:lang w:val="en-US"/>
        </w:rPr>
        <w:t xml:space="preserve">3} </w:t>
      </w:r>
      <w:r w:rsidR="00D60C57" w:rsidRPr="002D0BA1">
        <w:t>р.)</w:t>
      </w:r>
      <w:r w:rsidR="00D60C57" w:rsidRPr="002D0BA1">
        <w:rPr>
          <w:spacing w:val="2"/>
        </w:rPr>
        <w:t>.</w:t>
      </w:r>
    </w:p>
    <w:p w14:paraId="66EE219A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588C0216" w14:textId="77777777" w:rsidR="002F2E28" w:rsidRPr="007874CD" w:rsidRDefault="002F2E28" w:rsidP="002F2E28">
      <w:pPr>
        <w:pStyle w:val="a3"/>
        <w:widowControl/>
        <w:shd w:val="clear" w:color="auto" w:fill="auto"/>
        <w:tabs>
          <w:tab w:val="left" w:pos="5580"/>
        </w:tabs>
        <w:autoSpaceDE/>
        <w:autoSpaceDN/>
        <w:adjustRightInd/>
        <w:spacing w:before="0" w:line="360" w:lineRule="auto"/>
        <w:ind w:left="0" w:firstLine="720"/>
        <w:jc w:val="both"/>
        <w:rPr>
          <w:color w:val="auto"/>
          <w:w w:val="100"/>
          <w:sz w:val="28"/>
          <w:szCs w:val="28"/>
        </w:rPr>
      </w:pPr>
    </w:p>
    <w:p w14:paraId="0E38EA79" w14:textId="77777777" w:rsidR="00F5000F" w:rsidRPr="00B04279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>Керівник групи забезпечення спеціальності</w:t>
      </w:r>
      <w:r w:rsidRPr="007874CD">
        <w:rPr>
          <w:w w:val="101"/>
          <w:sz w:val="28"/>
          <w:szCs w:val="28"/>
        </w:rPr>
        <w:t xml:space="preserve"> </w:t>
      </w:r>
    </w:p>
    <w:p w14:paraId="3887EDB0" w14:textId="546E7400" w:rsidR="00F5000F" w:rsidRDefault="00F5000F" w:rsidP="00F5000F">
      <w:pPr>
        <w:tabs>
          <w:tab w:val="left" w:pos="709"/>
        </w:tabs>
        <w:jc w:val="both"/>
        <w:rPr>
          <w:w w:val="101"/>
          <w:sz w:val="28"/>
          <w:szCs w:val="28"/>
        </w:rPr>
      </w:pPr>
      <w:r>
        <w:rPr>
          <w:w w:val="101"/>
          <w:sz w:val="28"/>
          <w:szCs w:val="28"/>
        </w:rPr>
        <w:t>«</w:t>
      </w:r>
      <w:r w:rsidR="00946DD7">
        <w:rPr>
          <w:w w:val="101"/>
          <w:sz w:val="28"/>
          <w:szCs w:val="28"/>
          <w:lang w:val="en-US"/>
        </w:rPr>
        <w:t>{</w:t>
      </w:r>
      <w:proofErr w:type="spellStart"/>
      <w:r w:rsidR="00946DD7" w:rsidRPr="00946DD7">
        <w:rPr>
          <w:w w:val="101"/>
          <w:sz w:val="28"/>
          <w:szCs w:val="28"/>
          <w:lang w:val="en-US"/>
        </w:rPr>
        <w:t>professional_program</w:t>
      </w:r>
      <w:proofErr w:type="spellEnd"/>
      <w:r w:rsidR="00946DD7">
        <w:rPr>
          <w:w w:val="101"/>
          <w:sz w:val="28"/>
          <w:szCs w:val="28"/>
          <w:lang w:val="en-US"/>
        </w:rPr>
        <w:t>}</w:t>
      </w:r>
      <w:r>
        <w:rPr>
          <w:w w:val="101"/>
          <w:sz w:val="28"/>
          <w:szCs w:val="28"/>
        </w:rPr>
        <w:t>»</w:t>
      </w:r>
    </w:p>
    <w:p w14:paraId="51B64896" w14:textId="77777777" w:rsidR="00F5000F" w:rsidRPr="001E4F7E" w:rsidRDefault="00F5000F" w:rsidP="00F5000F">
      <w:pPr>
        <w:tabs>
          <w:tab w:val="left" w:pos="709"/>
        </w:tabs>
        <w:jc w:val="both"/>
        <w:rPr>
          <w:bCs/>
          <w:color w:val="000000"/>
          <w:sz w:val="28"/>
          <w:szCs w:val="28"/>
        </w:rPr>
        <w:sectPr w:rsidR="00F5000F" w:rsidRPr="001E4F7E" w:rsidSect="004A5351">
          <w:pgSz w:w="11909" w:h="16834"/>
          <w:pgMar w:top="1134" w:right="851" w:bottom="1134" w:left="1418" w:header="709" w:footer="709" w:gutter="0"/>
          <w:cols w:space="60"/>
          <w:noEndnote/>
        </w:sectPr>
      </w:pPr>
      <w:proofErr w:type="spellStart"/>
      <w:r w:rsidRPr="007874CD">
        <w:rPr>
          <w:w w:val="101"/>
          <w:sz w:val="28"/>
          <w:szCs w:val="28"/>
        </w:rPr>
        <w:t>д.т.н</w:t>
      </w:r>
      <w:proofErr w:type="spellEnd"/>
      <w:r w:rsidRPr="007874CD">
        <w:rPr>
          <w:w w:val="101"/>
          <w:sz w:val="28"/>
          <w:szCs w:val="28"/>
        </w:rPr>
        <w:t>., професор Дивак М.П.</w:t>
      </w:r>
      <w:r w:rsidRPr="007874CD">
        <w:rPr>
          <w:w w:val="101"/>
          <w:sz w:val="28"/>
          <w:szCs w:val="28"/>
        </w:rPr>
        <w:tab/>
        <w:t xml:space="preserve">             </w:t>
      </w:r>
      <w:r>
        <w:rPr>
          <w:w w:val="101"/>
          <w:sz w:val="28"/>
          <w:szCs w:val="28"/>
        </w:rPr>
        <w:t xml:space="preserve">                                     </w:t>
      </w:r>
      <w:r w:rsidRPr="007874CD">
        <w:rPr>
          <w:w w:val="101"/>
          <w:sz w:val="28"/>
          <w:szCs w:val="28"/>
        </w:rPr>
        <w:t xml:space="preserve">       _____________</w:t>
      </w:r>
    </w:p>
    <w:p w14:paraId="590B7F8D" w14:textId="77777777" w:rsidR="00123B56" w:rsidRPr="00F757F5" w:rsidRDefault="00123B56" w:rsidP="00F757F5">
      <w:pPr>
        <w:shd w:val="clear" w:color="auto" w:fill="FFFFFF"/>
        <w:ind w:firstLine="720"/>
        <w:rPr>
          <w:sz w:val="28"/>
          <w:szCs w:val="28"/>
        </w:rPr>
      </w:pPr>
      <w:r w:rsidRPr="00F757F5">
        <w:rPr>
          <w:b/>
          <w:bCs/>
          <w:spacing w:val="-9"/>
          <w:sz w:val="28"/>
          <w:szCs w:val="28"/>
        </w:rPr>
        <w:lastRenderedPageBreak/>
        <w:t>СТРУКТУРА РОБОЧОЇ ПРОГРАМИ НАВЧАЛЬНОЇ ДИСЦИПЛІНИ</w:t>
      </w:r>
    </w:p>
    <w:p w14:paraId="292934FE" w14:textId="4A4B6433" w:rsidR="00123B56" w:rsidRPr="00795438" w:rsidRDefault="00B04279" w:rsidP="00F757F5">
      <w:pPr>
        <w:pStyle w:val="a5"/>
        <w:spacing w:line="240" w:lineRule="auto"/>
        <w:ind w:left="0" w:right="0" w:firstLine="720"/>
        <w:rPr>
          <w:color w:val="auto"/>
          <w:spacing w:val="2"/>
          <w:sz w:val="28"/>
          <w:szCs w:val="28"/>
        </w:rPr>
      </w:pPr>
      <w:r>
        <w:rPr>
          <w:color w:val="auto"/>
          <w:spacing w:val="2"/>
          <w:sz w:val="28"/>
          <w:szCs w:val="28"/>
        </w:rPr>
        <w:t>«</w:t>
      </w:r>
      <w:r w:rsidR="00946DD7">
        <w:rPr>
          <w:color w:val="auto"/>
          <w:spacing w:val="2"/>
          <w:sz w:val="28"/>
          <w:szCs w:val="28"/>
          <w:lang w:val="en-US"/>
        </w:rPr>
        <w:t>{</w:t>
      </w:r>
      <w:r w:rsidR="00946DD7" w:rsidRPr="00946DD7">
        <w:rPr>
          <w:color w:val="auto"/>
          <w:spacing w:val="2"/>
          <w:sz w:val="28"/>
          <w:szCs w:val="28"/>
          <w:lang w:val="en-US"/>
        </w:rPr>
        <w:t>discipline</w:t>
      </w:r>
      <w:r w:rsidR="00946DD7">
        <w:rPr>
          <w:color w:val="auto"/>
          <w:spacing w:val="2"/>
          <w:sz w:val="28"/>
          <w:szCs w:val="28"/>
          <w:lang w:val="en-US"/>
        </w:rPr>
        <w:t>}</w:t>
      </w:r>
      <w:r>
        <w:rPr>
          <w:color w:val="auto"/>
          <w:spacing w:val="2"/>
          <w:sz w:val="28"/>
          <w:szCs w:val="28"/>
        </w:rPr>
        <w:t>»</w:t>
      </w:r>
    </w:p>
    <w:p w14:paraId="2CE2B5EA" w14:textId="7E1CE662" w:rsidR="00123B56" w:rsidRPr="00795438" w:rsidRDefault="00B04279" w:rsidP="00F757F5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1. Опис дисципліни «</w:t>
      </w:r>
      <w:r w:rsidR="00946DD7">
        <w:rPr>
          <w:b/>
          <w:bCs/>
          <w:spacing w:val="2"/>
          <w:sz w:val="28"/>
          <w:szCs w:val="28"/>
          <w:lang w:val="en-US"/>
        </w:rPr>
        <w:t>{</w:t>
      </w:r>
      <w:r w:rsidR="00946DD7" w:rsidRPr="00946DD7">
        <w:rPr>
          <w:b/>
          <w:bCs/>
          <w:spacing w:val="2"/>
          <w:sz w:val="28"/>
          <w:szCs w:val="28"/>
          <w:lang w:val="en-US"/>
        </w:rPr>
        <w:t>discipline</w:t>
      </w:r>
      <w:r w:rsidR="00946DD7">
        <w:rPr>
          <w:b/>
          <w:bCs/>
          <w:spacing w:val="2"/>
          <w:sz w:val="28"/>
          <w:szCs w:val="28"/>
          <w:lang w:val="en-US"/>
        </w:rPr>
        <w:t>}</w:t>
      </w:r>
      <w:r>
        <w:rPr>
          <w:b/>
          <w:bCs/>
          <w:spacing w:val="2"/>
          <w:sz w:val="28"/>
          <w:szCs w:val="28"/>
        </w:rPr>
        <w:t>»</w:t>
      </w:r>
    </w:p>
    <w:p w14:paraId="106989FC" w14:textId="77777777" w:rsidR="00123B56" w:rsidRPr="00F757F5" w:rsidRDefault="00123B56" w:rsidP="00F757F5">
      <w:pPr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57"/>
        <w:gridCol w:w="2873"/>
        <w:gridCol w:w="3478"/>
      </w:tblGrid>
      <w:tr w:rsidR="00123B56" w:rsidRPr="00F11E07" w14:paraId="1661A713" w14:textId="77777777" w:rsidTr="00CF6C65">
        <w:trPr>
          <w:trHeight w:hRule="exact" w:val="785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DF2FF6" w14:textId="66D2B381" w:rsidR="00123B56" w:rsidRPr="007C00F6" w:rsidRDefault="00123B56" w:rsidP="00CF6C65">
            <w:pPr>
              <w:shd w:val="clear" w:color="auto" w:fill="FFFFFF"/>
              <w:jc w:val="center"/>
              <w:rPr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Дисципліна </w:t>
            </w:r>
            <w:r w:rsidR="007C00F6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7C00F6">
              <w:rPr>
                <w:spacing w:val="1"/>
                <w:sz w:val="24"/>
                <w:szCs w:val="24"/>
                <w:lang w:val="en-US"/>
              </w:rPr>
              <w:t>{</w:t>
            </w:r>
            <w:r w:rsidR="00253DEE" w:rsidRPr="00253DEE">
              <w:rPr>
                <w:spacing w:val="1"/>
                <w:sz w:val="24"/>
                <w:szCs w:val="24"/>
                <w:lang w:val="en-US"/>
              </w:rPr>
              <w:t>discipline</w:t>
            </w:r>
            <w:r w:rsidR="007C00F6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3FB8AB" w14:textId="77777777" w:rsidR="00123B56" w:rsidRPr="000459B2" w:rsidRDefault="006248F5" w:rsidP="000459B2">
            <w:pPr>
              <w:shd w:val="clear" w:color="auto" w:fill="FFFFFF"/>
              <w:spacing w:line="252" w:lineRule="exact"/>
              <w:ind w:left="11" w:right="47" w:firstLine="133"/>
              <w:jc w:val="center"/>
              <w:rPr>
                <w:sz w:val="24"/>
                <w:szCs w:val="24"/>
              </w:rPr>
            </w:pPr>
            <w:r w:rsidRPr="006248F5">
              <w:rPr>
                <w:spacing w:val="3"/>
                <w:sz w:val="24"/>
                <w:szCs w:val="24"/>
              </w:rPr>
              <w:t>Галузь знань</w:t>
            </w:r>
            <w:r>
              <w:rPr>
                <w:spacing w:val="3"/>
                <w:sz w:val="24"/>
                <w:szCs w:val="24"/>
              </w:rPr>
              <w:t>,</w:t>
            </w:r>
            <w:r w:rsidRPr="006248F5">
              <w:rPr>
                <w:spacing w:val="3"/>
                <w:sz w:val="24"/>
                <w:szCs w:val="24"/>
              </w:rPr>
              <w:t xml:space="preserve"> </w:t>
            </w:r>
            <w:r w:rsidR="000459B2">
              <w:rPr>
                <w:spacing w:val="3"/>
                <w:sz w:val="24"/>
                <w:szCs w:val="24"/>
              </w:rPr>
              <w:t>спеціальність</w:t>
            </w:r>
            <w:r w:rsidR="00123B56" w:rsidRPr="00F11E07">
              <w:rPr>
                <w:spacing w:val="3"/>
                <w:sz w:val="24"/>
                <w:szCs w:val="24"/>
              </w:rPr>
              <w:t xml:space="preserve">, </w:t>
            </w:r>
            <w:r w:rsidR="000459B2">
              <w:rPr>
                <w:spacing w:val="1"/>
                <w:sz w:val="24"/>
                <w:szCs w:val="24"/>
              </w:rPr>
              <w:t>ступінь вищої освіти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9C8330" w14:textId="77777777" w:rsidR="00123B56" w:rsidRPr="00F11E07" w:rsidRDefault="00123B56" w:rsidP="00CF6C65">
            <w:pPr>
              <w:shd w:val="clear" w:color="auto" w:fill="FFFFFF"/>
              <w:spacing w:line="252" w:lineRule="exact"/>
              <w:ind w:left="176" w:right="220"/>
              <w:jc w:val="center"/>
              <w:rPr>
                <w:sz w:val="24"/>
                <w:szCs w:val="24"/>
              </w:rPr>
            </w:pPr>
            <w:r w:rsidRPr="00F11E07">
              <w:rPr>
                <w:spacing w:val="4"/>
                <w:sz w:val="24"/>
                <w:szCs w:val="24"/>
              </w:rPr>
              <w:t xml:space="preserve">Характеристика навчальної </w:t>
            </w:r>
            <w:r w:rsidRPr="00F11E07">
              <w:rPr>
                <w:spacing w:val="2"/>
                <w:sz w:val="24"/>
                <w:szCs w:val="24"/>
              </w:rPr>
              <w:t>дисципліни</w:t>
            </w:r>
          </w:p>
        </w:tc>
      </w:tr>
      <w:tr w:rsidR="00123B56" w:rsidRPr="00F11E07" w14:paraId="6ED8E83B" w14:textId="77777777">
        <w:trPr>
          <w:trHeight w:hRule="exact" w:val="1037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534730" w14:textId="47852B72" w:rsidR="00123B56" w:rsidRPr="003958F2" w:rsidRDefault="001D199E" w:rsidP="00997F34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Кількість кредитів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–</w:t>
            </w:r>
            <w:r w:rsidR="00A33969"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credits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418E90" w14:textId="77777777" w:rsidR="00123B56" w:rsidRDefault="00EF4C77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 w:rsidRPr="00F11E07">
              <w:rPr>
                <w:sz w:val="24"/>
                <w:szCs w:val="24"/>
              </w:rPr>
              <w:t xml:space="preserve">Галузь знань: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branch_number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04DEDAA0" w14:textId="290FCA8F" w:rsidR="0060027A" w:rsidRPr="007C00F6" w:rsidRDefault="0060027A">
            <w:pPr>
              <w:shd w:val="clear" w:color="auto" w:fill="FFFFFF"/>
              <w:ind w:left="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branch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75EBF6" w14:textId="77777777" w:rsidR="00F5000F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Статус дисципліни:</w:t>
            </w:r>
          </w:p>
          <w:p w14:paraId="35BE0ED3" w14:textId="6B4490B2" w:rsidR="00F5000F" w:rsidRPr="003958F2" w:rsidRDefault="003958F2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{</w:t>
            </w:r>
            <w:r w:rsidRPr="003958F2">
              <w:rPr>
                <w:spacing w:val="2"/>
                <w:sz w:val="24"/>
                <w:szCs w:val="24"/>
                <w:lang w:val="en-US"/>
              </w:rPr>
              <w:t>status</w:t>
            </w:r>
            <w:r>
              <w:rPr>
                <w:spacing w:val="2"/>
                <w:sz w:val="24"/>
                <w:szCs w:val="24"/>
                <w:lang w:val="en-US"/>
              </w:rPr>
              <w:t>}</w:t>
            </w:r>
          </w:p>
          <w:p w14:paraId="574B7B02" w14:textId="3B597900" w:rsidR="00F5000F" w:rsidRPr="003958F2" w:rsidRDefault="00F5000F" w:rsidP="00F5000F">
            <w:pPr>
              <w:shd w:val="clear" w:color="auto" w:fill="FFFFFF"/>
              <w:spacing w:line="256" w:lineRule="exact"/>
              <w:ind w:right="-55" w:hanging="14"/>
              <w:rPr>
                <w:spacing w:val="1"/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Мова навчання: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r w:rsidR="003958F2" w:rsidRPr="003958F2">
              <w:rPr>
                <w:spacing w:val="1"/>
                <w:sz w:val="24"/>
                <w:szCs w:val="24"/>
                <w:lang w:val="en-US"/>
              </w:rPr>
              <w:t>language</w:t>
            </w:r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  <w:p w14:paraId="05BAEB13" w14:textId="77777777" w:rsidR="002F2E28" w:rsidRPr="00F11E07" w:rsidRDefault="002F2E28" w:rsidP="00F74707">
            <w:pPr>
              <w:shd w:val="clear" w:color="auto" w:fill="FFFFFF"/>
              <w:spacing w:line="256" w:lineRule="exact"/>
              <w:ind w:right="-55" w:hanging="14"/>
              <w:rPr>
                <w:sz w:val="24"/>
                <w:szCs w:val="24"/>
              </w:rPr>
            </w:pPr>
          </w:p>
        </w:tc>
      </w:tr>
      <w:tr w:rsidR="00123B56" w:rsidRPr="00F11E07" w14:paraId="0E168C21" w14:textId="77777777" w:rsidTr="004E6148">
        <w:trPr>
          <w:trHeight w:val="1562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51FF58" w14:textId="14A19162" w:rsidR="00123B56" w:rsidRPr="003958F2" w:rsidRDefault="00123B56" w:rsidP="00475D3C">
            <w:pPr>
              <w:shd w:val="clear" w:color="auto" w:fill="FFFFFF"/>
              <w:ind w:left="14"/>
              <w:rPr>
                <w:spacing w:val="1"/>
                <w:sz w:val="24"/>
                <w:szCs w:val="24"/>
                <w:lang w:val="en-US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Кількість залікових модулів </w:t>
            </w:r>
            <w:r w:rsidR="003958F2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3958F2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1"/>
                <w:sz w:val="24"/>
                <w:szCs w:val="24"/>
                <w:lang w:val="en-US"/>
              </w:rPr>
              <w:t>credit_modules</w:t>
            </w:r>
            <w:proofErr w:type="spellEnd"/>
            <w:r w:rsidR="003958F2">
              <w:rPr>
                <w:spacing w:val="1"/>
                <w:sz w:val="24"/>
                <w:szCs w:val="24"/>
                <w:lang w:val="en-US"/>
              </w:rPr>
              <w:t>}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BCF8C9" w14:textId="77777777" w:rsidR="00123B56" w:rsidRDefault="00AA5B49" w:rsidP="00EF4C77">
            <w:pPr>
              <w:shd w:val="clear" w:color="auto" w:fill="FFFFFF"/>
              <w:spacing w:line="252" w:lineRule="exact"/>
              <w:ind w:hanging="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 xml:space="preserve">Спеціальність: </w:t>
            </w:r>
            <w:r w:rsidR="007C00F6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60027A" w:rsidRPr="0060027A">
              <w:rPr>
                <w:sz w:val="24"/>
                <w:szCs w:val="24"/>
                <w:lang w:val="en-US"/>
              </w:rPr>
              <w:t>profession_number</w:t>
            </w:r>
            <w:proofErr w:type="spellEnd"/>
            <w:r w:rsidR="007C00F6">
              <w:rPr>
                <w:sz w:val="24"/>
                <w:szCs w:val="24"/>
                <w:lang w:val="en-US"/>
              </w:rPr>
              <w:t>}</w:t>
            </w:r>
          </w:p>
          <w:p w14:paraId="6EBD99A0" w14:textId="46FDAB46" w:rsidR="0060027A" w:rsidRPr="00F11E07" w:rsidRDefault="0060027A" w:rsidP="00EF4C77">
            <w:pPr>
              <w:shd w:val="clear" w:color="auto" w:fill="FFFFFF"/>
              <w:spacing w:line="252" w:lineRule="exact"/>
              <w:ind w:hanging="4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Pr="0060027A">
              <w:rPr>
                <w:sz w:val="24"/>
                <w:szCs w:val="24"/>
                <w:lang w:val="en-US"/>
              </w:rPr>
              <w:t>profession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B73FA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Рік підготовки:</w:t>
            </w:r>
          </w:p>
          <w:p w14:paraId="045D2A8C" w14:textId="2B2FCE99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0535DF8E" w14:textId="15456A4C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hours_ext_course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7ECE01E1" w14:textId="77777777" w:rsidR="00C13D8C" w:rsidRPr="00F11E07" w:rsidRDefault="00C13D8C" w:rsidP="00C13D8C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Семестр:</w:t>
            </w:r>
          </w:p>
          <w:p w14:paraId="402B16E4" w14:textId="3A93B3C4" w:rsidR="00C13D8C" w:rsidRPr="00946DD7" w:rsidRDefault="001D199E" w:rsidP="00C13D8C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hours_day_semester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  <w:p w14:paraId="5019EFEF" w14:textId="19D85D7B" w:rsidR="00123B56" w:rsidRPr="00946DD7" w:rsidRDefault="001D199E" w:rsidP="004E6148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  <w:lang w:val="en-US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C13D8C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i/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i/>
                <w:spacing w:val="2"/>
                <w:sz w:val="24"/>
                <w:szCs w:val="24"/>
                <w:lang w:val="en-US"/>
              </w:rPr>
              <w:t>hours_ext_semester</w:t>
            </w:r>
            <w:proofErr w:type="spellEnd"/>
            <w:r w:rsidR="00946DD7">
              <w:rPr>
                <w:i/>
                <w:spacing w:val="2"/>
                <w:sz w:val="24"/>
                <w:szCs w:val="24"/>
                <w:lang w:val="en-US"/>
              </w:rPr>
              <w:t>}</w:t>
            </w:r>
          </w:p>
        </w:tc>
      </w:tr>
      <w:tr w:rsidR="00123B56" w:rsidRPr="00F11E07" w14:paraId="7239C86F" w14:textId="77777777" w:rsidTr="00B80CE9">
        <w:trPr>
          <w:trHeight w:val="159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0A7B79" w14:textId="2B085378" w:rsidR="00123B56" w:rsidRPr="00F11E07" w:rsidRDefault="00123B56" w:rsidP="00475D3C">
            <w:pPr>
              <w:shd w:val="clear" w:color="auto" w:fill="FFFFFF"/>
              <w:ind w:left="22"/>
              <w:rPr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>Кількість змістов</w:t>
            </w:r>
            <w:r w:rsidR="00475D3C" w:rsidRPr="00F11E07">
              <w:rPr>
                <w:spacing w:val="-1"/>
                <w:sz w:val="24"/>
                <w:szCs w:val="24"/>
              </w:rPr>
              <w:t>и</w:t>
            </w:r>
            <w:r w:rsidRPr="00F11E07">
              <w:rPr>
                <w:spacing w:val="-1"/>
                <w:sz w:val="24"/>
                <w:szCs w:val="24"/>
              </w:rPr>
              <w:t xml:space="preserve">х модулів </w:t>
            </w:r>
            <w:r w:rsidR="003958F2">
              <w:rPr>
                <w:spacing w:val="-1"/>
                <w:sz w:val="24"/>
                <w:szCs w:val="24"/>
              </w:rPr>
              <w:t>–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  <w:r w:rsidR="003958F2">
              <w:rPr>
                <w:spacing w:val="-1"/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pacing w:val="-1"/>
                <w:sz w:val="24"/>
                <w:szCs w:val="24"/>
                <w:lang w:val="en-US"/>
              </w:rPr>
              <w:t>content_modules</w:t>
            </w:r>
            <w:proofErr w:type="spellEnd"/>
            <w:r w:rsidR="003958F2">
              <w:rPr>
                <w:spacing w:val="-1"/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2F8E40" w14:textId="0D400AD3" w:rsidR="00123B56" w:rsidRPr="007C00F6" w:rsidRDefault="00AA5B49" w:rsidP="00F51046">
            <w:pPr>
              <w:shd w:val="clear" w:color="auto" w:fill="FFFFFF"/>
              <w:ind w:left="14"/>
              <w:rPr>
                <w:sz w:val="24"/>
                <w:szCs w:val="24"/>
                <w:lang w:val="en-US"/>
              </w:rPr>
            </w:pPr>
            <w:r>
              <w:rPr>
                <w:spacing w:val="1"/>
                <w:sz w:val="24"/>
                <w:szCs w:val="24"/>
              </w:rPr>
              <w:t>Ступінь вищої освіти</w:t>
            </w:r>
            <w:r w:rsidR="00F51046">
              <w:rPr>
                <w:spacing w:val="3"/>
                <w:sz w:val="24"/>
                <w:szCs w:val="24"/>
              </w:rPr>
              <w:t>:</w:t>
            </w:r>
            <w:r w:rsidR="00C13D8C" w:rsidRPr="00F11E07">
              <w:rPr>
                <w:spacing w:val="3"/>
                <w:sz w:val="24"/>
                <w:szCs w:val="24"/>
              </w:rPr>
              <w:t xml:space="preserve"> </w:t>
            </w:r>
            <w:r w:rsidR="007C00F6">
              <w:rPr>
                <w:spacing w:val="3"/>
                <w:sz w:val="24"/>
                <w:szCs w:val="24"/>
                <w:lang w:val="en-US"/>
              </w:rPr>
              <w:t>{</w:t>
            </w:r>
            <w:r w:rsidR="007C00F6" w:rsidRPr="007C00F6">
              <w:rPr>
                <w:spacing w:val="3"/>
                <w:sz w:val="24"/>
                <w:szCs w:val="24"/>
                <w:lang w:val="en-US"/>
              </w:rPr>
              <w:t>degree</w:t>
            </w:r>
            <w:r w:rsidR="007C00F6">
              <w:rPr>
                <w:spacing w:val="3"/>
                <w:sz w:val="24"/>
                <w:szCs w:val="24"/>
                <w:lang w:val="en-US"/>
              </w:rPr>
              <w:t>}</w:t>
            </w: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70F70E" w14:textId="77777777" w:rsidR="006C3F8B" w:rsidRPr="00F11E07" w:rsidRDefault="00520F0D" w:rsidP="006C3F8B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Лекції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26C2AAB4" w14:textId="038E7816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151B9455" w14:textId="78732A15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hours_ext_lectures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5E164BA8" w14:textId="77777777" w:rsidR="00123B56" w:rsidRPr="00F11E07" w:rsidRDefault="004E6148" w:rsidP="004E6148">
            <w:pPr>
              <w:shd w:val="clear" w:color="auto" w:fill="FFFFFF"/>
              <w:rPr>
                <w:spacing w:val="1"/>
                <w:sz w:val="24"/>
                <w:szCs w:val="24"/>
              </w:rPr>
            </w:pPr>
            <w:r w:rsidRPr="00F11E07">
              <w:rPr>
                <w:spacing w:val="2"/>
                <w:sz w:val="24"/>
                <w:szCs w:val="24"/>
              </w:rPr>
              <w:t>Лабораторні роботи</w:t>
            </w:r>
            <w:r w:rsidR="006C3F8B" w:rsidRPr="00F11E07">
              <w:rPr>
                <w:spacing w:val="1"/>
                <w:sz w:val="24"/>
                <w:szCs w:val="24"/>
              </w:rPr>
              <w:t>:</w:t>
            </w:r>
          </w:p>
          <w:p w14:paraId="18615083" w14:textId="0204739C" w:rsidR="006C3F8B" w:rsidRPr="00F11E07" w:rsidRDefault="001D199E" w:rsidP="006C3F8B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685A7B51" w14:textId="25C6250F" w:rsidR="006C3F8B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6C3F8B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hours_ext_laboratory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6C3F8B" w:rsidRPr="00F11E07">
              <w:rPr>
                <w:spacing w:val="2"/>
                <w:sz w:val="24"/>
                <w:szCs w:val="24"/>
              </w:rPr>
              <w:t xml:space="preserve"> год.</w:t>
            </w:r>
          </w:p>
        </w:tc>
      </w:tr>
      <w:tr w:rsidR="00123B56" w:rsidRPr="00F11E07" w14:paraId="423C044B" w14:textId="77777777" w:rsidTr="00946DD7">
        <w:trPr>
          <w:trHeight w:hRule="exact" w:val="2069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CB4DC0" w14:textId="6EC00116" w:rsidR="00123B56" w:rsidRPr="00F11E07" w:rsidRDefault="00123B56" w:rsidP="00706D41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Загальна кількість годин </w:t>
            </w:r>
            <w:r w:rsidR="00946DD7">
              <w:rPr>
                <w:spacing w:val="1"/>
                <w:sz w:val="24"/>
                <w:szCs w:val="24"/>
              </w:rPr>
              <w:t>–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</w:t>
            </w:r>
            <w:r w:rsidR="00D80D3E">
              <w:rPr>
                <w:spacing w:val="1"/>
                <w:sz w:val="24"/>
                <w:szCs w:val="24"/>
              </w:rPr>
              <w:t>_</w:t>
            </w:r>
            <w:proofErr w:type="spellStart"/>
            <w:r w:rsidR="00D80D3E">
              <w:rPr>
                <w:spacing w:val="1"/>
                <w:sz w:val="24"/>
                <w:szCs w:val="24"/>
                <w:lang w:val="en-US"/>
              </w:rPr>
              <w:t>day</w:t>
            </w:r>
            <w:r w:rsidR="00946DD7" w:rsidRPr="00946DD7">
              <w:rPr>
                <w:spacing w:val="1"/>
                <w:sz w:val="24"/>
                <w:szCs w:val="24"/>
                <w:lang w:val="en-US"/>
              </w:rPr>
              <w:t>_all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72894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A44E9" w14:textId="77777777" w:rsidR="00B80CE9" w:rsidRPr="00F11E07" w:rsidRDefault="00123B56" w:rsidP="00B80CE9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>Самостійна робота</w:t>
            </w:r>
            <w:r w:rsidR="00B80CE9" w:rsidRPr="00F11E07">
              <w:rPr>
                <w:spacing w:val="1"/>
                <w:sz w:val="24"/>
                <w:szCs w:val="24"/>
              </w:rPr>
              <w:t>:</w:t>
            </w:r>
            <w:r w:rsidRPr="00F11E07">
              <w:rPr>
                <w:spacing w:val="1"/>
                <w:sz w:val="24"/>
                <w:szCs w:val="24"/>
              </w:rPr>
              <w:t xml:space="preserve"> </w:t>
            </w:r>
          </w:p>
          <w:p w14:paraId="390274E3" w14:textId="0E8630C7" w:rsidR="00B80CE9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Д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B80CE9" w:rsidRPr="00F11E07">
              <w:rPr>
                <w:spacing w:val="2"/>
                <w:sz w:val="24"/>
                <w:szCs w:val="24"/>
              </w:rPr>
              <w:t xml:space="preserve"> год.</w:t>
            </w:r>
          </w:p>
          <w:p w14:paraId="2E4B04EE" w14:textId="25151167" w:rsidR="001D199E" w:rsidRPr="00F11E07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i/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 xml:space="preserve">тренінг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hours_day_training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>
              <w:rPr>
                <w:spacing w:val="2"/>
                <w:sz w:val="24"/>
                <w:szCs w:val="24"/>
              </w:rPr>
              <w:t xml:space="preserve"> год.</w:t>
            </w:r>
          </w:p>
          <w:p w14:paraId="0F08D77C" w14:textId="1C5D60E9" w:rsidR="00B80CE9" w:rsidRPr="0058606C" w:rsidRDefault="001D199E" w:rsidP="00B80CE9">
            <w:pPr>
              <w:shd w:val="clear" w:color="auto" w:fill="FFFFFF"/>
              <w:spacing w:line="252" w:lineRule="exact"/>
              <w:ind w:right="1454" w:hanging="11"/>
              <w:rPr>
                <w:spacing w:val="2"/>
                <w:sz w:val="24"/>
                <w:szCs w:val="24"/>
              </w:rPr>
            </w:pPr>
            <w:r>
              <w:rPr>
                <w:i/>
                <w:spacing w:val="2"/>
                <w:sz w:val="24"/>
                <w:szCs w:val="24"/>
              </w:rPr>
              <w:t>З</w:t>
            </w:r>
            <w:r w:rsidR="00B80CE9" w:rsidRPr="00F11E07">
              <w:rPr>
                <w:i/>
                <w:spacing w:val="2"/>
                <w:sz w:val="24"/>
                <w:szCs w:val="24"/>
              </w:rPr>
              <w:t xml:space="preserve">аочна – </w:t>
            </w:r>
            <w:r w:rsidR="00946DD7">
              <w:rPr>
                <w:spacing w:val="2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2"/>
                <w:sz w:val="24"/>
                <w:szCs w:val="24"/>
                <w:lang w:val="en-US"/>
              </w:rPr>
              <w:t>hours_ext_srs</w:t>
            </w:r>
            <w:proofErr w:type="spellEnd"/>
            <w:r w:rsidR="00946DD7">
              <w:rPr>
                <w:spacing w:val="2"/>
                <w:sz w:val="24"/>
                <w:szCs w:val="24"/>
                <w:lang w:val="en-US"/>
              </w:rPr>
              <w:t>}</w:t>
            </w:r>
            <w:r w:rsidR="00F51046">
              <w:rPr>
                <w:spacing w:val="2"/>
                <w:sz w:val="24"/>
                <w:szCs w:val="24"/>
                <w:lang w:val="ru-RU"/>
              </w:rPr>
              <w:t xml:space="preserve"> год.</w:t>
            </w:r>
          </w:p>
          <w:p w14:paraId="613F6C4A" w14:textId="77777777" w:rsidR="001D199E" w:rsidRDefault="001D199E" w:rsidP="0058606C">
            <w:pPr>
              <w:shd w:val="clear" w:color="auto" w:fill="FFFFFF"/>
              <w:ind w:left="14"/>
              <w:rPr>
                <w:spacing w:val="1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Індивідуальна робота:</w:t>
            </w:r>
          </w:p>
          <w:p w14:paraId="592A2E38" w14:textId="65D42A90" w:rsidR="00123B56" w:rsidRPr="00F11E07" w:rsidRDefault="00EF4C77" w:rsidP="0058606C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 </w:t>
            </w:r>
            <w:r w:rsidR="001D199E">
              <w:rPr>
                <w:i/>
                <w:spacing w:val="2"/>
                <w:sz w:val="24"/>
                <w:szCs w:val="24"/>
              </w:rPr>
              <w:t>Д</w:t>
            </w:r>
            <w:r w:rsidR="001D199E" w:rsidRPr="00F11E07">
              <w:rPr>
                <w:i/>
                <w:spacing w:val="2"/>
                <w:sz w:val="24"/>
                <w:szCs w:val="24"/>
              </w:rPr>
              <w:t xml:space="preserve">енна – </w:t>
            </w:r>
            <w:r w:rsidR="00B80CE9" w:rsidRPr="00F11E07">
              <w:rPr>
                <w:spacing w:val="1"/>
                <w:sz w:val="24"/>
                <w:szCs w:val="24"/>
              </w:rPr>
              <w:t xml:space="preserve"> </w:t>
            </w:r>
            <w:r w:rsidR="00946DD7">
              <w:rPr>
                <w:spacing w:val="1"/>
                <w:sz w:val="24"/>
                <w:szCs w:val="24"/>
                <w:lang w:val="en-US"/>
              </w:rPr>
              <w:t>{</w:t>
            </w:r>
            <w:proofErr w:type="spellStart"/>
            <w:r w:rsidR="00946DD7" w:rsidRPr="00946DD7">
              <w:rPr>
                <w:spacing w:val="1"/>
                <w:sz w:val="24"/>
                <w:szCs w:val="24"/>
                <w:lang w:val="en-US"/>
              </w:rPr>
              <w:t>hours_day_irs</w:t>
            </w:r>
            <w:proofErr w:type="spellEnd"/>
            <w:r w:rsidR="00946DD7">
              <w:rPr>
                <w:spacing w:val="1"/>
                <w:sz w:val="24"/>
                <w:szCs w:val="24"/>
                <w:lang w:val="en-US"/>
              </w:rPr>
              <w:t>}</w:t>
            </w:r>
            <w:r w:rsidR="00123B56" w:rsidRPr="00F11E07">
              <w:rPr>
                <w:spacing w:val="1"/>
                <w:sz w:val="24"/>
                <w:szCs w:val="24"/>
              </w:rPr>
              <w:t xml:space="preserve"> год.</w:t>
            </w:r>
            <w:r w:rsidR="00123B56" w:rsidRPr="00F11E07">
              <w:rPr>
                <w:sz w:val="24"/>
                <w:szCs w:val="24"/>
              </w:rPr>
              <w:t xml:space="preserve"> </w:t>
            </w:r>
          </w:p>
        </w:tc>
      </w:tr>
      <w:tr w:rsidR="00123B56" w:rsidRPr="00F11E07" w14:paraId="6B03B966" w14:textId="77777777" w:rsidTr="001C5E33">
        <w:trPr>
          <w:trHeight w:hRule="exact" w:val="1141"/>
        </w:trPr>
        <w:tc>
          <w:tcPr>
            <w:tcW w:w="35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D84F2" w14:textId="2D013B86" w:rsidR="00A04827" w:rsidRDefault="00A04827" w:rsidP="00A04827">
            <w:pPr>
              <w:shd w:val="clear" w:color="auto" w:fill="FFFFFF"/>
              <w:spacing w:line="252" w:lineRule="exact"/>
              <w:ind w:left="25" w:right="115" w:firstLin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Тижневих годин </w:t>
            </w:r>
            <w:r w:rsidR="001170C7" w:rsidRPr="00F11E07">
              <w:rPr>
                <w:sz w:val="24"/>
                <w:szCs w:val="24"/>
              </w:rPr>
              <w:t xml:space="preserve">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weekly_hours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</w:rPr>
              <w:t xml:space="preserve"> </w:t>
            </w:r>
            <w:r w:rsidR="001170C7" w:rsidRPr="00F11E07">
              <w:rPr>
                <w:sz w:val="24"/>
                <w:szCs w:val="24"/>
              </w:rPr>
              <w:t xml:space="preserve">год., </w:t>
            </w:r>
          </w:p>
          <w:p w14:paraId="5161E745" w14:textId="388EDF87" w:rsidR="00123B56" w:rsidRPr="00F11E07" w:rsidRDefault="001170C7" w:rsidP="003124DE">
            <w:pPr>
              <w:shd w:val="clear" w:color="auto" w:fill="FFFFFF"/>
              <w:spacing w:line="252" w:lineRule="exact"/>
              <w:ind w:left="25" w:right="824" w:firstLine="4"/>
              <w:rPr>
                <w:sz w:val="24"/>
                <w:szCs w:val="24"/>
              </w:rPr>
            </w:pPr>
            <w:r w:rsidRPr="00F11E07">
              <w:rPr>
                <w:sz w:val="24"/>
                <w:szCs w:val="24"/>
              </w:rPr>
              <w:t xml:space="preserve">з них аудиторних – </w:t>
            </w:r>
            <w:r w:rsidR="003958F2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3958F2" w:rsidRPr="003958F2">
              <w:rPr>
                <w:sz w:val="24"/>
                <w:szCs w:val="24"/>
                <w:lang w:val="en-US"/>
              </w:rPr>
              <w:t>classroom_hours</w:t>
            </w:r>
            <w:proofErr w:type="spellEnd"/>
            <w:r w:rsidR="003958F2">
              <w:rPr>
                <w:sz w:val="24"/>
                <w:szCs w:val="24"/>
                <w:lang w:val="en-US"/>
              </w:rPr>
              <w:t>}</w:t>
            </w:r>
            <w:r w:rsidRPr="00F11E07">
              <w:rPr>
                <w:sz w:val="24"/>
                <w:szCs w:val="24"/>
              </w:rPr>
              <w:t xml:space="preserve"> год.</w:t>
            </w:r>
          </w:p>
        </w:tc>
        <w:tc>
          <w:tcPr>
            <w:tcW w:w="2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F2141D" w14:textId="77777777" w:rsidR="00123B56" w:rsidRPr="00F11E07" w:rsidRDefault="00123B56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3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FA7267" w14:textId="77777777" w:rsidR="00123B56" w:rsidRPr="00F11E07" w:rsidRDefault="00123B56">
            <w:pPr>
              <w:shd w:val="clear" w:color="auto" w:fill="FFFFFF"/>
              <w:ind w:left="14"/>
              <w:rPr>
                <w:sz w:val="24"/>
                <w:szCs w:val="24"/>
              </w:rPr>
            </w:pPr>
            <w:r w:rsidRPr="00F11E07">
              <w:rPr>
                <w:spacing w:val="1"/>
                <w:sz w:val="24"/>
                <w:szCs w:val="24"/>
              </w:rPr>
              <w:t xml:space="preserve">Вид підсумкового контролю </w:t>
            </w:r>
            <w:r w:rsidR="00EF4C77" w:rsidRPr="00F11E07">
              <w:rPr>
                <w:spacing w:val="1"/>
                <w:sz w:val="24"/>
                <w:szCs w:val="24"/>
              </w:rPr>
              <w:t xml:space="preserve">– </w:t>
            </w:r>
            <w:r w:rsidR="00D76485">
              <w:rPr>
                <w:spacing w:val="1"/>
                <w:sz w:val="24"/>
                <w:szCs w:val="24"/>
              </w:rPr>
              <w:t>залік</w:t>
            </w:r>
            <w:r w:rsidR="001D199E">
              <w:rPr>
                <w:spacing w:val="1"/>
                <w:sz w:val="24"/>
                <w:szCs w:val="24"/>
              </w:rPr>
              <w:t>.</w:t>
            </w:r>
            <w:r w:rsidRPr="00F11E07">
              <w:rPr>
                <w:sz w:val="24"/>
                <w:szCs w:val="24"/>
              </w:rPr>
              <w:t xml:space="preserve"> </w:t>
            </w:r>
          </w:p>
        </w:tc>
      </w:tr>
    </w:tbl>
    <w:p w14:paraId="08EC720C" w14:textId="77777777" w:rsidR="00123B56" w:rsidRPr="00F11E07" w:rsidRDefault="00123B56">
      <w:pPr>
        <w:shd w:val="clear" w:color="auto" w:fill="FFFFFF"/>
        <w:spacing w:line="360" w:lineRule="auto"/>
        <w:ind w:firstLine="556"/>
        <w:rPr>
          <w:b/>
          <w:bCs/>
          <w:spacing w:val="2"/>
          <w:sz w:val="27"/>
          <w:szCs w:val="27"/>
        </w:rPr>
      </w:pPr>
    </w:p>
    <w:p w14:paraId="71DFF0BA" w14:textId="5243957A" w:rsidR="00123B56" w:rsidRPr="00F757F5" w:rsidRDefault="00123B56" w:rsidP="00175906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 xml:space="preserve">2. Мета й </w:t>
      </w:r>
      <w:r w:rsidR="00B04279">
        <w:rPr>
          <w:b/>
          <w:bCs/>
          <w:spacing w:val="2"/>
          <w:sz w:val="28"/>
          <w:szCs w:val="28"/>
        </w:rPr>
        <w:t>завдання вивчення дисципліни «</w:t>
      </w:r>
      <w:r w:rsidR="007C00F6">
        <w:rPr>
          <w:b/>
          <w:bCs/>
          <w:spacing w:val="2"/>
          <w:sz w:val="28"/>
          <w:szCs w:val="28"/>
          <w:lang w:val="en-US"/>
        </w:rPr>
        <w:t>{</w:t>
      </w:r>
      <w:r w:rsidR="00253DEE" w:rsidRPr="00253DEE">
        <w:rPr>
          <w:b/>
          <w:bCs/>
          <w:spacing w:val="2"/>
          <w:sz w:val="28"/>
          <w:szCs w:val="28"/>
          <w:lang w:val="en-US"/>
        </w:rPr>
        <w:t>discipline</w:t>
      </w:r>
      <w:r w:rsidR="007C00F6">
        <w:rPr>
          <w:b/>
          <w:bCs/>
          <w:spacing w:val="2"/>
          <w:sz w:val="28"/>
          <w:szCs w:val="28"/>
          <w:lang w:val="en-US"/>
        </w:rPr>
        <w:t>}</w:t>
      </w:r>
      <w:r w:rsidR="00B04279">
        <w:rPr>
          <w:b/>
          <w:bCs/>
          <w:spacing w:val="2"/>
          <w:sz w:val="28"/>
          <w:szCs w:val="28"/>
        </w:rPr>
        <w:t>»</w:t>
      </w:r>
    </w:p>
    <w:p w14:paraId="3722FC84" w14:textId="77777777" w:rsidR="00123B56" w:rsidRPr="00F757F5" w:rsidRDefault="00123B56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 w:rsidRPr="00F757F5">
        <w:rPr>
          <w:b/>
          <w:bCs/>
          <w:spacing w:val="2"/>
          <w:sz w:val="28"/>
          <w:szCs w:val="28"/>
        </w:rPr>
        <w:t>2.1. Мета вивчення дисципліни</w:t>
      </w:r>
      <w:r w:rsidR="002F2E28">
        <w:rPr>
          <w:b/>
          <w:bCs/>
          <w:spacing w:val="2"/>
          <w:sz w:val="28"/>
          <w:szCs w:val="28"/>
        </w:rPr>
        <w:t>.</w:t>
      </w:r>
    </w:p>
    <w:p w14:paraId="543E31FD" w14:textId="444A29E1" w:rsidR="009A702B" w:rsidRPr="00C16A3E" w:rsidRDefault="00CB641E" w:rsidP="00F757F5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lastRenderedPageBreak/>
        <w:t>Метою вивчення дисципліни «</w:t>
      </w:r>
      <w:r w:rsidR="00212316">
        <w:rPr>
          <w:spacing w:val="2"/>
          <w:sz w:val="28"/>
          <w:szCs w:val="28"/>
          <w:lang w:val="en-US"/>
        </w:rPr>
        <w:t>{</w:t>
      </w:r>
      <w:r w:rsidR="00212316" w:rsidRPr="00212316">
        <w:rPr>
          <w:spacing w:val="2"/>
          <w:sz w:val="28"/>
          <w:szCs w:val="28"/>
          <w:lang w:val="en-US"/>
        </w:rPr>
        <w:t>discipline</w:t>
      </w:r>
      <w:r w:rsidR="00212316">
        <w:rPr>
          <w:spacing w:val="2"/>
          <w:sz w:val="28"/>
          <w:szCs w:val="28"/>
          <w:lang w:val="en-US"/>
        </w:rPr>
        <w:t>}</w:t>
      </w:r>
      <w:r w:rsidRPr="008D1D6D">
        <w:rPr>
          <w:spacing w:val="-2"/>
          <w:sz w:val="28"/>
          <w:szCs w:val="28"/>
        </w:rPr>
        <w:t xml:space="preserve">» </w:t>
      </w:r>
      <w:r w:rsidR="008D1D6D" w:rsidRPr="008D1D6D">
        <w:rPr>
          <w:spacing w:val="-2"/>
          <w:sz w:val="28"/>
          <w:szCs w:val="28"/>
        </w:rPr>
        <w:t xml:space="preserve">є </w:t>
      </w:r>
      <w:r w:rsidR="00C16A3E">
        <w:rPr>
          <w:spacing w:val="-2"/>
          <w:sz w:val="28"/>
          <w:szCs w:val="28"/>
          <w:lang w:val="en-US"/>
        </w:rPr>
        <w:t>{</w:t>
      </w:r>
      <w:r w:rsidR="00C16A3E" w:rsidRPr="00C16A3E">
        <w:rPr>
          <w:spacing w:val="-2"/>
          <w:sz w:val="28"/>
          <w:szCs w:val="28"/>
          <w:lang w:val="en-US"/>
        </w:rPr>
        <w:t>goal</w:t>
      </w:r>
      <w:r w:rsidR="00C16A3E">
        <w:rPr>
          <w:spacing w:val="-2"/>
          <w:sz w:val="28"/>
          <w:szCs w:val="28"/>
          <w:lang w:val="en-US"/>
        </w:rPr>
        <w:t>}</w:t>
      </w:r>
    </w:p>
    <w:p w14:paraId="71108F2C" w14:textId="77777777" w:rsidR="002F2E28" w:rsidRDefault="002F2E28" w:rsidP="002F2E2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2.2</w:t>
      </w:r>
      <w:r w:rsidRPr="002F2E28">
        <w:rPr>
          <w:b/>
          <w:bCs/>
          <w:spacing w:val="2"/>
          <w:sz w:val="28"/>
          <w:szCs w:val="28"/>
        </w:rPr>
        <w:t xml:space="preserve">. </w:t>
      </w:r>
      <w:r w:rsidRPr="00F757F5">
        <w:rPr>
          <w:b/>
          <w:bCs/>
          <w:spacing w:val="2"/>
          <w:sz w:val="28"/>
          <w:szCs w:val="28"/>
        </w:rPr>
        <w:t>Завдання вивчення дисципліни</w:t>
      </w:r>
      <w:r>
        <w:rPr>
          <w:b/>
          <w:bCs/>
          <w:spacing w:val="2"/>
          <w:sz w:val="28"/>
          <w:szCs w:val="28"/>
        </w:rPr>
        <w:t>.</w:t>
      </w:r>
    </w:p>
    <w:p w14:paraId="23518A24" w14:textId="702FD4B0" w:rsidR="002F2E28" w:rsidRPr="005258AD" w:rsidRDefault="002F2E28" w:rsidP="002F2E28">
      <w:pPr>
        <w:ind w:firstLine="720"/>
        <w:jc w:val="both"/>
        <w:rPr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Завданням вивчення дисципліни є </w:t>
      </w:r>
      <w:r w:rsidR="005258AD">
        <w:rPr>
          <w:spacing w:val="-2"/>
          <w:sz w:val="28"/>
          <w:szCs w:val="28"/>
          <w:lang w:val="en-US"/>
        </w:rPr>
        <w:t>{</w:t>
      </w:r>
      <w:r w:rsidR="005258AD" w:rsidRPr="005258AD">
        <w:rPr>
          <w:spacing w:val="-2"/>
          <w:sz w:val="28"/>
          <w:szCs w:val="28"/>
          <w:lang w:val="en-US"/>
        </w:rPr>
        <w:t>task</w:t>
      </w:r>
      <w:r w:rsidR="005258AD">
        <w:rPr>
          <w:spacing w:val="-2"/>
          <w:sz w:val="28"/>
          <w:szCs w:val="28"/>
          <w:lang w:val="en-US"/>
        </w:rPr>
        <w:t>}</w:t>
      </w:r>
    </w:p>
    <w:p w14:paraId="0A2D4400" w14:textId="77777777" w:rsidR="002F2E28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</w:p>
    <w:p w14:paraId="05965AF7" w14:textId="34CD1F3F" w:rsidR="00DE3AFD" w:rsidRDefault="002F2E28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2.3</w:t>
      </w:r>
      <w:r w:rsidR="00DE3AFD" w:rsidRPr="00C746BE">
        <w:rPr>
          <w:b/>
          <w:bCs/>
          <w:spacing w:val="2"/>
          <w:sz w:val="28"/>
          <w:szCs w:val="28"/>
        </w:rPr>
        <w:t xml:space="preserve"> Найменування та опис </w:t>
      </w:r>
      <w:proofErr w:type="spellStart"/>
      <w:r w:rsidR="00DE3AFD" w:rsidRPr="00C746BE">
        <w:rPr>
          <w:b/>
          <w:bCs/>
          <w:spacing w:val="2"/>
          <w:sz w:val="28"/>
          <w:szCs w:val="28"/>
        </w:rPr>
        <w:t>компетентностей</w:t>
      </w:r>
      <w:proofErr w:type="spellEnd"/>
      <w:r w:rsidR="00DE3AFD" w:rsidRPr="00C746BE">
        <w:rPr>
          <w:b/>
          <w:bCs/>
          <w:spacing w:val="2"/>
          <w:sz w:val="28"/>
          <w:szCs w:val="28"/>
        </w:rPr>
        <w:t>, формування котрих забезпечує вивчення дисципліни</w:t>
      </w:r>
      <w:r w:rsidR="00DE3AFD">
        <w:rPr>
          <w:b/>
          <w:bCs/>
          <w:spacing w:val="2"/>
          <w:sz w:val="28"/>
          <w:szCs w:val="28"/>
        </w:rPr>
        <w:t xml:space="preserve"> </w:t>
      </w:r>
      <w:r w:rsidR="005258AD" w:rsidRPr="005258AD">
        <w:rPr>
          <w:b/>
          <w:bCs/>
          <w:spacing w:val="2"/>
          <w:sz w:val="28"/>
          <w:szCs w:val="28"/>
        </w:rPr>
        <w:t>«{</w:t>
      </w:r>
      <w:proofErr w:type="spellStart"/>
      <w:r w:rsidR="005258AD" w:rsidRPr="005258AD">
        <w:rPr>
          <w:b/>
          <w:bCs/>
          <w:spacing w:val="2"/>
          <w:sz w:val="28"/>
          <w:szCs w:val="28"/>
        </w:rPr>
        <w:t>discipline</w:t>
      </w:r>
      <w:proofErr w:type="spellEnd"/>
      <w:r w:rsidR="005258AD" w:rsidRPr="005258AD">
        <w:rPr>
          <w:b/>
          <w:bCs/>
          <w:spacing w:val="2"/>
          <w:sz w:val="28"/>
          <w:szCs w:val="28"/>
        </w:rPr>
        <w:t>}»</w:t>
      </w:r>
    </w:p>
    <w:p w14:paraId="3C34893B" w14:textId="23105997" w:rsidR="00673687" w:rsidRPr="00673687" w:rsidRDefault="00673687" w:rsidP="00F757F5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Pr="00673687">
        <w:rPr>
          <w:b/>
          <w:bCs/>
          <w:spacing w:val="2"/>
          <w:sz w:val="28"/>
          <w:szCs w:val="28"/>
          <w:lang w:val="en-US"/>
        </w:rPr>
        <w:t>competencies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742C7A96" w14:textId="69C49BE3" w:rsidR="002F2E28" w:rsidRPr="00673687" w:rsidRDefault="00673687" w:rsidP="003325F5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369D389E" w14:textId="5DAAB0AC" w:rsidR="00673687" w:rsidRPr="00AB124F" w:rsidRDefault="00673687" w:rsidP="00AB124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673687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673687">
        <w:rPr>
          <w:b/>
          <w:bCs/>
          <w:spacing w:val="2"/>
          <w:sz w:val="28"/>
          <w:szCs w:val="28"/>
          <w:lang w:val="en-US"/>
        </w:rPr>
        <w:t>competencies}</w:t>
      </w:r>
    </w:p>
    <w:p w14:paraId="6967C9EC" w14:textId="44F59AA6" w:rsidR="002F2E28" w:rsidRDefault="002F2E28" w:rsidP="002F2E28">
      <w:pPr>
        <w:shd w:val="clear" w:color="auto" w:fill="FFFFFF"/>
        <w:tabs>
          <w:tab w:val="left" w:pos="1134"/>
        </w:tabs>
        <w:ind w:left="360"/>
        <w:jc w:val="both"/>
        <w:rPr>
          <w:b/>
          <w:bCs/>
          <w:color w:val="000000"/>
          <w:sz w:val="28"/>
          <w:szCs w:val="28"/>
        </w:rPr>
      </w:pPr>
      <w:r>
        <w:rPr>
          <w:spacing w:val="-3"/>
          <w:sz w:val="28"/>
          <w:szCs w:val="28"/>
        </w:rPr>
        <w:t xml:space="preserve">     </w:t>
      </w:r>
      <w:r w:rsidRPr="002F2E28">
        <w:rPr>
          <w:b/>
          <w:bCs/>
          <w:color w:val="000000"/>
          <w:spacing w:val="-5"/>
          <w:sz w:val="28"/>
          <w:szCs w:val="28"/>
        </w:rPr>
        <w:t xml:space="preserve">2.4. </w:t>
      </w:r>
      <w:r w:rsidRPr="002F2E28">
        <w:rPr>
          <w:b/>
          <w:bCs/>
          <w:color w:val="000000"/>
          <w:sz w:val="28"/>
          <w:szCs w:val="28"/>
        </w:rPr>
        <w:t>Передумови для вивчення дисципліни.</w:t>
      </w:r>
    </w:p>
    <w:p w14:paraId="1D3AAE52" w14:textId="33718598" w:rsidR="00AB124F" w:rsidRPr="00AB124F" w:rsidRDefault="00AB124F" w:rsidP="002F2E28">
      <w:pPr>
        <w:shd w:val="clear" w:color="auto" w:fill="FFFFFF"/>
        <w:tabs>
          <w:tab w:val="left" w:pos="1134"/>
        </w:tabs>
        <w:ind w:left="360"/>
        <w:jc w:val="both"/>
        <w:rPr>
          <w:color w:val="000000"/>
          <w:sz w:val="28"/>
          <w:szCs w:val="28"/>
          <w:lang w:val="en-US"/>
        </w:rPr>
      </w:pPr>
      <w:r w:rsidRPr="00AB124F">
        <w:rPr>
          <w:color w:val="000000"/>
          <w:sz w:val="28"/>
          <w:szCs w:val="28"/>
          <w:lang w:val="en-US"/>
        </w:rPr>
        <w:t>{prerequisites}</w:t>
      </w:r>
    </w:p>
    <w:p w14:paraId="7D1A206A" w14:textId="77777777" w:rsidR="0075443D" w:rsidRDefault="002F2E28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2.5</w:t>
      </w:r>
      <w:r w:rsidR="00123B56" w:rsidRPr="00F757F5">
        <w:rPr>
          <w:b/>
          <w:bCs/>
          <w:spacing w:val="2"/>
          <w:sz w:val="28"/>
          <w:szCs w:val="28"/>
        </w:rPr>
        <w:t>.</w:t>
      </w:r>
      <w:r w:rsidR="0075443D" w:rsidRPr="00604FB9">
        <w:rPr>
          <w:b/>
          <w:bCs/>
          <w:spacing w:val="2"/>
          <w:sz w:val="28"/>
          <w:szCs w:val="28"/>
          <w:lang w:val="ru-RU"/>
        </w:rPr>
        <w:t xml:space="preserve"> </w:t>
      </w:r>
      <w:r w:rsidR="0075443D">
        <w:rPr>
          <w:b/>
          <w:bCs/>
          <w:spacing w:val="2"/>
          <w:sz w:val="28"/>
          <w:szCs w:val="28"/>
        </w:rPr>
        <w:t>Результати навчання</w:t>
      </w:r>
      <w:r>
        <w:rPr>
          <w:b/>
          <w:bCs/>
          <w:spacing w:val="2"/>
          <w:sz w:val="28"/>
          <w:szCs w:val="28"/>
        </w:rPr>
        <w:t>.</w:t>
      </w:r>
    </w:p>
    <w:p w14:paraId="6E5A875A" w14:textId="6142F826" w:rsidR="00604FB9" w:rsidRDefault="00D128D4" w:rsidP="00604FB9">
      <w:pPr>
        <w:shd w:val="clear" w:color="auto" w:fill="FFFFFF"/>
        <w:ind w:firstLine="72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У результаті вивчення курсу «</w:t>
      </w:r>
      <w:r w:rsidR="00AB124F">
        <w:rPr>
          <w:spacing w:val="2"/>
          <w:sz w:val="28"/>
          <w:szCs w:val="28"/>
          <w:lang w:val="en-US"/>
        </w:rPr>
        <w:t>{</w:t>
      </w:r>
      <w:r w:rsidR="00AB124F" w:rsidRPr="00212316">
        <w:rPr>
          <w:spacing w:val="2"/>
          <w:sz w:val="28"/>
          <w:szCs w:val="28"/>
          <w:lang w:val="en-US"/>
        </w:rPr>
        <w:t>discipline</w:t>
      </w:r>
      <w:r w:rsidR="00AB124F">
        <w:rPr>
          <w:spacing w:val="2"/>
          <w:sz w:val="28"/>
          <w:szCs w:val="28"/>
          <w:lang w:val="en-US"/>
        </w:rPr>
        <w:t>}</w:t>
      </w:r>
      <w:r>
        <w:rPr>
          <w:spacing w:val="-4"/>
          <w:sz w:val="28"/>
          <w:szCs w:val="28"/>
        </w:rPr>
        <w:t>»</w:t>
      </w:r>
      <w:r w:rsidR="00604FB9" w:rsidRPr="00F757F5">
        <w:rPr>
          <w:spacing w:val="-4"/>
          <w:sz w:val="28"/>
          <w:szCs w:val="28"/>
        </w:rPr>
        <w:t xml:space="preserve"> студенти повинні:</w:t>
      </w:r>
    </w:p>
    <w:p w14:paraId="6136A3DE" w14:textId="52753CC2" w:rsidR="00467E28" w:rsidRPr="00467E28" w:rsidRDefault="00467E28" w:rsidP="00467E28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{#result}</w:t>
      </w:r>
    </w:p>
    <w:p w14:paraId="164010F1" w14:textId="0F3B1730" w:rsidR="0075443D" w:rsidRDefault="00467E28" w:rsidP="00467E28">
      <w:pPr>
        <w:numPr>
          <w:ilvl w:val="0"/>
          <w:numId w:val="4"/>
        </w:num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  <w:lang w:val="en-US"/>
        </w:rPr>
        <w:t>{title}</w:t>
      </w:r>
    </w:p>
    <w:p w14:paraId="51CACE4F" w14:textId="4168D916" w:rsidR="00467E28" w:rsidRPr="00467E28" w:rsidRDefault="00467E28" w:rsidP="00467E28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Pr="00467E28">
        <w:rPr>
          <w:b/>
          <w:bCs/>
          <w:spacing w:val="2"/>
          <w:sz w:val="28"/>
          <w:szCs w:val="28"/>
          <w:lang w:val="en-US"/>
        </w:rPr>
        <w:t>result}</w:t>
      </w:r>
    </w:p>
    <w:p w14:paraId="68F5345F" w14:textId="77777777" w:rsidR="00467E28" w:rsidRPr="00467E28" w:rsidRDefault="00467E28" w:rsidP="00467E28">
      <w:pPr>
        <w:shd w:val="clear" w:color="auto" w:fill="FFFFFF"/>
        <w:tabs>
          <w:tab w:val="left" w:pos="1134"/>
        </w:tabs>
        <w:jc w:val="both"/>
        <w:rPr>
          <w:spacing w:val="-3"/>
          <w:sz w:val="28"/>
          <w:szCs w:val="28"/>
        </w:rPr>
      </w:pPr>
    </w:p>
    <w:p w14:paraId="32D6AF7D" w14:textId="77777777" w:rsidR="00F5000F" w:rsidRDefault="00F5000F" w:rsidP="00F757F5">
      <w:pPr>
        <w:pStyle w:val="4"/>
        <w:ind w:right="0" w:firstLine="720"/>
      </w:pPr>
      <w:r w:rsidRPr="00F5000F">
        <w:t xml:space="preserve">3. Програма навчальної дисципліни </w:t>
      </w:r>
    </w:p>
    <w:p w14:paraId="1F89FB45" w14:textId="0E11367F" w:rsidR="00025666" w:rsidRDefault="00B04279" w:rsidP="0036159F">
      <w:pPr>
        <w:pStyle w:val="4"/>
        <w:ind w:right="0" w:firstLine="720"/>
      </w:pPr>
      <w:r>
        <w:t>«</w:t>
      </w:r>
      <w:r w:rsidR="00602CDF">
        <w:rPr>
          <w:lang w:val="en-US"/>
        </w:rPr>
        <w:t>{</w:t>
      </w:r>
      <w:r w:rsidR="00602CDF" w:rsidRPr="00212316">
        <w:rPr>
          <w:spacing w:val="2"/>
          <w:lang w:val="en-US"/>
        </w:rPr>
        <w:t>discipline</w:t>
      </w:r>
      <w:r w:rsidR="00602CDF">
        <w:rPr>
          <w:lang w:val="en-US"/>
        </w:rPr>
        <w:t>}</w:t>
      </w:r>
      <w:r>
        <w:t>»</w:t>
      </w:r>
    </w:p>
    <w:p w14:paraId="1075009F" w14:textId="1BE2FCC8" w:rsidR="0036159F" w:rsidRPr="0036159F" w:rsidRDefault="0036159F" w:rsidP="0036159F">
      <w:pPr>
        <w:shd w:val="clear" w:color="auto" w:fill="FFFFFF"/>
        <w:ind w:firstLine="720"/>
        <w:jc w:val="both"/>
        <w:rPr>
          <w:b/>
          <w:bCs/>
          <w:spacing w:val="2"/>
          <w:sz w:val="28"/>
          <w:szCs w:val="28"/>
          <w:lang w:val="en-US"/>
        </w:rPr>
      </w:pPr>
      <w:r>
        <w:rPr>
          <w:b/>
          <w:bCs/>
          <w:spacing w:val="2"/>
          <w:sz w:val="28"/>
          <w:szCs w:val="28"/>
          <w:lang w:val="en-US"/>
        </w:rPr>
        <w:t>{#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>
        <w:rPr>
          <w:b/>
          <w:bCs/>
          <w:spacing w:val="2"/>
          <w:sz w:val="28"/>
          <w:szCs w:val="28"/>
          <w:lang w:val="en-US"/>
        </w:rPr>
        <w:t>}</w:t>
      </w:r>
    </w:p>
    <w:p w14:paraId="0B795006" w14:textId="0D65E7AF" w:rsidR="00123B56" w:rsidRPr="009471E9" w:rsidRDefault="008D3AC8" w:rsidP="009471E9">
      <w:pPr>
        <w:pStyle w:val="af"/>
        <w:numPr>
          <w:ilvl w:val="1"/>
          <w:numId w:val="18"/>
        </w:numPr>
        <w:shd w:val="clear" w:color="auto" w:fill="FFFFFF"/>
        <w:rPr>
          <w:b/>
          <w:bCs/>
          <w:spacing w:val="-1"/>
          <w:sz w:val="28"/>
          <w:szCs w:val="28"/>
        </w:rPr>
      </w:pPr>
      <w:r w:rsidRPr="009471E9">
        <w:rPr>
          <w:b/>
          <w:bCs/>
          <w:spacing w:val="-1"/>
          <w:sz w:val="28"/>
          <w:szCs w:val="28"/>
          <w:lang w:val="en-US"/>
        </w:rPr>
        <w:t>{title}</w:t>
      </w:r>
      <w:r w:rsidR="00C136EE" w:rsidRPr="009471E9">
        <w:rPr>
          <w:b/>
          <w:bCs/>
          <w:spacing w:val="-1"/>
          <w:sz w:val="28"/>
          <w:szCs w:val="28"/>
        </w:rPr>
        <w:t>.</w:t>
      </w:r>
    </w:p>
    <w:p w14:paraId="3F9C2F2F" w14:textId="244C4A44" w:rsidR="008D3AC8" w:rsidRDefault="008D3AC8" w:rsidP="0036159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BD77A0" w:rsidRPr="00BD77A0">
        <w:rPr>
          <w:sz w:val="28"/>
          <w:szCs w:val="28"/>
          <w:lang w:val="en-US"/>
        </w:rPr>
        <w:t>description</w:t>
      </w:r>
      <w:r>
        <w:rPr>
          <w:sz w:val="28"/>
          <w:szCs w:val="28"/>
          <w:lang w:val="en-US"/>
        </w:rPr>
        <w:t>}</w:t>
      </w:r>
    </w:p>
    <w:p w14:paraId="4B00E77B" w14:textId="1C222C6D" w:rsidR="00A04827" w:rsidRDefault="00613CC9" w:rsidP="0036159F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8D3AC8">
        <w:rPr>
          <w:bCs/>
          <w:sz w:val="28"/>
          <w:szCs w:val="28"/>
          <w:lang w:val="en-US"/>
        </w:rPr>
        <w:t>{lit}</w:t>
      </w:r>
      <w:r w:rsidR="00A04827" w:rsidRPr="009B0764">
        <w:rPr>
          <w:bCs/>
          <w:sz w:val="28"/>
          <w:szCs w:val="28"/>
        </w:rPr>
        <w:t>.</w:t>
      </w:r>
    </w:p>
    <w:p w14:paraId="2AEB857C" w14:textId="6B270CEA" w:rsidR="0036159F" w:rsidRPr="00467E28" w:rsidRDefault="0036159F" w:rsidP="0036159F">
      <w:pPr>
        <w:pStyle w:val="af"/>
        <w:shd w:val="clear" w:color="auto" w:fill="FFFFFF"/>
        <w:ind w:left="360" w:firstLine="360"/>
        <w:jc w:val="both"/>
        <w:rPr>
          <w:b/>
          <w:bCs/>
          <w:spacing w:val="2"/>
          <w:sz w:val="28"/>
          <w:szCs w:val="28"/>
          <w:lang w:val="en-US"/>
        </w:rPr>
      </w:pPr>
      <w:r w:rsidRPr="00467E28">
        <w:rPr>
          <w:b/>
          <w:bCs/>
          <w:spacing w:val="2"/>
          <w:sz w:val="28"/>
          <w:szCs w:val="28"/>
          <w:lang w:val="en-US"/>
        </w:rPr>
        <w:t>{</w:t>
      </w:r>
      <w:r>
        <w:rPr>
          <w:b/>
          <w:bCs/>
          <w:spacing w:val="2"/>
          <w:sz w:val="28"/>
          <w:szCs w:val="28"/>
          <w:lang w:val="en-US"/>
        </w:rPr>
        <w:t>/</w:t>
      </w:r>
      <w:r w:rsidR="008D3AC8">
        <w:rPr>
          <w:b/>
          <w:bCs/>
          <w:spacing w:val="2"/>
          <w:sz w:val="28"/>
          <w:szCs w:val="28"/>
          <w:lang w:val="en-US"/>
        </w:rPr>
        <w:t>topics</w:t>
      </w:r>
      <w:r w:rsidRPr="00467E28">
        <w:rPr>
          <w:b/>
          <w:bCs/>
          <w:spacing w:val="2"/>
          <w:sz w:val="28"/>
          <w:szCs w:val="28"/>
          <w:lang w:val="en-US"/>
        </w:rPr>
        <w:t>}</w:t>
      </w:r>
    </w:p>
    <w:p w14:paraId="5E9C3D60" w14:textId="77777777" w:rsidR="0036159F" w:rsidRPr="00411B03" w:rsidRDefault="0036159F" w:rsidP="0036159F">
      <w:pPr>
        <w:ind w:firstLine="709"/>
        <w:jc w:val="both"/>
        <w:rPr>
          <w:sz w:val="28"/>
          <w:szCs w:val="28"/>
          <w:lang w:val="ru-RU"/>
        </w:rPr>
      </w:pPr>
    </w:p>
    <w:p w14:paraId="7CBD4102" w14:textId="77777777" w:rsidR="00123B56" w:rsidRPr="00F757F5" w:rsidRDefault="00123B56" w:rsidP="00A04827">
      <w:pPr>
        <w:pStyle w:val="a7"/>
        <w:rPr>
          <w:color w:val="auto"/>
        </w:rPr>
      </w:pPr>
    </w:p>
    <w:p w14:paraId="0373D614" w14:textId="77777777" w:rsidR="00062110" w:rsidRPr="00F757F5" w:rsidRDefault="00123B56" w:rsidP="00F757F5">
      <w:pPr>
        <w:shd w:val="clear" w:color="auto" w:fill="FFFFFF"/>
        <w:ind w:firstLine="720"/>
        <w:jc w:val="center"/>
        <w:rPr>
          <w:b/>
          <w:bCs/>
          <w:spacing w:val="-1"/>
          <w:sz w:val="28"/>
          <w:szCs w:val="28"/>
        </w:rPr>
      </w:pPr>
      <w:r w:rsidRPr="00F757F5">
        <w:rPr>
          <w:b/>
          <w:bCs/>
          <w:spacing w:val="-1"/>
          <w:sz w:val="28"/>
          <w:szCs w:val="28"/>
        </w:rPr>
        <w:t xml:space="preserve">4. Структура залікового кредиту дисципліни </w:t>
      </w:r>
    </w:p>
    <w:p w14:paraId="468D4EA9" w14:textId="77777777" w:rsidR="00DB5915" w:rsidRDefault="00DB5915" w:rsidP="00DB5915">
      <w:pPr>
        <w:pStyle w:val="4"/>
        <w:ind w:right="0" w:firstLine="720"/>
      </w:pPr>
      <w:r>
        <w:t>«</w:t>
      </w:r>
      <w:r>
        <w:rPr>
          <w:lang w:val="en-US"/>
        </w:rPr>
        <w:t>{</w:t>
      </w:r>
      <w:r w:rsidRPr="00212316">
        <w:rPr>
          <w:spacing w:val="2"/>
          <w:lang w:val="en-US"/>
        </w:rPr>
        <w:t>discipline</w:t>
      </w:r>
      <w:r>
        <w:rPr>
          <w:lang w:val="en-US"/>
        </w:rPr>
        <w:t>}</w:t>
      </w:r>
      <w:r>
        <w:t>»</w:t>
      </w:r>
    </w:p>
    <w:p w14:paraId="27401175" w14:textId="77777777" w:rsidR="00065773" w:rsidRDefault="00CB641E" w:rsidP="00CB641E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 w:rsidRPr="00B3783A">
        <w:rPr>
          <w:sz w:val="28"/>
          <w:szCs w:val="28"/>
          <w:lang w:val="ru-RU"/>
        </w:rPr>
        <w:t>денна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18536A" w:rsidRPr="00596CC0" w14:paraId="38A0BADF" w14:textId="77777777" w:rsidTr="0018536A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EA8B4C" w14:textId="77777777" w:rsidR="0018536A" w:rsidRPr="0018536A" w:rsidRDefault="0018536A" w:rsidP="0018536A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EEBBA0" w14:textId="77777777" w:rsidR="0018536A" w:rsidRPr="0018536A" w:rsidRDefault="0018536A" w:rsidP="0018536A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18536A" w:rsidRPr="00596CC0" w14:paraId="4723C34E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092DDD6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3F924F9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6B052C86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4089FF80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091B9DDB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0383918F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6973DADC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1CA027C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18536A" w:rsidRPr="00596CC0" w14:paraId="50065258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768F7E62" w14:textId="1859263B" w:rsidR="0018536A" w:rsidRPr="00F11E07" w:rsidRDefault="000B48ED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 w:rsidR="001B1D56">
              <w:rPr>
                <w:spacing w:val="-1"/>
                <w:sz w:val="24"/>
                <w:szCs w:val="24"/>
                <w:lang w:val="en-US"/>
              </w:rPr>
              <w:t>{title}</w:t>
            </w:r>
            <w:r w:rsidR="0018536A"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79F05A87" w14:textId="5F60C32C" w:rsidR="0018536A" w:rsidRPr="00952A4E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14CDE0A9" w14:textId="1741097E" w:rsidR="0018536A" w:rsidRPr="00016524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930715C" w14:textId="192869E0" w:rsidR="0018536A" w:rsidRPr="00371E6C" w:rsidRDefault="00952A4E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1279B895" w14:textId="4FBCC234" w:rsidR="0018536A" w:rsidRPr="00F11E07" w:rsidRDefault="00952A4E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62AADDA8" w14:textId="65EE25FD" w:rsidR="0018536A" w:rsidRPr="00596CC0" w:rsidRDefault="00952A4E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 w:rsidR="00824B0D">
              <w:rPr>
                <w:sz w:val="24"/>
                <w:szCs w:val="26"/>
                <w:lang w:val="en-US"/>
              </w:rPr>
              <w:t>_day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="009C3B3E" w:rsidRPr="000B48ED">
              <w:rPr>
                <w:spacing w:val="-1"/>
                <w:sz w:val="24"/>
                <w:szCs w:val="24"/>
              </w:rPr>
              <w:t>{</w:t>
            </w:r>
            <w:r w:rsidR="0086212A"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="009C3B3E"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="009C3B3E"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18536A" w:rsidRPr="00596CC0" w14:paraId="74470E95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4FD7304C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Тренінг</w:t>
            </w:r>
          </w:p>
        </w:tc>
        <w:tc>
          <w:tcPr>
            <w:tcW w:w="900" w:type="dxa"/>
            <w:vAlign w:val="center"/>
          </w:tcPr>
          <w:p w14:paraId="0D64BBB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6C810DE0" w14:textId="77777777" w:rsidR="0018536A" w:rsidRDefault="0018536A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</w:p>
        </w:tc>
        <w:tc>
          <w:tcPr>
            <w:tcW w:w="1080" w:type="dxa"/>
            <w:vAlign w:val="center"/>
          </w:tcPr>
          <w:p w14:paraId="2DFE3A65" w14:textId="6CC6DB6A" w:rsidR="0018536A" w:rsidRPr="00175906" w:rsidRDefault="00824B0D" w:rsidP="00DC623A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233912">
              <w:rPr>
                <w:sz w:val="24"/>
                <w:szCs w:val="24"/>
                <w:lang w:val="en-US"/>
              </w:rPr>
              <w:t>hours_day_training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D12FD73" w14:textId="77777777" w:rsidR="0018536A" w:rsidRPr="00F11E07" w:rsidRDefault="0018536A" w:rsidP="00DC623A">
            <w:p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1221" w:type="dxa"/>
          </w:tcPr>
          <w:p w14:paraId="2C91E691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18536A" w:rsidRPr="00596CC0" w14:paraId="3F2310B1" w14:textId="77777777" w:rsidTr="001853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65075606" w14:textId="77777777" w:rsidR="0018536A" w:rsidRPr="00F11E07" w:rsidRDefault="0018536A" w:rsidP="00DC623A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57C1399" w14:textId="2CD0CBBF" w:rsidR="0018536A" w:rsidRPr="006A798C" w:rsidRDefault="00824B0D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_day_sum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6408B23E" w14:textId="531D9C70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3CAAD050" w14:textId="5E34CBF2" w:rsidR="0018536A" w:rsidRPr="002E0224" w:rsidRDefault="002E0224" w:rsidP="00DC623A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0065419" w14:textId="34093BD0" w:rsidR="0018536A" w:rsidRPr="00F11E07" w:rsidRDefault="002E0224" w:rsidP="00DC623A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individual_day_sum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0DD4FE0E" w14:textId="77777777" w:rsidR="0018536A" w:rsidRPr="00596CC0" w:rsidRDefault="0018536A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1370344A" w14:textId="287E32EE" w:rsidR="00C44263" w:rsidRDefault="00C44263"/>
    <w:p w14:paraId="6F8F7CD6" w14:textId="646D9E23" w:rsidR="002D2D88" w:rsidRDefault="002D2D88" w:rsidP="002D2D88">
      <w:pPr>
        <w:shd w:val="clear" w:color="auto" w:fill="FFFFFF"/>
        <w:ind w:firstLine="720"/>
        <w:rPr>
          <w:sz w:val="28"/>
          <w:szCs w:val="28"/>
          <w:lang w:val="ru-RU"/>
        </w:rPr>
      </w:pPr>
      <w:r w:rsidRPr="00B3783A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заочна</w:t>
      </w:r>
      <w:proofErr w:type="spellEnd"/>
      <w:r w:rsidRPr="00B3783A">
        <w:rPr>
          <w:sz w:val="28"/>
          <w:szCs w:val="28"/>
          <w:lang w:val="ru-RU"/>
        </w:rPr>
        <w:t xml:space="preserve"> форма </w:t>
      </w:r>
      <w:proofErr w:type="spellStart"/>
      <w:r w:rsidRPr="00B3783A">
        <w:rPr>
          <w:sz w:val="28"/>
          <w:szCs w:val="28"/>
          <w:lang w:val="ru-RU"/>
        </w:rPr>
        <w:t>навчання</w:t>
      </w:r>
      <w:proofErr w:type="spellEnd"/>
      <w:r w:rsidRPr="00B3783A">
        <w:rPr>
          <w:sz w:val="28"/>
          <w:szCs w:val="28"/>
          <w:lang w:val="ru-RU"/>
        </w:rPr>
        <w:t>)</w:t>
      </w:r>
    </w:p>
    <w:tbl>
      <w:tblPr>
        <w:tblW w:w="9781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"/>
        <w:gridCol w:w="4644"/>
        <w:gridCol w:w="900"/>
        <w:gridCol w:w="900"/>
        <w:gridCol w:w="1080"/>
        <w:gridCol w:w="1002"/>
        <w:gridCol w:w="1221"/>
      </w:tblGrid>
      <w:tr w:rsidR="002D2D88" w:rsidRPr="00596CC0" w14:paraId="40017943" w14:textId="77777777" w:rsidTr="003225C6">
        <w:trPr>
          <w:cantSplit/>
          <w:trHeight w:val="22"/>
        </w:trPr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B518D9" w14:textId="77777777" w:rsidR="002D2D88" w:rsidRPr="0018536A" w:rsidRDefault="002D2D88" w:rsidP="003225C6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4872775" w14:textId="77777777" w:rsidR="002D2D88" w:rsidRPr="0018536A" w:rsidRDefault="002D2D88" w:rsidP="003225C6">
            <w:pPr>
              <w:shd w:val="clear" w:color="auto" w:fill="FFFFFF"/>
              <w:ind w:left="1811"/>
              <w:rPr>
                <w:spacing w:val="-3"/>
                <w:sz w:val="24"/>
                <w:szCs w:val="26"/>
              </w:rPr>
            </w:pPr>
            <w:r w:rsidRPr="0018536A">
              <w:rPr>
                <w:spacing w:val="-3"/>
                <w:sz w:val="24"/>
                <w:szCs w:val="26"/>
              </w:rPr>
              <w:t>Кількість годин</w:t>
            </w:r>
          </w:p>
        </w:tc>
      </w:tr>
      <w:tr w:rsidR="002D2D88" w:rsidRPr="00596CC0" w14:paraId="041B609C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760"/>
        </w:trPr>
        <w:tc>
          <w:tcPr>
            <w:tcW w:w="4644" w:type="dxa"/>
          </w:tcPr>
          <w:p w14:paraId="1395DD4E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</w:tcPr>
          <w:p w14:paraId="7757A444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Лекції</w:t>
            </w:r>
          </w:p>
        </w:tc>
        <w:tc>
          <w:tcPr>
            <w:tcW w:w="900" w:type="dxa"/>
          </w:tcPr>
          <w:p w14:paraId="7845C7F9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Прак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2815A4A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тичні</w:t>
            </w:r>
            <w:proofErr w:type="spellEnd"/>
            <w:r w:rsidRPr="00596CC0">
              <w:rPr>
                <w:bCs/>
                <w:color w:val="000000"/>
              </w:rPr>
              <w:t xml:space="preserve"> заняття</w:t>
            </w:r>
          </w:p>
        </w:tc>
        <w:tc>
          <w:tcPr>
            <w:tcW w:w="1080" w:type="dxa"/>
          </w:tcPr>
          <w:p w14:paraId="615A649F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Самостій</w:t>
            </w:r>
            <w:proofErr w:type="spellEnd"/>
            <w:r w:rsidRPr="00596CC0">
              <w:rPr>
                <w:bCs/>
                <w:color w:val="000000"/>
              </w:rPr>
              <w:t>-на робота</w:t>
            </w:r>
          </w:p>
        </w:tc>
        <w:tc>
          <w:tcPr>
            <w:tcW w:w="1002" w:type="dxa"/>
          </w:tcPr>
          <w:p w14:paraId="63D30C5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proofErr w:type="spellStart"/>
            <w:r w:rsidRPr="00596CC0">
              <w:rPr>
                <w:bCs/>
                <w:color w:val="000000"/>
              </w:rPr>
              <w:t>Індиві</w:t>
            </w:r>
            <w:proofErr w:type="spellEnd"/>
            <w:r w:rsidRPr="00596CC0">
              <w:rPr>
                <w:bCs/>
                <w:color w:val="000000"/>
              </w:rPr>
              <w:t>-</w:t>
            </w:r>
          </w:p>
          <w:p w14:paraId="328C5020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дуальна робота</w:t>
            </w:r>
          </w:p>
        </w:tc>
        <w:tc>
          <w:tcPr>
            <w:tcW w:w="1221" w:type="dxa"/>
          </w:tcPr>
          <w:p w14:paraId="4BEAA727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</w:rPr>
            </w:pPr>
            <w:r w:rsidRPr="00596CC0">
              <w:rPr>
                <w:bCs/>
                <w:color w:val="000000"/>
              </w:rPr>
              <w:t>Контрольні заходи</w:t>
            </w:r>
          </w:p>
        </w:tc>
      </w:tr>
      <w:tr w:rsidR="002D2D88" w:rsidRPr="00596CC0" w14:paraId="07D2D8E2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  <w:trHeight w:val="415"/>
        </w:trPr>
        <w:tc>
          <w:tcPr>
            <w:tcW w:w="4644" w:type="dxa"/>
            <w:vAlign w:val="center"/>
          </w:tcPr>
          <w:p w14:paraId="2955E131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0B48ED">
              <w:rPr>
                <w:spacing w:val="-1"/>
                <w:sz w:val="24"/>
                <w:szCs w:val="24"/>
              </w:rPr>
              <w:t>{#topics}</w:t>
            </w:r>
            <w:r>
              <w:rPr>
                <w:spacing w:val="-1"/>
                <w:sz w:val="24"/>
                <w:szCs w:val="24"/>
                <w:lang w:val="en-US"/>
              </w:rPr>
              <w:t>{title}</w:t>
            </w:r>
            <w:r w:rsidRPr="00F11E07">
              <w:rPr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5EACE832" w14:textId="24696889" w:rsidR="002D2D88" w:rsidRPr="00952A4E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2A54A660" w14:textId="3589A3B3" w:rsidR="002D2D88" w:rsidRPr="000165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prac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C7F6D0C" w14:textId="44773D72" w:rsidR="002D2D88" w:rsidRPr="00371E6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srs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F87135E" w14:textId="76C230CE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individual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1221" w:type="dxa"/>
          </w:tcPr>
          <w:p w14:paraId="4BFEC4DB" w14:textId="57EDBA32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control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  <w:r w:rsidRPr="000B48ED">
              <w:rPr>
                <w:spacing w:val="-1"/>
                <w:sz w:val="24"/>
                <w:szCs w:val="24"/>
              </w:rPr>
              <w:t>{</w:t>
            </w:r>
            <w:r>
              <w:rPr>
                <w:spacing w:val="-1"/>
                <w:sz w:val="24"/>
                <w:szCs w:val="24"/>
                <w:lang w:val="en-US"/>
              </w:rPr>
              <w:t>/</w:t>
            </w:r>
            <w:proofErr w:type="spellStart"/>
            <w:r w:rsidRPr="000B48ED">
              <w:rPr>
                <w:spacing w:val="-1"/>
                <w:sz w:val="24"/>
                <w:szCs w:val="24"/>
              </w:rPr>
              <w:t>topics</w:t>
            </w:r>
            <w:proofErr w:type="spellEnd"/>
            <w:r w:rsidRPr="000B48ED">
              <w:rPr>
                <w:spacing w:val="-1"/>
                <w:sz w:val="24"/>
                <w:szCs w:val="24"/>
              </w:rPr>
              <w:t>}</w:t>
            </w:r>
          </w:p>
        </w:tc>
      </w:tr>
      <w:tr w:rsidR="002D2D88" w:rsidRPr="00596CC0" w14:paraId="150B0F58" w14:textId="77777777" w:rsidTr="00322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wBefore w:w="34" w:type="dxa"/>
        </w:trPr>
        <w:tc>
          <w:tcPr>
            <w:tcW w:w="4644" w:type="dxa"/>
            <w:vAlign w:val="center"/>
          </w:tcPr>
          <w:p w14:paraId="030B3B2A" w14:textId="77777777" w:rsidR="002D2D88" w:rsidRPr="00F11E07" w:rsidRDefault="002D2D88" w:rsidP="003225C6">
            <w:pPr>
              <w:shd w:val="clear" w:color="auto" w:fill="FFFFFF"/>
              <w:spacing w:line="277" w:lineRule="exact"/>
              <w:ind w:left="11" w:hanging="11"/>
              <w:rPr>
                <w:spacing w:val="-1"/>
                <w:sz w:val="24"/>
                <w:szCs w:val="24"/>
              </w:rPr>
            </w:pPr>
            <w:r w:rsidRPr="00F11E07">
              <w:rPr>
                <w:spacing w:val="-1"/>
                <w:sz w:val="24"/>
                <w:szCs w:val="24"/>
              </w:rPr>
              <w:t xml:space="preserve">Разом </w:t>
            </w:r>
          </w:p>
        </w:tc>
        <w:tc>
          <w:tcPr>
            <w:tcW w:w="900" w:type="dxa"/>
            <w:vAlign w:val="center"/>
          </w:tcPr>
          <w:p w14:paraId="60E97C1E" w14:textId="6B044206" w:rsidR="002D2D88" w:rsidRPr="006A798C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6"/>
                <w:lang w:val="en-US"/>
              </w:rPr>
              <w:t>{</w:t>
            </w:r>
            <w:proofErr w:type="spellStart"/>
            <w:r w:rsidRPr="00952A4E">
              <w:rPr>
                <w:sz w:val="24"/>
                <w:szCs w:val="26"/>
                <w:lang w:val="en-US"/>
              </w:rPr>
              <w:t>lec</w:t>
            </w:r>
            <w:r>
              <w:rPr>
                <w:sz w:val="24"/>
                <w:szCs w:val="26"/>
                <w:lang w:val="en-US"/>
              </w:rPr>
              <w:t>_</w:t>
            </w:r>
            <w:r w:rsidR="008F0F57">
              <w:rPr>
                <w:sz w:val="24"/>
                <w:szCs w:val="26"/>
                <w:lang w:val="en-US"/>
              </w:rPr>
              <w:t>ext</w:t>
            </w:r>
            <w:r>
              <w:rPr>
                <w:sz w:val="24"/>
                <w:szCs w:val="26"/>
                <w:lang w:val="en-US"/>
              </w:rPr>
              <w:t>_sum</w:t>
            </w:r>
            <w:proofErr w:type="spellEnd"/>
            <w:r>
              <w:rPr>
                <w:sz w:val="24"/>
                <w:szCs w:val="26"/>
                <w:lang w:val="en-US"/>
              </w:rPr>
              <w:t>}</w:t>
            </w:r>
          </w:p>
        </w:tc>
        <w:tc>
          <w:tcPr>
            <w:tcW w:w="900" w:type="dxa"/>
            <w:vAlign w:val="center"/>
          </w:tcPr>
          <w:p w14:paraId="784B7E23" w14:textId="7C235D63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prac_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80" w:type="dxa"/>
            <w:vAlign w:val="center"/>
          </w:tcPr>
          <w:p w14:paraId="0333037F" w14:textId="41862C0E" w:rsidR="002D2D88" w:rsidRPr="002E0224" w:rsidRDefault="002D2D88" w:rsidP="003225C6">
            <w:pPr>
              <w:shd w:val="clear" w:color="auto" w:fill="FFFFFF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srs_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5719DF80" w14:textId="79181018" w:rsidR="002D2D88" w:rsidRPr="00F11E07" w:rsidRDefault="002D2D88" w:rsidP="003225C6">
            <w:pPr>
              <w:shd w:val="clear" w:color="auto" w:fill="FFFFFF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{</w:t>
            </w:r>
            <w:proofErr w:type="spellStart"/>
            <w:r w:rsidRPr="002E0224">
              <w:rPr>
                <w:sz w:val="24"/>
                <w:lang w:val="en-US"/>
              </w:rPr>
              <w:t>individual_</w:t>
            </w:r>
            <w:r w:rsidR="008F0F57">
              <w:rPr>
                <w:sz w:val="24"/>
                <w:lang w:val="en-US"/>
              </w:rPr>
              <w:t>ext</w:t>
            </w:r>
            <w:r w:rsidRPr="002E0224">
              <w:rPr>
                <w:sz w:val="24"/>
                <w:lang w:val="en-US"/>
              </w:rPr>
              <w:t>_sum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  <w:tc>
          <w:tcPr>
            <w:tcW w:w="1221" w:type="dxa"/>
          </w:tcPr>
          <w:p w14:paraId="16A00C78" w14:textId="77777777" w:rsidR="002D2D88" w:rsidRPr="00596CC0" w:rsidRDefault="002D2D88" w:rsidP="003225C6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0C749547" w14:textId="77777777" w:rsidR="002D2D88" w:rsidRPr="00F11E07" w:rsidRDefault="002D2D88"/>
    <w:p w14:paraId="5292BBEB" w14:textId="1F6BCAF0" w:rsidR="003B2F0A" w:rsidRDefault="007438DA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F757F5">
        <w:rPr>
          <w:b/>
          <w:bCs/>
          <w:spacing w:val="-3"/>
          <w:sz w:val="28"/>
          <w:szCs w:val="28"/>
          <w:lang w:val="ru-RU"/>
        </w:rPr>
        <w:t>5</w:t>
      </w:r>
      <w:r w:rsidR="00123B56" w:rsidRPr="00F757F5">
        <w:rPr>
          <w:b/>
          <w:bCs/>
          <w:spacing w:val="-3"/>
          <w:sz w:val="28"/>
          <w:szCs w:val="28"/>
          <w:lang w:val="ru-RU"/>
        </w:rPr>
        <w:t>.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Тематика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123B56" w:rsidRPr="00F757F5">
        <w:rPr>
          <w:b/>
          <w:bCs/>
          <w:spacing w:val="-1"/>
          <w:sz w:val="28"/>
          <w:szCs w:val="28"/>
        </w:rPr>
        <w:t>лабораторних</w:t>
      </w:r>
      <w:r w:rsidR="00123B56" w:rsidRPr="00F757F5">
        <w:rPr>
          <w:b/>
          <w:bCs/>
          <w:spacing w:val="-3"/>
          <w:sz w:val="28"/>
          <w:szCs w:val="28"/>
        </w:rPr>
        <w:t xml:space="preserve"> </w:t>
      </w:r>
      <w:r w:rsidR="00574078" w:rsidRPr="00F757F5">
        <w:rPr>
          <w:b/>
          <w:bCs/>
          <w:spacing w:val="-3"/>
          <w:sz w:val="28"/>
          <w:szCs w:val="28"/>
        </w:rPr>
        <w:t>робіт</w:t>
      </w:r>
      <w:r w:rsidR="004D1016">
        <w:rPr>
          <w:b/>
          <w:bCs/>
          <w:spacing w:val="-3"/>
          <w:sz w:val="28"/>
          <w:szCs w:val="28"/>
        </w:rPr>
        <w:t xml:space="preserve"> (30</w:t>
      </w:r>
      <w:r w:rsidR="00A856D9">
        <w:rPr>
          <w:b/>
          <w:bCs/>
          <w:spacing w:val="-3"/>
          <w:sz w:val="28"/>
          <w:szCs w:val="28"/>
          <w:lang w:val="en-US"/>
        </w:rPr>
        <w:t>/</w:t>
      </w:r>
      <w:r w:rsidR="00A856D9">
        <w:rPr>
          <w:b/>
          <w:bCs/>
          <w:spacing w:val="-3"/>
          <w:sz w:val="28"/>
          <w:szCs w:val="28"/>
        </w:rPr>
        <w:t>2</w:t>
      </w:r>
      <w:r w:rsidR="004D1016">
        <w:rPr>
          <w:b/>
          <w:bCs/>
          <w:spacing w:val="-3"/>
          <w:sz w:val="28"/>
          <w:szCs w:val="28"/>
        </w:rPr>
        <w:t xml:space="preserve"> год.)</w:t>
      </w:r>
    </w:p>
    <w:p w14:paraId="055525C5" w14:textId="77FCE1B5" w:rsidR="00BA05DC" w:rsidRPr="00175906" w:rsidRDefault="00BA05DC" w:rsidP="00175906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{#</w:t>
      </w:r>
      <w:r>
        <w:rPr>
          <w:spacing w:val="-1"/>
          <w:sz w:val="24"/>
          <w:szCs w:val="24"/>
          <w:lang w:val="en-US"/>
        </w:rPr>
        <w:t>labs</w:t>
      </w:r>
      <w:r w:rsidRPr="000B48ED">
        <w:rPr>
          <w:spacing w:val="-1"/>
          <w:sz w:val="24"/>
          <w:szCs w:val="24"/>
        </w:rPr>
        <w:t>}</w:t>
      </w:r>
    </w:p>
    <w:p w14:paraId="624019AF" w14:textId="77777777" w:rsidR="003B2F0A" w:rsidRPr="003B2F0A" w:rsidRDefault="00794A3F" w:rsidP="00E5408F">
      <w:pPr>
        <w:widowControl/>
        <w:numPr>
          <w:ilvl w:val="0"/>
          <w:numId w:val="5"/>
        </w:numPr>
        <w:tabs>
          <w:tab w:val="left" w:pos="2996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794A3F">
        <w:rPr>
          <w:sz w:val="28"/>
          <w:szCs w:val="28"/>
          <w:lang w:val="ru-RU"/>
        </w:rPr>
        <w:t xml:space="preserve"> </w:t>
      </w:r>
    </w:p>
    <w:p w14:paraId="50263D51" w14:textId="43A7C900" w:rsidR="00B24E16" w:rsidRPr="00A05574" w:rsidRDefault="003B2F0A" w:rsidP="00D35BD5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  <w:lang w:val="ru-RU"/>
        </w:rPr>
        <w:t xml:space="preserve">Тема: </w:t>
      </w:r>
      <w:r w:rsidR="00A05574">
        <w:rPr>
          <w:sz w:val="28"/>
          <w:szCs w:val="28"/>
          <w:lang w:val="en-US"/>
        </w:rPr>
        <w:t>{title}</w:t>
      </w:r>
    </w:p>
    <w:p w14:paraId="660B3819" w14:textId="5386A7CA" w:rsidR="00EF458C" w:rsidRPr="00A05574" w:rsidRDefault="00EF458C" w:rsidP="00175906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sz w:val="28"/>
          <w:szCs w:val="28"/>
          <w:lang w:val="en-US"/>
        </w:rPr>
      </w:pPr>
      <w:r w:rsidRPr="00175906">
        <w:rPr>
          <w:sz w:val="28"/>
          <w:szCs w:val="28"/>
        </w:rPr>
        <w:t>Мета:</w:t>
      </w:r>
      <w:r w:rsidRPr="007D7BCA">
        <w:rPr>
          <w:sz w:val="28"/>
          <w:szCs w:val="28"/>
        </w:rPr>
        <w:t xml:space="preserve"> </w:t>
      </w:r>
      <w:r w:rsidR="00A05574">
        <w:rPr>
          <w:sz w:val="28"/>
          <w:szCs w:val="28"/>
          <w:lang w:val="en-US"/>
        </w:rPr>
        <w:t>{goal}</w:t>
      </w:r>
    </w:p>
    <w:p w14:paraId="3A7DDB7F" w14:textId="2C0B9291" w:rsidR="0075443D" w:rsidRDefault="0075443D" w:rsidP="00BA05DC">
      <w:pPr>
        <w:widowControl/>
        <w:tabs>
          <w:tab w:val="left" w:pos="2996"/>
        </w:tabs>
        <w:autoSpaceDE/>
        <w:autoSpaceDN/>
        <w:adjustRightInd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Література: </w:t>
      </w:r>
      <w:r w:rsidR="00A05574">
        <w:rPr>
          <w:bCs/>
          <w:sz w:val="28"/>
          <w:szCs w:val="28"/>
          <w:lang w:val="en-US"/>
        </w:rPr>
        <w:t>{lit}</w:t>
      </w:r>
      <w:r w:rsidRPr="009B0764">
        <w:rPr>
          <w:bCs/>
          <w:sz w:val="28"/>
          <w:szCs w:val="28"/>
        </w:rPr>
        <w:t>.</w:t>
      </w:r>
    </w:p>
    <w:p w14:paraId="670B2503" w14:textId="4C23E1B5" w:rsidR="00BA05DC" w:rsidRPr="00BA05DC" w:rsidRDefault="00BA05DC" w:rsidP="00BA05DC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  <w:r w:rsidRPr="000B48ED">
        <w:rPr>
          <w:spacing w:val="-1"/>
          <w:sz w:val="24"/>
          <w:szCs w:val="24"/>
        </w:rPr>
        <w:t>{</w:t>
      </w:r>
      <w:r>
        <w:rPr>
          <w:spacing w:val="-1"/>
          <w:sz w:val="24"/>
          <w:szCs w:val="24"/>
          <w:lang w:val="en-US"/>
        </w:rPr>
        <w:t>/labs</w:t>
      </w:r>
      <w:r w:rsidRPr="000B48ED">
        <w:rPr>
          <w:spacing w:val="-1"/>
          <w:sz w:val="24"/>
          <w:szCs w:val="24"/>
        </w:rPr>
        <w:t>}</w:t>
      </w:r>
    </w:p>
    <w:p w14:paraId="095A6AD6" w14:textId="77777777" w:rsidR="00F24CDA" w:rsidRPr="00F757F5" w:rsidRDefault="00F24CDA" w:rsidP="004D1016">
      <w:pPr>
        <w:widowControl/>
        <w:tabs>
          <w:tab w:val="left" w:pos="2996"/>
        </w:tabs>
        <w:autoSpaceDE/>
        <w:autoSpaceDN/>
        <w:adjustRightInd/>
        <w:jc w:val="both"/>
        <w:rPr>
          <w:sz w:val="28"/>
          <w:szCs w:val="28"/>
        </w:rPr>
      </w:pPr>
    </w:p>
    <w:p w14:paraId="6CC14318" w14:textId="3B6B1064" w:rsidR="00A407E8" w:rsidRDefault="00A407E8" w:rsidP="00585DDC">
      <w:pPr>
        <w:shd w:val="clear" w:color="auto" w:fill="FFFFFF"/>
        <w:ind w:firstLine="720"/>
        <w:jc w:val="center"/>
        <w:rPr>
          <w:b/>
          <w:bCs/>
          <w:spacing w:val="2"/>
          <w:sz w:val="28"/>
          <w:szCs w:val="28"/>
        </w:rPr>
      </w:pPr>
      <w:r>
        <w:rPr>
          <w:b/>
          <w:bCs/>
          <w:spacing w:val="2"/>
          <w:sz w:val="28"/>
          <w:szCs w:val="28"/>
        </w:rPr>
        <w:t>6</w:t>
      </w:r>
      <w:r w:rsidRPr="00F757F5">
        <w:rPr>
          <w:b/>
          <w:bCs/>
          <w:spacing w:val="2"/>
          <w:sz w:val="28"/>
          <w:szCs w:val="28"/>
        </w:rPr>
        <w:t xml:space="preserve">. </w:t>
      </w:r>
      <w:r>
        <w:rPr>
          <w:b/>
          <w:bCs/>
          <w:spacing w:val="2"/>
          <w:sz w:val="28"/>
          <w:szCs w:val="28"/>
        </w:rPr>
        <w:t>Комплексне практичне ін</w:t>
      </w:r>
      <w:r w:rsidR="009D32A8">
        <w:rPr>
          <w:b/>
          <w:bCs/>
          <w:spacing w:val="2"/>
          <w:sz w:val="28"/>
          <w:szCs w:val="28"/>
        </w:rPr>
        <w:t>дивідуальне завдання</w:t>
      </w:r>
    </w:p>
    <w:p w14:paraId="4D37E821" w14:textId="77777777" w:rsidR="00A407E8" w:rsidRPr="009D32A8" w:rsidRDefault="00A407E8" w:rsidP="00A407E8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4D10FEE" w14:textId="22A21F16" w:rsidR="004B6E99" w:rsidRDefault="00A407E8" w:rsidP="00032EDD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8"/>
          <w:sz w:val="28"/>
          <w:szCs w:val="28"/>
        </w:rPr>
        <w:t xml:space="preserve">Індивідуальні </w:t>
      </w:r>
      <w:r w:rsidRPr="00F757F5">
        <w:rPr>
          <w:spacing w:val="-5"/>
          <w:sz w:val="28"/>
          <w:szCs w:val="28"/>
        </w:rPr>
        <w:t xml:space="preserve">завдання з дисципліни </w:t>
      </w:r>
      <w:r w:rsidR="00C60788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C60788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 виконується самостійно кожним студентом.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охоплює усі основні теми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  <w:r w:rsidRPr="00F757F5">
        <w:rPr>
          <w:spacing w:val="-5"/>
          <w:sz w:val="28"/>
          <w:szCs w:val="28"/>
        </w:rPr>
        <w:t xml:space="preserve">. Метою виконання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є оволодіння навичками застосування теоретичних</w:t>
      </w:r>
      <w:r w:rsidR="00B226A9">
        <w:rPr>
          <w:spacing w:val="-5"/>
          <w:sz w:val="28"/>
          <w:szCs w:val="28"/>
        </w:rPr>
        <w:t xml:space="preserve"> знань</w:t>
      </w:r>
      <w:r w:rsidRPr="00F757F5">
        <w:rPr>
          <w:spacing w:val="-5"/>
          <w:sz w:val="28"/>
          <w:szCs w:val="28"/>
        </w:rPr>
        <w:t xml:space="preserve">. </w:t>
      </w:r>
      <w:r>
        <w:rPr>
          <w:spacing w:val="-5"/>
          <w:sz w:val="28"/>
          <w:szCs w:val="28"/>
        </w:rPr>
        <w:t>КПІЗ</w:t>
      </w:r>
      <w:r w:rsidRPr="00F757F5">
        <w:rPr>
          <w:spacing w:val="-5"/>
          <w:sz w:val="28"/>
          <w:szCs w:val="28"/>
        </w:rPr>
        <w:t xml:space="preserve"> оформлюється у відповідності з встановленими вимогами.</w:t>
      </w:r>
      <w:r w:rsidRPr="00F757F5">
        <w:rPr>
          <w:sz w:val="28"/>
          <w:szCs w:val="28"/>
        </w:rPr>
        <w:t xml:space="preserve"> </w:t>
      </w:r>
      <w:r w:rsidRPr="00F757F5">
        <w:rPr>
          <w:spacing w:val="-4"/>
          <w:sz w:val="28"/>
          <w:szCs w:val="28"/>
        </w:rPr>
        <w:t xml:space="preserve">Виконання </w:t>
      </w:r>
      <w:r>
        <w:rPr>
          <w:spacing w:val="-4"/>
          <w:sz w:val="28"/>
          <w:szCs w:val="28"/>
        </w:rPr>
        <w:t>КПІЗ</w:t>
      </w:r>
      <w:r w:rsidRPr="00F757F5">
        <w:rPr>
          <w:spacing w:val="-4"/>
          <w:sz w:val="28"/>
          <w:szCs w:val="28"/>
        </w:rPr>
        <w:t xml:space="preserve"> є одним із обов'язкових складових модулів залікового кредиту </w:t>
      </w:r>
      <w:r w:rsidRPr="00F757F5">
        <w:rPr>
          <w:spacing w:val="-5"/>
          <w:sz w:val="28"/>
          <w:szCs w:val="28"/>
        </w:rPr>
        <w:t xml:space="preserve">з дисципліни </w:t>
      </w:r>
      <w:r w:rsidR="00DB34D1">
        <w:rPr>
          <w:spacing w:val="-5"/>
          <w:sz w:val="28"/>
          <w:szCs w:val="28"/>
        </w:rPr>
        <w:t>«</w:t>
      </w:r>
      <w:r w:rsidR="00DB34D1">
        <w:rPr>
          <w:spacing w:val="2"/>
          <w:sz w:val="28"/>
          <w:szCs w:val="28"/>
          <w:lang w:val="en-US"/>
        </w:rPr>
        <w:t>{</w:t>
      </w:r>
      <w:r w:rsidR="00DB34D1" w:rsidRPr="00DB34D1">
        <w:rPr>
          <w:spacing w:val="2"/>
          <w:sz w:val="28"/>
          <w:szCs w:val="28"/>
          <w:lang w:val="en-US"/>
        </w:rPr>
        <w:t>discipline</w:t>
      </w:r>
      <w:r w:rsidR="00DB34D1">
        <w:rPr>
          <w:spacing w:val="2"/>
          <w:sz w:val="28"/>
          <w:szCs w:val="28"/>
          <w:lang w:val="en-US"/>
        </w:rPr>
        <w:t>}</w:t>
      </w:r>
      <w:r w:rsidR="00DB34D1">
        <w:rPr>
          <w:spacing w:val="-5"/>
          <w:sz w:val="28"/>
          <w:szCs w:val="28"/>
        </w:rPr>
        <w:t>»</w:t>
      </w:r>
    </w:p>
    <w:p w14:paraId="135D046A" w14:textId="77777777" w:rsidR="007D7869" w:rsidRPr="00C60788" w:rsidRDefault="007D7869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</w:rPr>
      </w:pPr>
    </w:p>
    <w:p w14:paraId="727F2029" w14:textId="7454F620" w:rsidR="00A407E8" w:rsidRDefault="00A407E8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 w:rsidRPr="007D7869">
        <w:rPr>
          <w:i/>
          <w:spacing w:val="-5"/>
          <w:sz w:val="28"/>
          <w:szCs w:val="28"/>
        </w:rPr>
        <w:t xml:space="preserve">Варіанти КПІЗ з дисципліни </w:t>
      </w:r>
      <w:r w:rsidR="00DB34D1" w:rsidRPr="00DB34D1">
        <w:rPr>
          <w:i/>
          <w:spacing w:val="-5"/>
          <w:sz w:val="28"/>
          <w:szCs w:val="28"/>
        </w:rPr>
        <w:t>«{</w:t>
      </w:r>
      <w:proofErr w:type="spellStart"/>
      <w:r w:rsidR="00DB34D1" w:rsidRPr="00DB34D1">
        <w:rPr>
          <w:i/>
          <w:spacing w:val="-5"/>
          <w:sz w:val="28"/>
          <w:szCs w:val="28"/>
        </w:rPr>
        <w:t>discipline</w:t>
      </w:r>
      <w:proofErr w:type="spellEnd"/>
      <w:r w:rsidR="00DB34D1" w:rsidRPr="00DB34D1">
        <w:rPr>
          <w:i/>
          <w:spacing w:val="-5"/>
          <w:sz w:val="28"/>
          <w:szCs w:val="28"/>
        </w:rPr>
        <w:t>}»</w:t>
      </w:r>
      <w:r w:rsidR="00DB34D1">
        <w:rPr>
          <w:i/>
          <w:spacing w:val="-5"/>
          <w:sz w:val="28"/>
          <w:szCs w:val="28"/>
          <w:lang w:val="en-US"/>
        </w:rPr>
        <w:t>:</w:t>
      </w:r>
    </w:p>
    <w:p w14:paraId="7A731FC9" w14:textId="58E6F5C5" w:rsidR="00DB34D1" w:rsidRPr="00DB34D1" w:rsidRDefault="00DB34D1" w:rsidP="00A407E8">
      <w:pPr>
        <w:shd w:val="clear" w:color="auto" w:fill="FFFFFF"/>
        <w:ind w:firstLine="720"/>
        <w:jc w:val="both"/>
        <w:rPr>
          <w:i/>
          <w:spacing w:val="-5"/>
          <w:sz w:val="28"/>
          <w:szCs w:val="28"/>
          <w:lang w:val="en-US"/>
        </w:rPr>
      </w:pPr>
      <w:r>
        <w:rPr>
          <w:i/>
          <w:spacing w:val="-5"/>
          <w:sz w:val="28"/>
          <w:szCs w:val="28"/>
          <w:lang w:val="en-US"/>
        </w:rPr>
        <w:t>{#kpis}</w:t>
      </w:r>
    </w:p>
    <w:p w14:paraId="621F616E" w14:textId="49639D61" w:rsidR="00DB34D1" w:rsidRPr="002815A0" w:rsidRDefault="00DB34D1" w:rsidP="002815A0">
      <w:pPr>
        <w:pStyle w:val="af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2815A0">
        <w:rPr>
          <w:sz w:val="28"/>
          <w:szCs w:val="28"/>
          <w:lang w:val="en-US"/>
        </w:rPr>
        <w:t>{title}{/</w:t>
      </w:r>
      <w:proofErr w:type="spellStart"/>
      <w:r w:rsidRPr="002815A0">
        <w:rPr>
          <w:sz w:val="28"/>
          <w:szCs w:val="28"/>
          <w:lang w:val="en-US"/>
        </w:rPr>
        <w:t>kpis</w:t>
      </w:r>
      <w:proofErr w:type="spellEnd"/>
      <w:r w:rsidRPr="002815A0">
        <w:rPr>
          <w:sz w:val="28"/>
          <w:szCs w:val="28"/>
          <w:lang w:val="en-US"/>
        </w:rPr>
        <w:t>}</w:t>
      </w:r>
    </w:p>
    <w:p w14:paraId="60958991" w14:textId="146C8285" w:rsidR="00F757F5" w:rsidRPr="00A407E8" w:rsidRDefault="00F757F5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63CB7516" w14:textId="77777777" w:rsidR="00731BBD" w:rsidRPr="000A42E0" w:rsidRDefault="004B6E99" w:rsidP="000A42E0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  <w:lang w:val="en-US"/>
        </w:rPr>
      </w:pPr>
      <w:r>
        <w:rPr>
          <w:b/>
          <w:bCs/>
          <w:spacing w:val="-3"/>
          <w:sz w:val="28"/>
          <w:szCs w:val="28"/>
        </w:rPr>
        <w:t>7</w:t>
      </w:r>
      <w:r w:rsidR="00123B56" w:rsidRPr="00F757F5">
        <w:rPr>
          <w:b/>
          <w:bCs/>
          <w:spacing w:val="-3"/>
          <w:sz w:val="28"/>
          <w:szCs w:val="28"/>
        </w:rPr>
        <w:t xml:space="preserve">. </w:t>
      </w:r>
      <w:r w:rsidR="00CB641E">
        <w:rPr>
          <w:b/>
          <w:bCs/>
          <w:spacing w:val="-3"/>
          <w:sz w:val="28"/>
          <w:szCs w:val="28"/>
        </w:rPr>
        <w:t>Самостійна робота</w:t>
      </w:r>
      <w:r w:rsidR="00D01141" w:rsidRPr="00F757F5">
        <w:rPr>
          <w:b/>
          <w:bCs/>
          <w:spacing w:val="-3"/>
          <w:sz w:val="28"/>
          <w:szCs w:val="28"/>
        </w:rPr>
        <w:t xml:space="preserve"> </w:t>
      </w:r>
    </w:p>
    <w:tbl>
      <w:tblPr>
        <w:tblW w:w="10064" w:type="dxa"/>
        <w:tblInd w:w="93" w:type="dxa"/>
        <w:tblLook w:val="04A0" w:firstRow="1" w:lastRow="0" w:firstColumn="1" w:lastColumn="0" w:noHBand="0" w:noVBand="1"/>
      </w:tblPr>
      <w:tblGrid>
        <w:gridCol w:w="617"/>
        <w:gridCol w:w="5063"/>
        <w:gridCol w:w="2103"/>
        <w:gridCol w:w="2059"/>
        <w:gridCol w:w="222"/>
      </w:tblGrid>
      <w:tr w:rsidR="001C1777" w:rsidRPr="00751750" w14:paraId="11315915" w14:textId="77777777" w:rsidTr="00DC1F8E">
        <w:trPr>
          <w:gridAfter w:val="1"/>
          <w:wAfter w:w="222" w:type="dxa"/>
          <w:trHeight w:val="288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BF09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№ п/п</w:t>
            </w:r>
          </w:p>
        </w:tc>
        <w:tc>
          <w:tcPr>
            <w:tcW w:w="5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88148" w14:textId="77777777" w:rsidR="001C1777" w:rsidRPr="00751750" w:rsidRDefault="001C1777" w:rsidP="00E061EC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Тематика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465CB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44121741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0512F1C8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(денна)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23EFA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К-сть</w:t>
            </w:r>
          </w:p>
          <w:p w14:paraId="16C6D4F0" w14:textId="77777777" w:rsidR="005218CD" w:rsidRPr="00751750" w:rsidRDefault="005218CD" w:rsidP="005218CD">
            <w:pPr>
              <w:jc w:val="center"/>
              <w:rPr>
                <w:b/>
                <w:bCs/>
                <w:spacing w:val="-3"/>
                <w:sz w:val="28"/>
                <w:szCs w:val="28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годин</w:t>
            </w:r>
          </w:p>
          <w:p w14:paraId="64E3C60A" w14:textId="77777777" w:rsidR="001C1777" w:rsidRPr="00751750" w:rsidRDefault="005218CD" w:rsidP="005218CD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bCs/>
                <w:spacing w:val="-3"/>
                <w:sz w:val="28"/>
                <w:szCs w:val="28"/>
              </w:rPr>
              <w:t>(заочна)</w:t>
            </w:r>
          </w:p>
        </w:tc>
      </w:tr>
      <w:tr w:rsidR="00DB728F" w:rsidRPr="00751750" w14:paraId="3B95670A" w14:textId="77777777" w:rsidTr="00DC1F8E">
        <w:trPr>
          <w:gridAfter w:val="1"/>
          <w:wAfter w:w="222" w:type="dxa"/>
          <w:trHeight w:val="72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3403D" w14:textId="77777777" w:rsidR="00DB728F" w:rsidRPr="00751750" w:rsidRDefault="00DB728F" w:rsidP="00E5408F">
            <w:pPr>
              <w:widowControl/>
              <w:numPr>
                <w:ilvl w:val="0"/>
                <w:numId w:val="6"/>
              </w:numPr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3430" w14:textId="6A03E2EA" w:rsidR="00DB728F" w:rsidRPr="00AF442B" w:rsidRDefault="00AF442B" w:rsidP="00E061EC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  <w:lang w:val="en-US" w:eastAsia="uk-UA"/>
              </w:rPr>
            </w:pPr>
            <w:r>
              <w:rPr>
                <w:color w:val="000000"/>
                <w:sz w:val="28"/>
                <w:szCs w:val="28"/>
                <w:lang w:val="en-US" w:eastAsia="uk-UA"/>
              </w:rPr>
              <w:t>{#</w:t>
            </w:r>
            <w:r>
              <w:t xml:space="preserve"> </w:t>
            </w:r>
            <w:proofErr w:type="spellStart"/>
            <w:r w:rsidRPr="00AF442B">
              <w:rPr>
                <w:color w:val="000000"/>
                <w:sz w:val="28"/>
                <w:szCs w:val="28"/>
                <w:lang w:val="en-US" w:eastAsia="uk-UA"/>
              </w:rPr>
              <w:t>srs_variants</w:t>
            </w:r>
            <w:proofErr w:type="spellEnd"/>
            <w:r>
              <w:rPr>
                <w:color w:val="000000"/>
                <w:sz w:val="28"/>
                <w:szCs w:val="28"/>
                <w:lang w:val="en-US" w:eastAsia="uk-UA"/>
              </w:rPr>
              <w:t>}{title}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C89D" w14:textId="4C6E27D3" w:rsidR="00DB728F" w:rsidRPr="00AF442B" w:rsidRDefault="00AF442B" w:rsidP="001C1777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{day}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70B33" w14:textId="2AACB0E3" w:rsidR="00DB728F" w:rsidRPr="00AF442B" w:rsidRDefault="00AF442B" w:rsidP="00DB72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sz w:val="28"/>
                <w:szCs w:val="28"/>
                <w:lang w:val="en-US"/>
              </w:rPr>
              <w:t>ext</w:t>
            </w:r>
            <w:proofErr w:type="spellEnd"/>
            <w:r>
              <w:rPr>
                <w:sz w:val="28"/>
                <w:szCs w:val="28"/>
                <w:lang w:val="en-US"/>
              </w:rPr>
              <w:t>}{/</w:t>
            </w:r>
            <w:r>
              <w:t xml:space="preserve"> </w:t>
            </w:r>
            <w:proofErr w:type="spellStart"/>
            <w:r w:rsidRPr="00AF442B">
              <w:rPr>
                <w:sz w:val="28"/>
                <w:szCs w:val="28"/>
                <w:lang w:val="en-US"/>
              </w:rPr>
              <w:t>srs_variants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DC1F8E" w:rsidRPr="00751750" w14:paraId="18628065" w14:textId="77777777" w:rsidTr="00DC1F8E">
        <w:trPr>
          <w:trHeight w:val="360"/>
        </w:trPr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3C647" w14:textId="77777777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b/>
                <w:color w:val="000000"/>
                <w:sz w:val="28"/>
                <w:szCs w:val="28"/>
                <w:lang w:eastAsia="uk-UA"/>
              </w:rPr>
            </w:pPr>
            <w:r w:rsidRPr="00751750">
              <w:rPr>
                <w:b/>
                <w:color w:val="000000"/>
                <w:sz w:val="28"/>
                <w:szCs w:val="28"/>
                <w:lang w:eastAsia="uk-UA"/>
              </w:rPr>
              <w:t>Разом: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954A" w14:textId="49C4E16A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hours_day_srs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}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E2FB1" w14:textId="27642124" w:rsidR="00DC1F8E" w:rsidRPr="00751750" w:rsidRDefault="00DC1F8E" w:rsidP="00DC1F8E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  <w:lang w:eastAsia="uk-UA"/>
              </w:rPr>
            </w:pPr>
            <w:r w:rsidRPr="00DC1F8E">
              <w:rPr>
                <w:color w:val="000000"/>
                <w:sz w:val="28"/>
                <w:szCs w:val="28"/>
                <w:lang w:eastAsia="uk-UA"/>
              </w:rPr>
              <w:t>{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hours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_</w:t>
            </w:r>
            <w:proofErr w:type="spellStart"/>
            <w:r>
              <w:rPr>
                <w:color w:val="000000"/>
                <w:sz w:val="28"/>
                <w:szCs w:val="28"/>
                <w:lang w:val="en-US" w:eastAsia="uk-UA"/>
              </w:rPr>
              <w:t>ext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_</w:t>
            </w:r>
            <w:proofErr w:type="spellStart"/>
            <w:r w:rsidRPr="00DC1F8E">
              <w:rPr>
                <w:color w:val="000000"/>
                <w:sz w:val="28"/>
                <w:szCs w:val="28"/>
                <w:lang w:eastAsia="uk-UA"/>
              </w:rPr>
              <w:t>srs</w:t>
            </w:r>
            <w:proofErr w:type="spellEnd"/>
            <w:r w:rsidRPr="00DC1F8E">
              <w:rPr>
                <w:color w:val="000000"/>
                <w:sz w:val="28"/>
                <w:szCs w:val="28"/>
                <w:lang w:eastAsia="uk-UA"/>
              </w:rPr>
              <w:t>}</w:t>
            </w:r>
          </w:p>
        </w:tc>
        <w:tc>
          <w:tcPr>
            <w:tcW w:w="222" w:type="dxa"/>
            <w:vAlign w:val="center"/>
          </w:tcPr>
          <w:p w14:paraId="67288425" w14:textId="77777777" w:rsidR="00DC1F8E" w:rsidRPr="00751750" w:rsidRDefault="00DC1F8E" w:rsidP="00DC1F8E">
            <w:pPr>
              <w:widowControl/>
              <w:autoSpaceDE/>
              <w:autoSpaceDN/>
              <w:adjustRightInd/>
              <w:rPr>
                <w:color w:val="000000"/>
                <w:sz w:val="28"/>
                <w:szCs w:val="28"/>
                <w:lang w:eastAsia="uk-UA"/>
              </w:rPr>
            </w:pPr>
          </w:p>
        </w:tc>
      </w:tr>
    </w:tbl>
    <w:p w14:paraId="15E46D53" w14:textId="77777777" w:rsidR="00731BBD" w:rsidRPr="00A407E8" w:rsidRDefault="00731BBD" w:rsidP="00F757F5">
      <w:pPr>
        <w:shd w:val="clear" w:color="auto" w:fill="FFFFFF"/>
        <w:ind w:firstLine="720"/>
        <w:jc w:val="center"/>
        <w:rPr>
          <w:b/>
          <w:bCs/>
          <w:spacing w:val="-3"/>
          <w:sz w:val="28"/>
          <w:szCs w:val="28"/>
        </w:rPr>
      </w:pPr>
    </w:p>
    <w:p w14:paraId="7742B954" w14:textId="77777777" w:rsidR="00595B8A" w:rsidRDefault="00AF399E" w:rsidP="00AF399E">
      <w:pPr>
        <w:shd w:val="clear" w:color="auto" w:fill="FFFFFF"/>
        <w:ind w:firstLine="720"/>
        <w:rPr>
          <w:b/>
          <w:bCs/>
          <w:spacing w:val="3"/>
          <w:sz w:val="28"/>
          <w:szCs w:val="28"/>
        </w:rPr>
      </w:pPr>
      <w:r>
        <w:rPr>
          <w:b/>
          <w:bCs/>
          <w:spacing w:val="3"/>
          <w:sz w:val="28"/>
          <w:szCs w:val="28"/>
        </w:rPr>
        <w:t xml:space="preserve">8. </w:t>
      </w:r>
      <w:r w:rsidRPr="00596CC0">
        <w:rPr>
          <w:b/>
          <w:bCs/>
          <w:color w:val="000000"/>
          <w:sz w:val="28"/>
          <w:szCs w:val="28"/>
        </w:rPr>
        <w:t>Тренінг з дисципліни</w:t>
      </w:r>
      <w:r w:rsidRPr="007874CD">
        <w:rPr>
          <w:b/>
          <w:bCs/>
          <w:spacing w:val="3"/>
          <w:sz w:val="28"/>
          <w:szCs w:val="28"/>
        </w:rPr>
        <w:t xml:space="preserve"> (4 год.)</w:t>
      </w:r>
    </w:p>
    <w:p w14:paraId="55CCC3D9" w14:textId="77777777" w:rsidR="00CB641E" w:rsidRDefault="00595B8A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 w:rsidRPr="0021024F">
        <w:rPr>
          <w:bCs/>
          <w:spacing w:val="3"/>
          <w:sz w:val="28"/>
          <w:szCs w:val="28"/>
        </w:rPr>
        <w:t xml:space="preserve">Тематика: </w:t>
      </w:r>
      <w:r w:rsidR="00E62015">
        <w:rPr>
          <w:bCs/>
          <w:spacing w:val="3"/>
          <w:sz w:val="28"/>
          <w:szCs w:val="28"/>
        </w:rPr>
        <w:t>Основи реалізації</w:t>
      </w:r>
      <w:r w:rsidR="002F5401">
        <w:rPr>
          <w:bCs/>
          <w:spacing w:val="3"/>
          <w:sz w:val="28"/>
          <w:szCs w:val="28"/>
        </w:rPr>
        <w:t xml:space="preserve"> життєвого циклу програмного продукту.</w:t>
      </w:r>
    </w:p>
    <w:p w14:paraId="2B82513F" w14:textId="77777777" w:rsidR="00AF399E" w:rsidRDefault="00AF399E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Завданням проведення тренінгу є освоєння основних </w:t>
      </w:r>
      <w:r w:rsidRPr="00F757F5">
        <w:rPr>
          <w:sz w:val="28"/>
          <w:szCs w:val="28"/>
        </w:rPr>
        <w:t>методів і засобів програмної інженерії</w:t>
      </w:r>
      <w:r>
        <w:rPr>
          <w:sz w:val="28"/>
          <w:szCs w:val="28"/>
        </w:rPr>
        <w:t>.</w:t>
      </w:r>
    </w:p>
    <w:p w14:paraId="4173A991" w14:textId="77777777" w:rsidR="00E62015" w:rsidRDefault="00F5000F" w:rsidP="00595B8A">
      <w:pPr>
        <w:shd w:val="clear" w:color="auto" w:fill="FFFFFF"/>
        <w:ind w:firstLine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Порядок проведення </w:t>
      </w:r>
      <w:r w:rsidR="00AF399E">
        <w:rPr>
          <w:bCs/>
          <w:spacing w:val="3"/>
          <w:sz w:val="28"/>
          <w:szCs w:val="28"/>
        </w:rPr>
        <w:t>тренінгу</w:t>
      </w:r>
      <w:r w:rsidR="00E62015">
        <w:rPr>
          <w:bCs/>
          <w:spacing w:val="3"/>
          <w:sz w:val="28"/>
          <w:szCs w:val="28"/>
        </w:rPr>
        <w:t>:</w:t>
      </w:r>
    </w:p>
    <w:p w14:paraId="0D3CE4B0" w14:textId="77777777" w:rsidR="002F5401" w:rsidRDefault="00E62015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постановка задачі, формування вербального опису, щодо об’єкта створення ПЗ;</w:t>
      </w:r>
    </w:p>
    <w:p w14:paraId="741DF293" w14:textId="77777777" w:rsidR="00E62015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lastRenderedPageBreak/>
        <w:t>аналіз та специфікація вимог до ПЗ;</w:t>
      </w:r>
    </w:p>
    <w:p w14:paraId="3BEFEBE9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обґрунтування вибору та проектування архітектури ПЗ;</w:t>
      </w:r>
    </w:p>
    <w:p w14:paraId="7E3A22E1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проектування ПЗ;</w:t>
      </w:r>
    </w:p>
    <w:p w14:paraId="17591EC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застосування засобів </w:t>
      </w:r>
      <w:r w:rsidR="009C45A5">
        <w:rPr>
          <w:bCs/>
          <w:spacing w:val="3"/>
          <w:sz w:val="28"/>
          <w:szCs w:val="28"/>
        </w:rPr>
        <w:t xml:space="preserve">інтегрованого середовища розробки програмних продуктів </w:t>
      </w:r>
      <w:r>
        <w:rPr>
          <w:bCs/>
          <w:spacing w:val="3"/>
          <w:sz w:val="28"/>
          <w:szCs w:val="28"/>
          <w:lang w:val="en-US"/>
        </w:rPr>
        <w:t>M</w:t>
      </w:r>
      <w:r>
        <w:rPr>
          <w:bCs/>
          <w:spacing w:val="3"/>
          <w:sz w:val="28"/>
          <w:szCs w:val="28"/>
          <w:lang w:val="pl-PL"/>
        </w:rPr>
        <w:t xml:space="preserve">icrosoft </w:t>
      </w:r>
      <w:r>
        <w:rPr>
          <w:bCs/>
          <w:spacing w:val="3"/>
          <w:sz w:val="28"/>
          <w:szCs w:val="28"/>
          <w:lang w:val="en-US"/>
        </w:rPr>
        <w:t>Visual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  <w:lang w:val="en-US"/>
        </w:rPr>
        <w:t>Studio</w:t>
      </w:r>
      <w:r w:rsidRPr="00411B03">
        <w:rPr>
          <w:bCs/>
          <w:spacing w:val="3"/>
          <w:sz w:val="28"/>
          <w:szCs w:val="28"/>
        </w:rPr>
        <w:t xml:space="preserve"> </w:t>
      </w:r>
      <w:r>
        <w:rPr>
          <w:bCs/>
          <w:spacing w:val="3"/>
          <w:sz w:val="28"/>
          <w:szCs w:val="28"/>
        </w:rPr>
        <w:t>для кодування;</w:t>
      </w:r>
    </w:p>
    <w:p w14:paraId="50FDA642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тестування ПЗ;</w:t>
      </w:r>
    </w:p>
    <w:p w14:paraId="2DE00B25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 xml:space="preserve">створення документації: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Інструкція користувачу</w:t>
      </w:r>
      <w:r w:rsidR="00B04279">
        <w:rPr>
          <w:bCs/>
          <w:spacing w:val="3"/>
          <w:sz w:val="28"/>
          <w:szCs w:val="28"/>
        </w:rPr>
        <w:t>»</w:t>
      </w:r>
      <w:r>
        <w:rPr>
          <w:bCs/>
          <w:spacing w:val="3"/>
          <w:sz w:val="28"/>
          <w:szCs w:val="28"/>
        </w:rPr>
        <w:t xml:space="preserve">, </w:t>
      </w:r>
      <w:r w:rsidR="00B04279">
        <w:rPr>
          <w:bCs/>
          <w:spacing w:val="3"/>
          <w:sz w:val="28"/>
          <w:szCs w:val="28"/>
        </w:rPr>
        <w:t>«</w:t>
      </w:r>
      <w:r>
        <w:rPr>
          <w:bCs/>
          <w:spacing w:val="3"/>
          <w:sz w:val="28"/>
          <w:szCs w:val="28"/>
        </w:rPr>
        <w:t>Інстру</w:t>
      </w:r>
      <w:r w:rsidR="00B322E3">
        <w:rPr>
          <w:bCs/>
          <w:spacing w:val="3"/>
          <w:sz w:val="28"/>
          <w:szCs w:val="28"/>
        </w:rPr>
        <w:t>кція системному адміністратору</w:t>
      </w:r>
      <w:r w:rsidR="00B04279">
        <w:rPr>
          <w:bCs/>
          <w:spacing w:val="3"/>
          <w:sz w:val="28"/>
          <w:szCs w:val="28"/>
        </w:rPr>
        <w:t>»</w:t>
      </w:r>
      <w:r w:rsidR="00B322E3">
        <w:rPr>
          <w:bCs/>
          <w:spacing w:val="3"/>
          <w:sz w:val="28"/>
          <w:szCs w:val="28"/>
        </w:rPr>
        <w:t>;</w:t>
      </w:r>
    </w:p>
    <w:p w14:paraId="071843C4" w14:textId="77777777" w:rsidR="00521290" w:rsidRDefault="00521290" w:rsidP="00B322E3">
      <w:pPr>
        <w:numPr>
          <w:ilvl w:val="0"/>
          <w:numId w:val="10"/>
        </w:numPr>
        <w:shd w:val="clear" w:color="auto" w:fill="FFFFFF"/>
        <w:tabs>
          <w:tab w:val="left" w:pos="993"/>
        </w:tabs>
        <w:ind w:left="709" w:firstLine="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особливості побудови презентації проекту.</w:t>
      </w:r>
    </w:p>
    <w:p w14:paraId="48EC67F5" w14:textId="77777777" w:rsidR="00F757F5" w:rsidRPr="00B322E3" w:rsidRDefault="00A856D9" w:rsidP="00B322E3">
      <w:pPr>
        <w:shd w:val="clear" w:color="auto" w:fill="FFFFFF"/>
        <w:ind w:left="720"/>
        <w:jc w:val="both"/>
        <w:rPr>
          <w:bCs/>
          <w:spacing w:val="3"/>
          <w:sz w:val="28"/>
          <w:szCs w:val="28"/>
        </w:rPr>
      </w:pPr>
      <w:r>
        <w:rPr>
          <w:bCs/>
          <w:spacing w:val="3"/>
          <w:sz w:val="28"/>
          <w:szCs w:val="28"/>
        </w:rPr>
        <w:t>Література: 1, 2, 3, 6, 7</w:t>
      </w:r>
      <w:r w:rsidR="00595B8A" w:rsidRPr="002F5401">
        <w:rPr>
          <w:bCs/>
          <w:spacing w:val="3"/>
          <w:sz w:val="28"/>
          <w:szCs w:val="28"/>
        </w:rPr>
        <w:t>.</w:t>
      </w:r>
      <w:r w:rsidR="00595B8A" w:rsidRPr="00CE49E6">
        <w:rPr>
          <w:bCs/>
          <w:spacing w:val="3"/>
          <w:sz w:val="28"/>
          <w:szCs w:val="28"/>
        </w:rPr>
        <w:t xml:space="preserve"> </w:t>
      </w:r>
    </w:p>
    <w:p w14:paraId="305CECDC" w14:textId="77777777" w:rsidR="00595B8A" w:rsidRPr="00595B8A" w:rsidRDefault="00595B8A" w:rsidP="00F757F5">
      <w:pPr>
        <w:shd w:val="clear" w:color="auto" w:fill="FFFFFF"/>
        <w:ind w:firstLine="720"/>
        <w:rPr>
          <w:b/>
          <w:bCs/>
          <w:spacing w:val="2"/>
          <w:sz w:val="28"/>
          <w:szCs w:val="28"/>
        </w:rPr>
      </w:pPr>
    </w:p>
    <w:p w14:paraId="77F77901" w14:textId="77777777" w:rsidR="00AF399E" w:rsidRDefault="00AF399E" w:rsidP="00F757F5">
      <w:pPr>
        <w:shd w:val="clear" w:color="auto" w:fill="FFFFFF"/>
        <w:ind w:firstLine="720"/>
        <w:jc w:val="both"/>
        <w:rPr>
          <w:spacing w:val="8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</w:t>
      </w:r>
      <w:r w:rsidRPr="00596CC0">
        <w:rPr>
          <w:b/>
          <w:bCs/>
          <w:color w:val="000000"/>
          <w:sz w:val="28"/>
          <w:szCs w:val="28"/>
        </w:rPr>
        <w:t>Засоби оцінювання</w:t>
      </w:r>
      <w:r w:rsidRPr="00596CC0">
        <w:rPr>
          <w:bCs/>
          <w:color w:val="000000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та методи демонстрування результатів навчання</w:t>
      </w:r>
      <w:r>
        <w:rPr>
          <w:b/>
          <w:bCs/>
          <w:color w:val="000000"/>
          <w:sz w:val="28"/>
          <w:szCs w:val="28"/>
        </w:rPr>
        <w:t>.</w:t>
      </w:r>
      <w:r w:rsidRPr="00F757F5">
        <w:rPr>
          <w:spacing w:val="8"/>
          <w:sz w:val="28"/>
          <w:szCs w:val="28"/>
        </w:rPr>
        <w:t xml:space="preserve"> </w:t>
      </w:r>
    </w:p>
    <w:p w14:paraId="6BEA0755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У процесі вивчення дисципліни </w:t>
      </w:r>
      <w:r w:rsidR="00B04279">
        <w:rPr>
          <w:sz w:val="28"/>
          <w:szCs w:val="28"/>
          <w:lang w:eastAsia="uk-UA"/>
        </w:rPr>
        <w:t>«</w:t>
      </w:r>
      <w:r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z w:val="28"/>
          <w:szCs w:val="28"/>
          <w:lang w:eastAsia="uk-UA"/>
        </w:rPr>
        <w:t>»</w:t>
      </w:r>
      <w:r w:rsidRPr="00596CC0">
        <w:rPr>
          <w:bCs/>
          <w:color w:val="000000"/>
          <w:sz w:val="28"/>
          <w:szCs w:val="28"/>
        </w:rPr>
        <w:t xml:space="preserve"> використовуються наступні засоби оцінювання та методи демонстрування результатів навчання:</w:t>
      </w:r>
    </w:p>
    <w:p w14:paraId="0C283E58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стандартизовані тести;</w:t>
      </w:r>
    </w:p>
    <w:p w14:paraId="7EEC702F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поточне опитування;</w:t>
      </w:r>
    </w:p>
    <w:p w14:paraId="4F98C072" w14:textId="77777777" w:rsidR="00AF399E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залікове модульне тестування та опитування;</w:t>
      </w:r>
    </w:p>
    <w:p w14:paraId="321BBB8B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596CC0">
        <w:rPr>
          <w:bCs/>
          <w:color w:val="000000"/>
          <w:sz w:val="28"/>
          <w:szCs w:val="28"/>
        </w:rPr>
        <w:t>- презентації результатів виконаних завдань та досліджень;</w:t>
      </w:r>
    </w:p>
    <w:p w14:paraId="6CF68D13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оцінювання результатів КПІЗ;</w:t>
      </w:r>
    </w:p>
    <w:p w14:paraId="498EF9FA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студентські презентації та виступи на наукових заходах;</w:t>
      </w:r>
    </w:p>
    <w:p w14:paraId="0D18D134" w14:textId="77777777" w:rsidR="00AF399E" w:rsidRPr="00596CC0" w:rsidRDefault="00AF399E" w:rsidP="00F3433D">
      <w:pPr>
        <w:tabs>
          <w:tab w:val="left" w:pos="709"/>
        </w:tabs>
        <w:ind w:firstLine="709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ректорська контрольна робота;</w:t>
      </w:r>
    </w:p>
    <w:p w14:paraId="0C1E6227" w14:textId="77777777" w:rsidR="00AF399E" w:rsidRDefault="00AF399E" w:rsidP="00AF399E">
      <w:pPr>
        <w:shd w:val="clear" w:color="auto" w:fill="FFFFFF"/>
        <w:ind w:firstLine="720"/>
        <w:jc w:val="both"/>
        <w:rPr>
          <w:bCs/>
          <w:color w:val="000000"/>
          <w:sz w:val="28"/>
          <w:szCs w:val="28"/>
        </w:rPr>
      </w:pPr>
      <w:r w:rsidRPr="00596CC0">
        <w:rPr>
          <w:bCs/>
          <w:color w:val="000000"/>
          <w:sz w:val="28"/>
          <w:szCs w:val="28"/>
        </w:rPr>
        <w:t xml:space="preserve"> - інші види індивідуальних та групових завдань.</w:t>
      </w:r>
    </w:p>
    <w:p w14:paraId="04A836BB" w14:textId="77777777" w:rsidR="00AF399E" w:rsidRDefault="00AF399E" w:rsidP="00595B8A">
      <w:pPr>
        <w:shd w:val="clear" w:color="auto" w:fill="FFFFFF"/>
        <w:ind w:firstLine="720"/>
        <w:jc w:val="both"/>
        <w:rPr>
          <w:b/>
          <w:bCs/>
          <w:spacing w:val="-4"/>
          <w:sz w:val="28"/>
          <w:szCs w:val="28"/>
        </w:rPr>
      </w:pPr>
    </w:p>
    <w:p w14:paraId="44485F21" w14:textId="77777777" w:rsidR="00AF399E" w:rsidRDefault="00AF399E" w:rsidP="00595B8A">
      <w:pPr>
        <w:shd w:val="clear" w:color="auto" w:fill="FFFFFF"/>
        <w:ind w:firstLine="720"/>
        <w:jc w:val="both"/>
        <w:rPr>
          <w:spacing w:val="-1"/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10</w:t>
      </w:r>
      <w:r w:rsidRPr="007874CD">
        <w:rPr>
          <w:b/>
          <w:bCs/>
          <w:spacing w:val="-4"/>
          <w:sz w:val="28"/>
          <w:szCs w:val="28"/>
        </w:rPr>
        <w:t>.</w:t>
      </w:r>
      <w:r>
        <w:rPr>
          <w:b/>
          <w:bCs/>
          <w:spacing w:val="-4"/>
          <w:sz w:val="28"/>
          <w:szCs w:val="28"/>
        </w:rPr>
        <w:t xml:space="preserve"> </w:t>
      </w:r>
      <w:r w:rsidRPr="00596CC0">
        <w:rPr>
          <w:b/>
          <w:bCs/>
          <w:color w:val="000000"/>
          <w:sz w:val="28"/>
          <w:szCs w:val="28"/>
        </w:rPr>
        <w:t>Критерії, форми поточного та підсумкового контролю</w:t>
      </w:r>
      <w:r>
        <w:rPr>
          <w:b/>
          <w:bCs/>
          <w:color w:val="000000"/>
          <w:sz w:val="28"/>
          <w:szCs w:val="28"/>
        </w:rPr>
        <w:t>.</w:t>
      </w:r>
    </w:p>
    <w:p w14:paraId="27763B7F" w14:textId="77777777" w:rsidR="00123B56" w:rsidRDefault="00123B56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  <w:r w:rsidRPr="00F757F5">
        <w:rPr>
          <w:spacing w:val="-4"/>
          <w:sz w:val="28"/>
          <w:szCs w:val="28"/>
        </w:rPr>
        <w:t xml:space="preserve">Підсумковий бал (за 100-бальної шкалою) з дисципліни </w:t>
      </w:r>
      <w:r w:rsidR="00B04279">
        <w:rPr>
          <w:spacing w:val="-4"/>
          <w:sz w:val="28"/>
          <w:szCs w:val="28"/>
        </w:rPr>
        <w:t>«</w:t>
      </w:r>
      <w:r w:rsidR="0017554F" w:rsidRPr="00772EFE">
        <w:rPr>
          <w:spacing w:val="2"/>
          <w:sz w:val="28"/>
          <w:szCs w:val="28"/>
        </w:rPr>
        <w:t>Основи інженерії програмного забезпечення</w:t>
      </w:r>
      <w:r w:rsidR="00B04279">
        <w:rPr>
          <w:spacing w:val="-4"/>
          <w:sz w:val="28"/>
          <w:szCs w:val="28"/>
        </w:rPr>
        <w:t>»</w:t>
      </w:r>
      <w:r w:rsidRPr="00F757F5">
        <w:rPr>
          <w:spacing w:val="-4"/>
          <w:sz w:val="28"/>
          <w:szCs w:val="28"/>
        </w:rPr>
        <w:t xml:space="preserve"> </w:t>
      </w:r>
      <w:r w:rsidRPr="00F757F5">
        <w:rPr>
          <w:sz w:val="28"/>
          <w:szCs w:val="28"/>
        </w:rPr>
        <w:t xml:space="preserve">визначається як середньозважена величина, в залежності від питомої ваги </w:t>
      </w:r>
      <w:r w:rsidRPr="00F757F5">
        <w:rPr>
          <w:spacing w:val="-5"/>
          <w:sz w:val="28"/>
          <w:szCs w:val="28"/>
        </w:rPr>
        <w:t>кожної складової залікового кредиту:</w:t>
      </w:r>
    </w:p>
    <w:p w14:paraId="7DD54E0D" w14:textId="77777777" w:rsidR="00595B8A" w:rsidRDefault="00595B8A" w:rsidP="00595B8A">
      <w:pPr>
        <w:shd w:val="clear" w:color="auto" w:fill="FFFFFF"/>
        <w:ind w:firstLine="720"/>
        <w:jc w:val="both"/>
        <w:rPr>
          <w:spacing w:val="-5"/>
          <w:sz w:val="28"/>
          <w:szCs w:val="28"/>
        </w:rPr>
      </w:pPr>
    </w:p>
    <w:tbl>
      <w:tblPr>
        <w:tblW w:w="7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268"/>
        <w:gridCol w:w="2945"/>
      </w:tblGrid>
      <w:tr w:rsidR="00BD51FF" w:rsidRPr="00596CC0" w14:paraId="07C3A29A" w14:textId="77777777" w:rsidTr="00BD51FF">
        <w:trPr>
          <w:trHeight w:val="1362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3D8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</w:t>
            </w:r>
          </w:p>
          <w:p w14:paraId="1EE59181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модуль 1</w:t>
            </w:r>
          </w:p>
          <w:p w14:paraId="680BC885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87B2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2</w:t>
            </w:r>
          </w:p>
          <w:p w14:paraId="713A0D31" w14:textId="77777777" w:rsidR="00BD51FF" w:rsidRPr="00AF399E" w:rsidRDefault="00BD51FF" w:rsidP="005911CC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 w:rsidR="005911CC">
              <w:rPr>
                <w:color w:val="000000"/>
                <w:sz w:val="24"/>
                <w:szCs w:val="24"/>
              </w:rPr>
              <w:t>РКР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F235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Заліковий модуль 3</w:t>
            </w:r>
          </w:p>
          <w:p w14:paraId="6710BA30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AF399E"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</w:rPr>
              <w:t>КПІЗ</w:t>
            </w:r>
            <w:r w:rsidRPr="00AF399E">
              <w:rPr>
                <w:color w:val="000000"/>
                <w:sz w:val="24"/>
                <w:szCs w:val="24"/>
              </w:rPr>
              <w:t>)</w:t>
            </w:r>
          </w:p>
        </w:tc>
      </w:tr>
      <w:tr w:rsidR="00BD51FF" w:rsidRPr="00596CC0" w14:paraId="764B01DC" w14:textId="77777777" w:rsidTr="00BD51FF">
        <w:trPr>
          <w:trHeight w:val="415"/>
          <w:jc w:val="center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9548" w14:textId="77777777" w:rsidR="00BD51FF" w:rsidRPr="00AF399E" w:rsidRDefault="00BD51FF" w:rsidP="00DC623A">
            <w:pPr>
              <w:jc w:val="center"/>
              <w:outlineLvl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</w:r>
            <w:r>
              <w:rPr>
                <w:color w:val="000000"/>
                <w:sz w:val="24"/>
                <w:szCs w:val="24"/>
              </w:rPr>
              <w:softHyphen/>
              <w:t>6-9</w:t>
            </w:r>
            <w:r w:rsidRPr="00AF399E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AF399E">
              <w:rPr>
                <w:color w:val="000000"/>
                <w:sz w:val="24"/>
                <w:szCs w:val="24"/>
              </w:rPr>
              <w:t>тиждень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D2DC" w14:textId="77777777" w:rsidR="00BD51FF" w:rsidRPr="00AF399E" w:rsidRDefault="00BD51FF" w:rsidP="00DC6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softHyphen/>
              <w:t>15</w:t>
            </w:r>
            <w:r w:rsidRPr="00AF399E">
              <w:rPr>
                <w:color w:val="000000"/>
                <w:sz w:val="24"/>
                <w:szCs w:val="24"/>
              </w:rPr>
              <w:t xml:space="preserve"> тиждень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0462" w14:textId="77777777" w:rsidR="00BD51FF" w:rsidRPr="00AF399E" w:rsidRDefault="00BD51FF" w:rsidP="00BD51FF">
            <w:pPr>
              <w:jc w:val="center"/>
              <w:rPr>
                <w:color w:val="000000"/>
                <w:sz w:val="24"/>
                <w:szCs w:val="24"/>
              </w:rPr>
            </w:pPr>
            <w:r w:rsidRPr="00BD51FF">
              <w:rPr>
                <w:color w:val="000000"/>
                <w:sz w:val="24"/>
                <w:szCs w:val="24"/>
              </w:rPr>
              <w:t>згідно наказу № 275 від 25 червня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D51FF">
              <w:rPr>
                <w:color w:val="000000"/>
                <w:sz w:val="24"/>
                <w:szCs w:val="24"/>
              </w:rPr>
              <w:t>2021 року</w:t>
            </w:r>
          </w:p>
        </w:tc>
      </w:tr>
    </w:tbl>
    <w:p w14:paraId="36934218" w14:textId="77777777" w:rsidR="00676625" w:rsidRDefault="00676625" w:rsidP="00AF399E">
      <w:pPr>
        <w:shd w:val="clear" w:color="auto" w:fill="FFFFFF"/>
        <w:rPr>
          <w:spacing w:val="-8"/>
          <w:sz w:val="28"/>
          <w:szCs w:val="28"/>
        </w:rPr>
      </w:pPr>
    </w:p>
    <w:p w14:paraId="4A5B5F38" w14:textId="77777777" w:rsidR="00676625" w:rsidRPr="00676625" w:rsidRDefault="00E36877" w:rsidP="00AF399E">
      <w:pPr>
        <w:shd w:val="clear" w:color="auto" w:fill="FFFFFF"/>
        <w:ind w:firstLine="720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br w:type="page"/>
      </w:r>
      <w:r w:rsidR="00123B56" w:rsidRPr="00914D69">
        <w:rPr>
          <w:spacing w:val="-8"/>
          <w:sz w:val="28"/>
          <w:szCs w:val="28"/>
        </w:rPr>
        <w:lastRenderedPageBreak/>
        <w:t>Шкала оцінювання:</w:t>
      </w:r>
    </w:p>
    <w:p w14:paraId="2E60D2A4" w14:textId="77777777" w:rsidR="00914D69" w:rsidRPr="00914D69" w:rsidRDefault="00914D69" w:rsidP="00914D69">
      <w:pPr>
        <w:shd w:val="clear" w:color="auto" w:fill="FFFFFF"/>
        <w:ind w:firstLine="720"/>
        <w:rPr>
          <w:spacing w:val="-8"/>
          <w:sz w:val="10"/>
          <w:szCs w:val="10"/>
          <w:lang w:val="en-US"/>
        </w:rPr>
      </w:pPr>
    </w:p>
    <w:tbl>
      <w:tblPr>
        <w:tblW w:w="969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810"/>
        <w:gridCol w:w="5904"/>
      </w:tblGrid>
      <w:tr w:rsidR="00123B56" w:rsidRPr="00F757F5" w14:paraId="18CFF40C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37DBB9D" w14:textId="77777777" w:rsidR="00123B56" w:rsidRPr="00F757F5" w:rsidRDefault="00123B56">
            <w:pPr>
              <w:shd w:val="clear" w:color="auto" w:fill="FFFFFF"/>
              <w:spacing w:line="248" w:lineRule="exact"/>
              <w:ind w:left="133" w:right="133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 xml:space="preserve">За шкалою </w:t>
            </w:r>
            <w:r w:rsidRPr="00F757F5">
              <w:rPr>
                <w:spacing w:val="-6"/>
                <w:sz w:val="24"/>
                <w:szCs w:val="24"/>
              </w:rPr>
              <w:t>Університету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934E4E" w14:textId="77777777" w:rsidR="00123B56" w:rsidRPr="00F757F5" w:rsidRDefault="00123B56">
            <w:pPr>
              <w:shd w:val="clear" w:color="auto" w:fill="FFFFFF"/>
              <w:spacing w:line="248" w:lineRule="exact"/>
              <w:ind w:left="40" w:right="47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 xml:space="preserve">За національною </w:t>
            </w:r>
            <w:r w:rsidRPr="00F757F5">
              <w:rPr>
                <w:spacing w:val="-6"/>
                <w:sz w:val="24"/>
                <w:szCs w:val="24"/>
              </w:rPr>
              <w:t>шкалою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2FB8C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За шкалою ЕСТ</w:t>
            </w:r>
            <w:r w:rsidRPr="00F757F5">
              <w:rPr>
                <w:spacing w:val="-6"/>
                <w:sz w:val="24"/>
                <w:szCs w:val="24"/>
                <w:lang w:val="en-US"/>
              </w:rPr>
              <w:t>S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42CDD19E" w14:textId="77777777" w:rsidTr="00914D69">
        <w:trPr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236B7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"/>
                <w:sz w:val="24"/>
                <w:szCs w:val="24"/>
              </w:rPr>
              <w:t>90-100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89F9D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4"/>
                <w:sz w:val="24"/>
                <w:szCs w:val="24"/>
              </w:rPr>
              <w:t>відмінно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41EA7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  <w:lang w:val="en-US"/>
              </w:rPr>
              <w:t>A</w:t>
            </w:r>
            <w:r w:rsidRPr="00F757F5">
              <w:rPr>
                <w:spacing w:val="-6"/>
                <w:sz w:val="24"/>
                <w:szCs w:val="24"/>
              </w:rPr>
              <w:t xml:space="preserve"> (відмінно)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C15468B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EF7F5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10"/>
                <w:sz w:val="24"/>
                <w:szCs w:val="24"/>
              </w:rPr>
              <w:t>85-89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3AF486B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добре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E011B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В (дуже 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52CC910C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4015E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75-84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94AC09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8B7CE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D007E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С (добре)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625C36CD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E548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65-74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31D6F90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B4DCA7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D</w:t>
            </w:r>
            <w:r w:rsidRPr="00F757F5">
              <w:rPr>
                <w:spacing w:val="-5"/>
                <w:sz w:val="24"/>
                <w:szCs w:val="24"/>
              </w:rPr>
              <w:t xml:space="preserve"> (задовільно)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1EAAA836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AF49F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8"/>
                <w:sz w:val="24"/>
                <w:szCs w:val="24"/>
              </w:rPr>
              <w:t>60-64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B45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59CE024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3AD282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6"/>
                <w:sz w:val="24"/>
                <w:szCs w:val="24"/>
              </w:rPr>
              <w:t>Е (достатньо)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AE6A5BE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03D113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z w:val="24"/>
                <w:szCs w:val="24"/>
              </w:rPr>
              <w:t xml:space="preserve">35-59 </w:t>
            </w:r>
          </w:p>
        </w:tc>
        <w:tc>
          <w:tcPr>
            <w:tcW w:w="18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17874E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7"/>
                <w:sz w:val="24"/>
                <w:szCs w:val="24"/>
              </w:rPr>
              <w:t>незадовільно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28D7AC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>Х (незадовільно з можливістю повторного складання)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  <w:tr w:rsidR="00123B56" w:rsidRPr="00F757F5" w14:paraId="7DC8F9F4" w14:textId="77777777" w:rsidTr="00914D69">
        <w:trPr>
          <w:cantSplit/>
          <w:trHeight w:val="20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715611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</w:rPr>
              <w:t>1-34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FFC7AD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129C41A5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5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8F0BEB" w14:textId="77777777" w:rsidR="00123B56" w:rsidRPr="00F757F5" w:rsidRDefault="00123B5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757F5">
              <w:rPr>
                <w:spacing w:val="-5"/>
                <w:sz w:val="24"/>
                <w:szCs w:val="24"/>
                <w:lang w:val="en-US"/>
              </w:rPr>
              <w:t>F</w:t>
            </w:r>
            <w:r w:rsidRPr="00F757F5">
              <w:rPr>
                <w:spacing w:val="-5"/>
                <w:sz w:val="24"/>
                <w:szCs w:val="24"/>
              </w:rPr>
              <w:t xml:space="preserve"> (незадовільно з обов'язковим повторним курсом)</w:t>
            </w:r>
            <w:r w:rsidRPr="00F757F5">
              <w:rPr>
                <w:sz w:val="24"/>
                <w:szCs w:val="24"/>
              </w:rPr>
              <w:t xml:space="preserve"> </w:t>
            </w:r>
          </w:p>
        </w:tc>
      </w:tr>
    </w:tbl>
    <w:p w14:paraId="2229FFB3" w14:textId="77777777" w:rsidR="00F757F5" w:rsidRPr="00411B03" w:rsidRDefault="00F757F5" w:rsidP="00F757F5">
      <w:pPr>
        <w:shd w:val="clear" w:color="auto" w:fill="FFFFFF"/>
        <w:rPr>
          <w:b/>
          <w:bCs/>
          <w:spacing w:val="-2"/>
          <w:sz w:val="28"/>
          <w:szCs w:val="28"/>
          <w:lang w:val="ru-RU"/>
        </w:rPr>
      </w:pPr>
    </w:p>
    <w:p w14:paraId="40434BD2" w14:textId="77777777" w:rsidR="000A42E0" w:rsidRDefault="000A42E0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0C0904D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>11. Інструменти, обладнання та програмне забезпечення, використання яких передбачає навчальна дисципліна</w:t>
      </w:r>
    </w:p>
    <w:p w14:paraId="266CD216" w14:textId="77777777" w:rsidR="00AF399E" w:rsidRPr="00596CC0" w:rsidRDefault="00AF399E" w:rsidP="00AF399E">
      <w:pPr>
        <w:tabs>
          <w:tab w:val="left" w:pos="709"/>
        </w:tabs>
        <w:ind w:firstLine="709"/>
        <w:jc w:val="both"/>
        <w:rPr>
          <w:b/>
          <w:bCs/>
          <w:color w:val="000000"/>
          <w:sz w:val="28"/>
          <w:szCs w:val="28"/>
        </w:rPr>
      </w:pPr>
      <w:r w:rsidRPr="00596CC0">
        <w:rPr>
          <w:b/>
          <w:bCs/>
          <w:color w:val="000000"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6300"/>
        <w:gridCol w:w="1834"/>
      </w:tblGrid>
      <w:tr w:rsidR="00AF399E" w:rsidRPr="00596CC0" w14:paraId="168BFCCB" w14:textId="77777777" w:rsidTr="00DC623A">
        <w:trPr>
          <w:trHeight w:val="140"/>
        </w:trPr>
        <w:tc>
          <w:tcPr>
            <w:tcW w:w="1080" w:type="dxa"/>
          </w:tcPr>
          <w:p w14:paraId="37C45010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6300" w:type="dxa"/>
          </w:tcPr>
          <w:p w14:paraId="014046E4" w14:textId="77777777" w:rsidR="00AF399E" w:rsidRPr="00596CC0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 xml:space="preserve"> Найменування</w:t>
            </w:r>
          </w:p>
        </w:tc>
        <w:tc>
          <w:tcPr>
            <w:tcW w:w="1834" w:type="dxa"/>
          </w:tcPr>
          <w:p w14:paraId="19EC3A79" w14:textId="77777777" w:rsidR="00AF399E" w:rsidRPr="00596CC0" w:rsidRDefault="00AF399E" w:rsidP="00DC623A">
            <w:pPr>
              <w:tabs>
                <w:tab w:val="left" w:pos="709"/>
              </w:tabs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Номер теми</w:t>
            </w:r>
          </w:p>
        </w:tc>
      </w:tr>
      <w:tr w:rsidR="00AF399E" w:rsidRPr="00596CC0" w14:paraId="7B5BC4B7" w14:textId="77777777" w:rsidTr="00DC623A">
        <w:trPr>
          <w:trHeight w:val="140"/>
        </w:trPr>
        <w:tc>
          <w:tcPr>
            <w:tcW w:w="1080" w:type="dxa"/>
          </w:tcPr>
          <w:p w14:paraId="136DA5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6300" w:type="dxa"/>
          </w:tcPr>
          <w:p w14:paraId="70785503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Google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Docs</w:t>
            </w:r>
            <w:proofErr w:type="spellEnd"/>
          </w:p>
        </w:tc>
        <w:tc>
          <w:tcPr>
            <w:tcW w:w="1834" w:type="dxa"/>
          </w:tcPr>
          <w:p w14:paraId="536240C6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7927405C" w14:textId="77777777" w:rsidTr="00DC623A">
        <w:trPr>
          <w:trHeight w:val="140"/>
        </w:trPr>
        <w:tc>
          <w:tcPr>
            <w:tcW w:w="1080" w:type="dxa"/>
          </w:tcPr>
          <w:p w14:paraId="0A96AA0D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 w:rsidRPr="00596CC0">
              <w:rPr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6300" w:type="dxa"/>
          </w:tcPr>
          <w:p w14:paraId="51067B14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Rad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834" w:type="dxa"/>
          </w:tcPr>
          <w:p w14:paraId="00AC9D9D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1-2</w:t>
            </w:r>
          </w:p>
        </w:tc>
      </w:tr>
      <w:tr w:rsidR="00AF399E" w:rsidRPr="00596CC0" w14:paraId="0F675F2F" w14:textId="77777777" w:rsidTr="00DC623A">
        <w:trPr>
          <w:trHeight w:val="140"/>
        </w:trPr>
        <w:tc>
          <w:tcPr>
            <w:tcW w:w="1080" w:type="dxa"/>
          </w:tcPr>
          <w:p w14:paraId="71DD0FB1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3.</w:t>
            </w:r>
          </w:p>
        </w:tc>
        <w:tc>
          <w:tcPr>
            <w:tcW w:w="6300" w:type="dxa"/>
          </w:tcPr>
          <w:p w14:paraId="48AFF1DC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Dev</w:t>
            </w:r>
            <w:proofErr w:type="spellEnd"/>
            <w:r w:rsidRPr="00577AF7">
              <w:rPr>
                <w:sz w:val="28"/>
                <w:szCs w:val="28"/>
              </w:rPr>
              <w:t xml:space="preserve"> C++</w:t>
            </w:r>
          </w:p>
        </w:tc>
        <w:tc>
          <w:tcPr>
            <w:tcW w:w="1834" w:type="dxa"/>
          </w:tcPr>
          <w:p w14:paraId="20DE68CE" w14:textId="77777777" w:rsidR="00AF399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AF399E" w:rsidRPr="00596CC0" w14:paraId="69E1E8FE" w14:textId="77777777" w:rsidTr="00DC623A">
        <w:trPr>
          <w:trHeight w:val="140"/>
        </w:trPr>
        <w:tc>
          <w:tcPr>
            <w:tcW w:w="1080" w:type="dxa"/>
          </w:tcPr>
          <w:p w14:paraId="0BBB5855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4.</w:t>
            </w:r>
          </w:p>
        </w:tc>
        <w:tc>
          <w:tcPr>
            <w:tcW w:w="6300" w:type="dxa"/>
          </w:tcPr>
          <w:p w14:paraId="2D386895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>Microsoft Visio</w:t>
            </w:r>
          </w:p>
        </w:tc>
        <w:tc>
          <w:tcPr>
            <w:tcW w:w="1834" w:type="dxa"/>
          </w:tcPr>
          <w:p w14:paraId="6810DC57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17A46999" w14:textId="77777777" w:rsidTr="00DC623A">
        <w:trPr>
          <w:trHeight w:val="140"/>
        </w:trPr>
        <w:tc>
          <w:tcPr>
            <w:tcW w:w="1080" w:type="dxa"/>
          </w:tcPr>
          <w:p w14:paraId="1AB44DFD" w14:textId="77777777" w:rsidR="00AF399E" w:rsidRPr="00AF399E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5.</w:t>
            </w:r>
          </w:p>
        </w:tc>
        <w:tc>
          <w:tcPr>
            <w:tcW w:w="6300" w:type="dxa"/>
          </w:tcPr>
          <w:p w14:paraId="1220A41A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577AF7">
              <w:rPr>
                <w:sz w:val="28"/>
                <w:szCs w:val="28"/>
              </w:rPr>
              <w:t>Ramus</w:t>
            </w:r>
            <w:proofErr w:type="spellEnd"/>
          </w:p>
        </w:tc>
        <w:tc>
          <w:tcPr>
            <w:tcW w:w="1834" w:type="dxa"/>
          </w:tcPr>
          <w:p w14:paraId="09442DF9" w14:textId="77777777" w:rsidR="00AF399E" w:rsidRDefault="00C36313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4-7</w:t>
            </w:r>
          </w:p>
        </w:tc>
      </w:tr>
      <w:tr w:rsidR="00AF399E" w:rsidRPr="00596CC0" w14:paraId="6C76842D" w14:textId="77777777" w:rsidTr="00DC623A">
        <w:trPr>
          <w:trHeight w:val="140"/>
        </w:trPr>
        <w:tc>
          <w:tcPr>
            <w:tcW w:w="1080" w:type="dxa"/>
          </w:tcPr>
          <w:p w14:paraId="1973D8A5" w14:textId="77777777" w:rsidR="00AF399E" w:rsidRPr="00596CC0" w:rsidRDefault="00AF399E" w:rsidP="00DC623A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596CC0">
              <w:rPr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6300" w:type="dxa"/>
          </w:tcPr>
          <w:p w14:paraId="0C4ADF0D" w14:textId="77777777" w:rsidR="00AF399E" w:rsidRPr="00577AF7" w:rsidRDefault="00AF399E" w:rsidP="00577AF7">
            <w:pPr>
              <w:shd w:val="clear" w:color="auto" w:fill="FFFFFF"/>
              <w:rPr>
                <w:sz w:val="28"/>
                <w:szCs w:val="28"/>
              </w:rPr>
            </w:pPr>
            <w:r w:rsidRPr="00577AF7">
              <w:rPr>
                <w:sz w:val="28"/>
                <w:szCs w:val="28"/>
              </w:rPr>
              <w:t xml:space="preserve">Microsoft </w:t>
            </w:r>
            <w:proofErr w:type="spellStart"/>
            <w:r w:rsidRPr="00577AF7">
              <w:rPr>
                <w:sz w:val="28"/>
                <w:szCs w:val="28"/>
              </w:rPr>
              <w:t>Visual</w:t>
            </w:r>
            <w:proofErr w:type="spellEnd"/>
            <w:r w:rsidRPr="00577AF7">
              <w:rPr>
                <w:sz w:val="28"/>
                <w:szCs w:val="28"/>
              </w:rPr>
              <w:t xml:space="preserve"> </w:t>
            </w:r>
            <w:proofErr w:type="spellStart"/>
            <w:r w:rsidRPr="00577AF7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1834" w:type="dxa"/>
          </w:tcPr>
          <w:p w14:paraId="2F5BB689" w14:textId="77777777" w:rsidR="00AF399E" w:rsidRPr="00E33D0E" w:rsidRDefault="00AF399E" w:rsidP="00DC623A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1-1</w:t>
            </w:r>
            <w:r w:rsidR="00C36313"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7AF7" w:rsidRPr="00596CC0" w14:paraId="3E83FC76" w14:textId="77777777" w:rsidTr="00DC623A">
        <w:trPr>
          <w:trHeight w:val="140"/>
        </w:trPr>
        <w:tc>
          <w:tcPr>
            <w:tcW w:w="1080" w:type="dxa"/>
          </w:tcPr>
          <w:p w14:paraId="19B9AD75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>7.</w:t>
            </w:r>
          </w:p>
        </w:tc>
        <w:tc>
          <w:tcPr>
            <w:tcW w:w="6300" w:type="dxa"/>
          </w:tcPr>
          <w:p w14:paraId="034025C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3"/>
                <w:sz w:val="28"/>
                <w:szCs w:val="28"/>
              </w:rPr>
              <w:t>Електронний варіант лекцій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4EF595E3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1F34559B" w14:textId="77777777" w:rsidTr="00DC623A">
        <w:trPr>
          <w:trHeight w:val="140"/>
        </w:trPr>
        <w:tc>
          <w:tcPr>
            <w:tcW w:w="1080" w:type="dxa"/>
          </w:tcPr>
          <w:p w14:paraId="687900EC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6300" w:type="dxa"/>
          </w:tcPr>
          <w:p w14:paraId="05255792" w14:textId="77777777" w:rsidR="00577AF7" w:rsidRPr="009D32A8" w:rsidRDefault="00577AF7" w:rsidP="00693685">
            <w:pPr>
              <w:shd w:val="clear" w:color="auto" w:fill="FFFFFF"/>
              <w:spacing w:line="317" w:lineRule="exact"/>
              <w:ind w:right="202"/>
            </w:pPr>
            <w:r w:rsidRPr="009D32A8">
              <w:rPr>
                <w:spacing w:val="-2"/>
                <w:sz w:val="28"/>
                <w:szCs w:val="28"/>
              </w:rPr>
              <w:t xml:space="preserve">Індивідуальні завдання для самостійного виконання </w:t>
            </w:r>
            <w:r w:rsidRPr="009D32A8">
              <w:rPr>
                <w:spacing w:val="-1"/>
                <w:sz w:val="28"/>
                <w:szCs w:val="28"/>
              </w:rPr>
              <w:t>(електронний варіант)</w:t>
            </w:r>
            <w:r w:rsidRPr="009D32A8">
              <w:t xml:space="preserve"> </w:t>
            </w:r>
          </w:p>
        </w:tc>
        <w:tc>
          <w:tcPr>
            <w:tcW w:w="1834" w:type="dxa"/>
          </w:tcPr>
          <w:p w14:paraId="049D3CDB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>1-11</w:t>
            </w:r>
          </w:p>
        </w:tc>
      </w:tr>
      <w:tr w:rsidR="00577AF7" w:rsidRPr="00596CC0" w14:paraId="3898678E" w14:textId="77777777" w:rsidTr="00DC623A">
        <w:trPr>
          <w:trHeight w:val="140"/>
        </w:trPr>
        <w:tc>
          <w:tcPr>
            <w:tcW w:w="1080" w:type="dxa"/>
          </w:tcPr>
          <w:p w14:paraId="35C4F00E" w14:textId="77777777" w:rsidR="00577AF7" w:rsidRPr="00577AF7" w:rsidRDefault="00577AF7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9. </w:t>
            </w:r>
          </w:p>
        </w:tc>
        <w:tc>
          <w:tcPr>
            <w:tcW w:w="6300" w:type="dxa"/>
          </w:tcPr>
          <w:p w14:paraId="5F3A0D45" w14:textId="77777777" w:rsidR="00577AF7" w:rsidRPr="009D32A8" w:rsidRDefault="00577AF7" w:rsidP="00693685">
            <w:pPr>
              <w:shd w:val="clear" w:color="auto" w:fill="FFFFFF"/>
            </w:pPr>
            <w:r w:rsidRPr="009D32A8">
              <w:rPr>
                <w:spacing w:val="-2"/>
                <w:sz w:val="28"/>
                <w:szCs w:val="28"/>
              </w:rPr>
              <w:t>Вихідні дані для виконання лабораторних робіт</w:t>
            </w:r>
          </w:p>
        </w:tc>
        <w:tc>
          <w:tcPr>
            <w:tcW w:w="1834" w:type="dxa"/>
          </w:tcPr>
          <w:p w14:paraId="511BF525" w14:textId="77777777" w:rsidR="00577AF7" w:rsidRPr="00577AF7" w:rsidRDefault="00577AF7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577AF7">
              <w:rPr>
                <w:bCs/>
                <w:color w:val="000000"/>
                <w:sz w:val="28"/>
                <w:szCs w:val="28"/>
                <w:lang w:val="en-US"/>
              </w:rPr>
              <w:t xml:space="preserve">2-11 </w:t>
            </w:r>
          </w:p>
        </w:tc>
      </w:tr>
      <w:tr w:rsidR="005911CC" w:rsidRPr="00596CC0" w14:paraId="439514C1" w14:textId="77777777" w:rsidTr="00DC623A">
        <w:trPr>
          <w:trHeight w:val="140"/>
        </w:trPr>
        <w:tc>
          <w:tcPr>
            <w:tcW w:w="1080" w:type="dxa"/>
          </w:tcPr>
          <w:p w14:paraId="49C987A1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10.</w:t>
            </w:r>
          </w:p>
        </w:tc>
        <w:tc>
          <w:tcPr>
            <w:tcW w:w="6300" w:type="dxa"/>
          </w:tcPr>
          <w:p w14:paraId="53650B8C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Проектор</w:t>
            </w:r>
          </w:p>
        </w:tc>
        <w:tc>
          <w:tcPr>
            <w:tcW w:w="1834" w:type="dxa"/>
          </w:tcPr>
          <w:p w14:paraId="6678CE74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  <w:tr w:rsidR="005911CC" w:rsidRPr="00596CC0" w14:paraId="01631A46" w14:textId="77777777" w:rsidTr="00DC623A">
        <w:trPr>
          <w:trHeight w:val="140"/>
        </w:trPr>
        <w:tc>
          <w:tcPr>
            <w:tcW w:w="1080" w:type="dxa"/>
          </w:tcPr>
          <w:p w14:paraId="4949F712" w14:textId="77777777" w:rsidR="005911CC" w:rsidRPr="005911CC" w:rsidRDefault="005911CC" w:rsidP="00577AF7">
            <w:pPr>
              <w:tabs>
                <w:tab w:val="left" w:pos="709"/>
              </w:tabs>
              <w:ind w:firstLine="34"/>
              <w:jc w:val="both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11.</w:t>
            </w:r>
          </w:p>
        </w:tc>
        <w:tc>
          <w:tcPr>
            <w:tcW w:w="6300" w:type="dxa"/>
          </w:tcPr>
          <w:p w14:paraId="359847E7" w14:textId="77777777" w:rsidR="005911CC" w:rsidRPr="009D32A8" w:rsidRDefault="005911CC" w:rsidP="00693685">
            <w:pPr>
              <w:shd w:val="clear" w:color="auto" w:fill="FFFFFF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ПК</w:t>
            </w:r>
          </w:p>
        </w:tc>
        <w:tc>
          <w:tcPr>
            <w:tcW w:w="1834" w:type="dxa"/>
          </w:tcPr>
          <w:p w14:paraId="2E0B4502" w14:textId="77777777" w:rsidR="005911CC" w:rsidRPr="005911CC" w:rsidRDefault="005911CC" w:rsidP="00577AF7">
            <w:pPr>
              <w:tabs>
                <w:tab w:val="left" w:pos="709"/>
              </w:tabs>
              <w:ind w:firstLine="709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1-11</w:t>
            </w:r>
          </w:p>
        </w:tc>
      </w:tr>
    </w:tbl>
    <w:p w14:paraId="797E926C" w14:textId="77777777" w:rsidR="00492BBC" w:rsidRPr="005911CC" w:rsidRDefault="00492BBC" w:rsidP="00224AE9">
      <w:pPr>
        <w:pStyle w:val="11"/>
        <w:shd w:val="clear" w:color="auto" w:fill="auto"/>
        <w:tabs>
          <w:tab w:val="left" w:pos="375"/>
          <w:tab w:val="left" w:pos="1134"/>
        </w:tabs>
        <w:spacing w:after="0" w:line="240" w:lineRule="auto"/>
        <w:ind w:firstLine="0"/>
        <w:rPr>
          <w:szCs w:val="28"/>
        </w:rPr>
      </w:pPr>
    </w:p>
    <w:sectPr w:rsidR="00492BBC" w:rsidRPr="005911CC" w:rsidSect="004A5351">
      <w:pgSz w:w="11909" w:h="16834"/>
      <w:pgMar w:top="1134" w:right="851" w:bottom="1134" w:left="1418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184B" w14:textId="77777777" w:rsidR="00D63F35" w:rsidRDefault="00D63F35">
      <w:r>
        <w:separator/>
      </w:r>
    </w:p>
  </w:endnote>
  <w:endnote w:type="continuationSeparator" w:id="0">
    <w:p w14:paraId="29649964" w14:textId="77777777" w:rsidR="00D63F35" w:rsidRDefault="00D6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26CE" w14:textId="77777777" w:rsidR="00D63F35" w:rsidRDefault="00D63F35">
      <w:r>
        <w:separator/>
      </w:r>
    </w:p>
  </w:footnote>
  <w:footnote w:type="continuationSeparator" w:id="0">
    <w:p w14:paraId="5471B1D6" w14:textId="77777777" w:rsidR="00D63F35" w:rsidRDefault="00D63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C14CBA6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D4DC961C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 w15:restartNumberingAfterBreak="0">
    <w:nsid w:val="09A372F4"/>
    <w:multiLevelType w:val="hybridMultilevel"/>
    <w:tmpl w:val="BFE2D142"/>
    <w:lvl w:ilvl="0" w:tplc="70FAA60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53472"/>
    <w:multiLevelType w:val="hybridMultilevel"/>
    <w:tmpl w:val="7A1CF8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D81813"/>
    <w:multiLevelType w:val="hybridMultilevel"/>
    <w:tmpl w:val="A36267F8"/>
    <w:lvl w:ilvl="0" w:tplc="D77E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A0232"/>
    <w:multiLevelType w:val="multilevel"/>
    <w:tmpl w:val="BDF0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213BF"/>
    <w:multiLevelType w:val="hybridMultilevel"/>
    <w:tmpl w:val="1884DE7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142830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8" w15:restartNumberingAfterBreak="0">
    <w:nsid w:val="1F007A79"/>
    <w:multiLevelType w:val="hybridMultilevel"/>
    <w:tmpl w:val="9D765014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20560D"/>
    <w:multiLevelType w:val="hybridMultilevel"/>
    <w:tmpl w:val="CC963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E3D6E"/>
    <w:multiLevelType w:val="multilevel"/>
    <w:tmpl w:val="C3F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D418E6"/>
    <w:multiLevelType w:val="hybridMultilevel"/>
    <w:tmpl w:val="D008834E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38141785"/>
    <w:multiLevelType w:val="hybridMultilevel"/>
    <w:tmpl w:val="841225D6"/>
    <w:lvl w:ilvl="0" w:tplc="75C0D584">
      <w:start w:val="1"/>
      <w:numFmt w:val="decimal"/>
      <w:lvlText w:val="Тема %1."/>
      <w:lvlJc w:val="left"/>
      <w:pPr>
        <w:ind w:left="1440" w:hanging="360"/>
      </w:pPr>
      <w:rPr>
        <w:rFonts w:hint="default"/>
      </w:rPr>
    </w:lvl>
    <w:lvl w:ilvl="1" w:tplc="75C0D584">
      <w:start w:val="1"/>
      <w:numFmt w:val="decimal"/>
      <w:lvlText w:val="Тема 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7432D"/>
    <w:multiLevelType w:val="multilevel"/>
    <w:tmpl w:val="7C8EED6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0"/>
      <w:numFmt w:val="decimal"/>
      <w:lvlText w:val="%3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6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4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4" w15:restartNumberingAfterBreak="0">
    <w:nsid w:val="581E2E95"/>
    <w:multiLevelType w:val="hybridMultilevel"/>
    <w:tmpl w:val="97B8EC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BC92207"/>
    <w:multiLevelType w:val="hybridMultilevel"/>
    <w:tmpl w:val="2E1C5562"/>
    <w:lvl w:ilvl="0" w:tplc="0270E274">
      <w:start w:val="1"/>
      <w:numFmt w:val="decimal"/>
      <w:lvlText w:val="Лабораторна робота №%1"/>
      <w:lvlJc w:val="left"/>
      <w:pPr>
        <w:tabs>
          <w:tab w:val="num" w:pos="4330"/>
        </w:tabs>
        <w:ind w:left="4330" w:hanging="360"/>
      </w:pPr>
      <w:rPr>
        <w:rFonts w:hint="default"/>
        <w:b/>
        <w:lang w:val="ru-RU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CDB218F"/>
    <w:multiLevelType w:val="multilevel"/>
    <w:tmpl w:val="646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0596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Times New Roman" w:hAnsi="Times New Roman" w:hint="default"/>
        </w:rPr>
      </w:lvl>
    </w:lvlOverride>
  </w:num>
  <w:num w:numId="2" w16cid:durableId="1836991685">
    <w:abstractNumId w:val="0"/>
    <w:lvlOverride w:ilvl="0">
      <w:lvl w:ilvl="0">
        <w:start w:val="65535"/>
        <w:numFmt w:val="bullet"/>
        <w:lvlText w:val="-"/>
        <w:legacy w:legacy="1" w:legacySpace="0" w:legacyIndent="223"/>
        <w:lvlJc w:val="left"/>
        <w:rPr>
          <w:rFonts w:ascii="Times New Roman" w:hAnsi="Times New Roman" w:hint="default"/>
        </w:rPr>
      </w:lvl>
    </w:lvlOverride>
  </w:num>
  <w:num w:numId="3" w16cid:durableId="2088263275">
    <w:abstractNumId w:val="0"/>
    <w:lvlOverride w:ilvl="0">
      <w:lvl w:ilvl="0">
        <w:start w:val="65535"/>
        <w:numFmt w:val="bullet"/>
        <w:lvlText w:val="-"/>
        <w:legacy w:legacy="1" w:legacySpace="0" w:legacyIndent="363"/>
        <w:lvlJc w:val="left"/>
        <w:rPr>
          <w:rFonts w:ascii="Times New Roman" w:hAnsi="Times New Roman" w:hint="default"/>
        </w:rPr>
      </w:lvl>
    </w:lvlOverride>
  </w:num>
  <w:num w:numId="4" w16cid:durableId="102653679">
    <w:abstractNumId w:val="8"/>
  </w:num>
  <w:num w:numId="5" w16cid:durableId="937562557">
    <w:abstractNumId w:val="15"/>
  </w:num>
  <w:num w:numId="6" w16cid:durableId="1154225941">
    <w:abstractNumId w:val="2"/>
  </w:num>
  <w:num w:numId="7" w16cid:durableId="987781397">
    <w:abstractNumId w:val="1"/>
  </w:num>
  <w:num w:numId="8" w16cid:durableId="920332651">
    <w:abstractNumId w:val="4"/>
  </w:num>
  <w:num w:numId="9" w16cid:durableId="373967672">
    <w:abstractNumId w:val="13"/>
  </w:num>
  <w:num w:numId="10" w16cid:durableId="1548225861">
    <w:abstractNumId w:val="6"/>
  </w:num>
  <w:num w:numId="11" w16cid:durableId="1251280788">
    <w:abstractNumId w:val="5"/>
  </w:num>
  <w:num w:numId="12" w16cid:durableId="1742828161">
    <w:abstractNumId w:val="10"/>
  </w:num>
  <w:num w:numId="13" w16cid:durableId="345131850">
    <w:abstractNumId w:val="16"/>
  </w:num>
  <w:num w:numId="14" w16cid:durableId="592519746">
    <w:abstractNumId w:val="7"/>
  </w:num>
  <w:num w:numId="15" w16cid:durableId="1870340475">
    <w:abstractNumId w:val="9"/>
  </w:num>
  <w:num w:numId="16" w16cid:durableId="836188263">
    <w:abstractNumId w:val="3"/>
  </w:num>
  <w:num w:numId="17" w16cid:durableId="414283739">
    <w:abstractNumId w:val="11"/>
  </w:num>
  <w:num w:numId="18" w16cid:durableId="1600798558">
    <w:abstractNumId w:val="12"/>
  </w:num>
  <w:num w:numId="19" w16cid:durableId="183783667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D8"/>
    <w:rsid w:val="000023F2"/>
    <w:rsid w:val="00012D5B"/>
    <w:rsid w:val="00016524"/>
    <w:rsid w:val="00017D1B"/>
    <w:rsid w:val="00022CC9"/>
    <w:rsid w:val="00025666"/>
    <w:rsid w:val="00032EDD"/>
    <w:rsid w:val="000444BF"/>
    <w:rsid w:val="00044A68"/>
    <w:rsid w:val="0004535F"/>
    <w:rsid w:val="000459B2"/>
    <w:rsid w:val="000461CF"/>
    <w:rsid w:val="000461FE"/>
    <w:rsid w:val="0005396F"/>
    <w:rsid w:val="00054ED7"/>
    <w:rsid w:val="00062110"/>
    <w:rsid w:val="00065773"/>
    <w:rsid w:val="00070166"/>
    <w:rsid w:val="00074221"/>
    <w:rsid w:val="00077733"/>
    <w:rsid w:val="0008459F"/>
    <w:rsid w:val="0009357E"/>
    <w:rsid w:val="000A2205"/>
    <w:rsid w:val="000A2A67"/>
    <w:rsid w:val="000A42E0"/>
    <w:rsid w:val="000A4EA9"/>
    <w:rsid w:val="000A786C"/>
    <w:rsid w:val="000B31DE"/>
    <w:rsid w:val="000B48ED"/>
    <w:rsid w:val="000D28B4"/>
    <w:rsid w:val="000D3082"/>
    <w:rsid w:val="000D661F"/>
    <w:rsid w:val="000E0A5D"/>
    <w:rsid w:val="000E0BFA"/>
    <w:rsid w:val="000E4852"/>
    <w:rsid w:val="00101351"/>
    <w:rsid w:val="00105705"/>
    <w:rsid w:val="00106008"/>
    <w:rsid w:val="001170C7"/>
    <w:rsid w:val="00123B56"/>
    <w:rsid w:val="00126C6B"/>
    <w:rsid w:val="00132A31"/>
    <w:rsid w:val="00132B89"/>
    <w:rsid w:val="00142A56"/>
    <w:rsid w:val="00153C1D"/>
    <w:rsid w:val="0015521F"/>
    <w:rsid w:val="00163A79"/>
    <w:rsid w:val="0017554F"/>
    <w:rsid w:val="00175906"/>
    <w:rsid w:val="0018536A"/>
    <w:rsid w:val="001975BE"/>
    <w:rsid w:val="001A6AA4"/>
    <w:rsid w:val="001B17FE"/>
    <w:rsid w:val="001B1D56"/>
    <w:rsid w:val="001B6C11"/>
    <w:rsid w:val="001C16E9"/>
    <w:rsid w:val="001C1777"/>
    <w:rsid w:val="001C342B"/>
    <w:rsid w:val="001C5E33"/>
    <w:rsid w:val="001C6F6C"/>
    <w:rsid w:val="001D199E"/>
    <w:rsid w:val="001D6853"/>
    <w:rsid w:val="001D68AE"/>
    <w:rsid w:val="001E1D09"/>
    <w:rsid w:val="001F35B4"/>
    <w:rsid w:val="001F5CB9"/>
    <w:rsid w:val="0020468E"/>
    <w:rsid w:val="00212316"/>
    <w:rsid w:val="00212E59"/>
    <w:rsid w:val="002151A0"/>
    <w:rsid w:val="00215296"/>
    <w:rsid w:val="00222661"/>
    <w:rsid w:val="00224AE9"/>
    <w:rsid w:val="00232A5C"/>
    <w:rsid w:val="00234403"/>
    <w:rsid w:val="00242810"/>
    <w:rsid w:val="00253DEE"/>
    <w:rsid w:val="00261F6B"/>
    <w:rsid w:val="0027796B"/>
    <w:rsid w:val="00280659"/>
    <w:rsid w:val="002815A0"/>
    <w:rsid w:val="0028479F"/>
    <w:rsid w:val="00284F33"/>
    <w:rsid w:val="00291331"/>
    <w:rsid w:val="002A0658"/>
    <w:rsid w:val="002B66D4"/>
    <w:rsid w:val="002C6BDE"/>
    <w:rsid w:val="002D29E8"/>
    <w:rsid w:val="002D2D88"/>
    <w:rsid w:val="002D4EC7"/>
    <w:rsid w:val="002E0224"/>
    <w:rsid w:val="002E3E4A"/>
    <w:rsid w:val="002F28AD"/>
    <w:rsid w:val="002F2E28"/>
    <w:rsid w:val="002F5401"/>
    <w:rsid w:val="002F7C32"/>
    <w:rsid w:val="003103BE"/>
    <w:rsid w:val="003111EF"/>
    <w:rsid w:val="003124DE"/>
    <w:rsid w:val="00313317"/>
    <w:rsid w:val="003150C7"/>
    <w:rsid w:val="00316DD2"/>
    <w:rsid w:val="003325F5"/>
    <w:rsid w:val="00345E62"/>
    <w:rsid w:val="00347BB0"/>
    <w:rsid w:val="003551DA"/>
    <w:rsid w:val="0036159F"/>
    <w:rsid w:val="00371E6C"/>
    <w:rsid w:val="00372910"/>
    <w:rsid w:val="003732A1"/>
    <w:rsid w:val="00380F77"/>
    <w:rsid w:val="00385025"/>
    <w:rsid w:val="00385D8C"/>
    <w:rsid w:val="003958F2"/>
    <w:rsid w:val="003A00C6"/>
    <w:rsid w:val="003A0770"/>
    <w:rsid w:val="003A1711"/>
    <w:rsid w:val="003A2EE8"/>
    <w:rsid w:val="003B2F0A"/>
    <w:rsid w:val="003C0CD7"/>
    <w:rsid w:val="003C640D"/>
    <w:rsid w:val="003E2F77"/>
    <w:rsid w:val="003E3301"/>
    <w:rsid w:val="003E66F5"/>
    <w:rsid w:val="003F308E"/>
    <w:rsid w:val="00404D39"/>
    <w:rsid w:val="00410140"/>
    <w:rsid w:val="00410C40"/>
    <w:rsid w:val="004115B2"/>
    <w:rsid w:val="00411B03"/>
    <w:rsid w:val="004322AD"/>
    <w:rsid w:val="00434382"/>
    <w:rsid w:val="00437980"/>
    <w:rsid w:val="00452F15"/>
    <w:rsid w:val="00455F10"/>
    <w:rsid w:val="00456BA0"/>
    <w:rsid w:val="00467E28"/>
    <w:rsid w:val="00475D3C"/>
    <w:rsid w:val="0049175A"/>
    <w:rsid w:val="00492BBC"/>
    <w:rsid w:val="00496094"/>
    <w:rsid w:val="0049788A"/>
    <w:rsid w:val="004A5351"/>
    <w:rsid w:val="004B2472"/>
    <w:rsid w:val="004B57AA"/>
    <w:rsid w:val="004B6E99"/>
    <w:rsid w:val="004C1FDD"/>
    <w:rsid w:val="004D06F7"/>
    <w:rsid w:val="004D1016"/>
    <w:rsid w:val="004D1C23"/>
    <w:rsid w:val="004D2457"/>
    <w:rsid w:val="004D5F80"/>
    <w:rsid w:val="004E6148"/>
    <w:rsid w:val="004F3AEB"/>
    <w:rsid w:val="004F643B"/>
    <w:rsid w:val="00502DCB"/>
    <w:rsid w:val="00520F0D"/>
    <w:rsid w:val="00521290"/>
    <w:rsid w:val="005218CD"/>
    <w:rsid w:val="00523992"/>
    <w:rsid w:val="005258AD"/>
    <w:rsid w:val="00533EEA"/>
    <w:rsid w:val="005379AF"/>
    <w:rsid w:val="00543E09"/>
    <w:rsid w:val="00551751"/>
    <w:rsid w:val="005524AC"/>
    <w:rsid w:val="005670B8"/>
    <w:rsid w:val="00571FFC"/>
    <w:rsid w:val="00574078"/>
    <w:rsid w:val="00574E5E"/>
    <w:rsid w:val="00577AF7"/>
    <w:rsid w:val="00585DDC"/>
    <w:rsid w:val="0058606C"/>
    <w:rsid w:val="00586293"/>
    <w:rsid w:val="005911CC"/>
    <w:rsid w:val="00595B8A"/>
    <w:rsid w:val="005A3BDF"/>
    <w:rsid w:val="005A5B66"/>
    <w:rsid w:val="005A5C14"/>
    <w:rsid w:val="005B441A"/>
    <w:rsid w:val="005B4C6A"/>
    <w:rsid w:val="005C68EA"/>
    <w:rsid w:val="005D058A"/>
    <w:rsid w:val="005E5AF0"/>
    <w:rsid w:val="005F02E9"/>
    <w:rsid w:val="005F66DC"/>
    <w:rsid w:val="0060027A"/>
    <w:rsid w:val="00602CDF"/>
    <w:rsid w:val="00604FB9"/>
    <w:rsid w:val="0060731E"/>
    <w:rsid w:val="00610446"/>
    <w:rsid w:val="00613CC9"/>
    <w:rsid w:val="00617BEE"/>
    <w:rsid w:val="00624779"/>
    <w:rsid w:val="006248F5"/>
    <w:rsid w:val="00625D89"/>
    <w:rsid w:val="00630588"/>
    <w:rsid w:val="00635164"/>
    <w:rsid w:val="00636594"/>
    <w:rsid w:val="00664324"/>
    <w:rsid w:val="00670B71"/>
    <w:rsid w:val="00673687"/>
    <w:rsid w:val="00676625"/>
    <w:rsid w:val="00693685"/>
    <w:rsid w:val="006A02A1"/>
    <w:rsid w:val="006A37B1"/>
    <w:rsid w:val="006A61A1"/>
    <w:rsid w:val="006A798C"/>
    <w:rsid w:val="006C3F8B"/>
    <w:rsid w:val="006D0935"/>
    <w:rsid w:val="006D1FC6"/>
    <w:rsid w:val="006D39CE"/>
    <w:rsid w:val="006E3D64"/>
    <w:rsid w:val="006E775B"/>
    <w:rsid w:val="006F0D9D"/>
    <w:rsid w:val="006F5FB2"/>
    <w:rsid w:val="00706D41"/>
    <w:rsid w:val="00716896"/>
    <w:rsid w:val="007271E5"/>
    <w:rsid w:val="00731BBD"/>
    <w:rsid w:val="007331D0"/>
    <w:rsid w:val="007344C8"/>
    <w:rsid w:val="007355D8"/>
    <w:rsid w:val="007429B6"/>
    <w:rsid w:val="007438DA"/>
    <w:rsid w:val="00745498"/>
    <w:rsid w:val="007501D5"/>
    <w:rsid w:val="00751750"/>
    <w:rsid w:val="0075264D"/>
    <w:rsid w:val="00752942"/>
    <w:rsid w:val="00753AB7"/>
    <w:rsid w:val="00753DB5"/>
    <w:rsid w:val="0075443D"/>
    <w:rsid w:val="00755368"/>
    <w:rsid w:val="0077020C"/>
    <w:rsid w:val="00772EFE"/>
    <w:rsid w:val="007750EC"/>
    <w:rsid w:val="00786018"/>
    <w:rsid w:val="00787314"/>
    <w:rsid w:val="007936DF"/>
    <w:rsid w:val="00794A3F"/>
    <w:rsid w:val="00795438"/>
    <w:rsid w:val="007B1EA5"/>
    <w:rsid w:val="007B3458"/>
    <w:rsid w:val="007B524C"/>
    <w:rsid w:val="007B5E84"/>
    <w:rsid w:val="007B65B1"/>
    <w:rsid w:val="007C00F6"/>
    <w:rsid w:val="007C0FBF"/>
    <w:rsid w:val="007C10B2"/>
    <w:rsid w:val="007C6824"/>
    <w:rsid w:val="007D4DDB"/>
    <w:rsid w:val="007D7018"/>
    <w:rsid w:val="007D7869"/>
    <w:rsid w:val="007E4EEF"/>
    <w:rsid w:val="007F441A"/>
    <w:rsid w:val="007F6C30"/>
    <w:rsid w:val="008238BC"/>
    <w:rsid w:val="00824B0D"/>
    <w:rsid w:val="008309F5"/>
    <w:rsid w:val="00832C71"/>
    <w:rsid w:val="00835081"/>
    <w:rsid w:val="00842598"/>
    <w:rsid w:val="00843631"/>
    <w:rsid w:val="00843678"/>
    <w:rsid w:val="00854A9D"/>
    <w:rsid w:val="00857796"/>
    <w:rsid w:val="0086212A"/>
    <w:rsid w:val="008716B4"/>
    <w:rsid w:val="00892A88"/>
    <w:rsid w:val="008935DD"/>
    <w:rsid w:val="008B4C41"/>
    <w:rsid w:val="008B50C2"/>
    <w:rsid w:val="008C6835"/>
    <w:rsid w:val="008D1D6D"/>
    <w:rsid w:val="008D3AC8"/>
    <w:rsid w:val="008D6C1C"/>
    <w:rsid w:val="008D7CEF"/>
    <w:rsid w:val="008E53B5"/>
    <w:rsid w:val="008E7B01"/>
    <w:rsid w:val="008F0F57"/>
    <w:rsid w:val="008F2850"/>
    <w:rsid w:val="008F3C4D"/>
    <w:rsid w:val="00901026"/>
    <w:rsid w:val="00902C75"/>
    <w:rsid w:val="00914D69"/>
    <w:rsid w:val="00920034"/>
    <w:rsid w:val="00920908"/>
    <w:rsid w:val="0093076B"/>
    <w:rsid w:val="00933FF6"/>
    <w:rsid w:val="00935858"/>
    <w:rsid w:val="0094448B"/>
    <w:rsid w:val="00945900"/>
    <w:rsid w:val="00946DD7"/>
    <w:rsid w:val="009471E9"/>
    <w:rsid w:val="00952A4E"/>
    <w:rsid w:val="0095500D"/>
    <w:rsid w:val="00962974"/>
    <w:rsid w:val="00965FB1"/>
    <w:rsid w:val="00975ED9"/>
    <w:rsid w:val="00980DDD"/>
    <w:rsid w:val="00983DDE"/>
    <w:rsid w:val="00983FE7"/>
    <w:rsid w:val="00991324"/>
    <w:rsid w:val="00996C06"/>
    <w:rsid w:val="00997F34"/>
    <w:rsid w:val="009A08E8"/>
    <w:rsid w:val="009A1BCC"/>
    <w:rsid w:val="009A2ED4"/>
    <w:rsid w:val="009A6F41"/>
    <w:rsid w:val="009A702B"/>
    <w:rsid w:val="009B49C6"/>
    <w:rsid w:val="009B5E59"/>
    <w:rsid w:val="009C0EC5"/>
    <w:rsid w:val="009C3B3E"/>
    <w:rsid w:val="009C45A5"/>
    <w:rsid w:val="009C4DB1"/>
    <w:rsid w:val="009D32A8"/>
    <w:rsid w:val="00A04827"/>
    <w:rsid w:val="00A05574"/>
    <w:rsid w:val="00A11557"/>
    <w:rsid w:val="00A14454"/>
    <w:rsid w:val="00A14562"/>
    <w:rsid w:val="00A1778F"/>
    <w:rsid w:val="00A30E31"/>
    <w:rsid w:val="00A33969"/>
    <w:rsid w:val="00A3473A"/>
    <w:rsid w:val="00A407E8"/>
    <w:rsid w:val="00A5422D"/>
    <w:rsid w:val="00A55340"/>
    <w:rsid w:val="00A57DE2"/>
    <w:rsid w:val="00A64451"/>
    <w:rsid w:val="00A739D0"/>
    <w:rsid w:val="00A75B02"/>
    <w:rsid w:val="00A774AA"/>
    <w:rsid w:val="00A7755D"/>
    <w:rsid w:val="00A856D9"/>
    <w:rsid w:val="00A9270F"/>
    <w:rsid w:val="00A94E0E"/>
    <w:rsid w:val="00A950EF"/>
    <w:rsid w:val="00AA5B49"/>
    <w:rsid w:val="00AA5F24"/>
    <w:rsid w:val="00AB124F"/>
    <w:rsid w:val="00AB40D0"/>
    <w:rsid w:val="00AB54F8"/>
    <w:rsid w:val="00AD18F9"/>
    <w:rsid w:val="00AE3851"/>
    <w:rsid w:val="00AE58F9"/>
    <w:rsid w:val="00AF3580"/>
    <w:rsid w:val="00AF399E"/>
    <w:rsid w:val="00AF442B"/>
    <w:rsid w:val="00AF6864"/>
    <w:rsid w:val="00B002B2"/>
    <w:rsid w:val="00B00EC6"/>
    <w:rsid w:val="00B04279"/>
    <w:rsid w:val="00B226A9"/>
    <w:rsid w:val="00B24E16"/>
    <w:rsid w:val="00B30E69"/>
    <w:rsid w:val="00B322E3"/>
    <w:rsid w:val="00B35463"/>
    <w:rsid w:val="00B409E2"/>
    <w:rsid w:val="00B546A9"/>
    <w:rsid w:val="00B600F2"/>
    <w:rsid w:val="00B62B6B"/>
    <w:rsid w:val="00B648DC"/>
    <w:rsid w:val="00B72A74"/>
    <w:rsid w:val="00B77E36"/>
    <w:rsid w:val="00B80CE9"/>
    <w:rsid w:val="00B81349"/>
    <w:rsid w:val="00B87C08"/>
    <w:rsid w:val="00B955D0"/>
    <w:rsid w:val="00B968A2"/>
    <w:rsid w:val="00B96E1F"/>
    <w:rsid w:val="00BA05DC"/>
    <w:rsid w:val="00BA0EA1"/>
    <w:rsid w:val="00BA6F2B"/>
    <w:rsid w:val="00BB3AE0"/>
    <w:rsid w:val="00BB787E"/>
    <w:rsid w:val="00BC01FC"/>
    <w:rsid w:val="00BC026B"/>
    <w:rsid w:val="00BC0FA6"/>
    <w:rsid w:val="00BC29BF"/>
    <w:rsid w:val="00BD07AB"/>
    <w:rsid w:val="00BD39B7"/>
    <w:rsid w:val="00BD51FF"/>
    <w:rsid w:val="00BD77A0"/>
    <w:rsid w:val="00BE54C1"/>
    <w:rsid w:val="00BF2E66"/>
    <w:rsid w:val="00BF41B5"/>
    <w:rsid w:val="00BF5219"/>
    <w:rsid w:val="00C0297D"/>
    <w:rsid w:val="00C042AA"/>
    <w:rsid w:val="00C136EE"/>
    <w:rsid w:val="00C13D8C"/>
    <w:rsid w:val="00C14916"/>
    <w:rsid w:val="00C16A3E"/>
    <w:rsid w:val="00C25F39"/>
    <w:rsid w:val="00C31CB1"/>
    <w:rsid w:val="00C36313"/>
    <w:rsid w:val="00C44263"/>
    <w:rsid w:val="00C47EE1"/>
    <w:rsid w:val="00C56763"/>
    <w:rsid w:val="00C60788"/>
    <w:rsid w:val="00C645C5"/>
    <w:rsid w:val="00C8132C"/>
    <w:rsid w:val="00C82793"/>
    <w:rsid w:val="00C8339B"/>
    <w:rsid w:val="00C84ABB"/>
    <w:rsid w:val="00C87607"/>
    <w:rsid w:val="00C90C41"/>
    <w:rsid w:val="00C93915"/>
    <w:rsid w:val="00CA3F5C"/>
    <w:rsid w:val="00CA6CE9"/>
    <w:rsid w:val="00CB2F54"/>
    <w:rsid w:val="00CB34B6"/>
    <w:rsid w:val="00CB641E"/>
    <w:rsid w:val="00CB7573"/>
    <w:rsid w:val="00CC360A"/>
    <w:rsid w:val="00CC3D31"/>
    <w:rsid w:val="00CC697C"/>
    <w:rsid w:val="00CC6F11"/>
    <w:rsid w:val="00CD4887"/>
    <w:rsid w:val="00CE3E7C"/>
    <w:rsid w:val="00CE424C"/>
    <w:rsid w:val="00CF6C65"/>
    <w:rsid w:val="00D01141"/>
    <w:rsid w:val="00D03B3E"/>
    <w:rsid w:val="00D07E45"/>
    <w:rsid w:val="00D11DFB"/>
    <w:rsid w:val="00D128D4"/>
    <w:rsid w:val="00D13CB7"/>
    <w:rsid w:val="00D221C4"/>
    <w:rsid w:val="00D26419"/>
    <w:rsid w:val="00D26E16"/>
    <w:rsid w:val="00D35BD5"/>
    <w:rsid w:val="00D362A8"/>
    <w:rsid w:val="00D40CDE"/>
    <w:rsid w:val="00D54592"/>
    <w:rsid w:val="00D60C57"/>
    <w:rsid w:val="00D61B85"/>
    <w:rsid w:val="00D63F35"/>
    <w:rsid w:val="00D64E3C"/>
    <w:rsid w:val="00D76485"/>
    <w:rsid w:val="00D76909"/>
    <w:rsid w:val="00D80D3E"/>
    <w:rsid w:val="00D878D8"/>
    <w:rsid w:val="00D90E73"/>
    <w:rsid w:val="00D916E2"/>
    <w:rsid w:val="00D9574D"/>
    <w:rsid w:val="00DA5114"/>
    <w:rsid w:val="00DB34D1"/>
    <w:rsid w:val="00DB5915"/>
    <w:rsid w:val="00DB728F"/>
    <w:rsid w:val="00DC1F8E"/>
    <w:rsid w:val="00DC2381"/>
    <w:rsid w:val="00DC2F27"/>
    <w:rsid w:val="00DC623A"/>
    <w:rsid w:val="00DC6290"/>
    <w:rsid w:val="00DD4326"/>
    <w:rsid w:val="00DE1042"/>
    <w:rsid w:val="00DE12CB"/>
    <w:rsid w:val="00DE20DA"/>
    <w:rsid w:val="00DE3AFD"/>
    <w:rsid w:val="00DE7906"/>
    <w:rsid w:val="00DF0704"/>
    <w:rsid w:val="00E061EC"/>
    <w:rsid w:val="00E07A97"/>
    <w:rsid w:val="00E145B2"/>
    <w:rsid w:val="00E20045"/>
    <w:rsid w:val="00E22CB8"/>
    <w:rsid w:val="00E24DA8"/>
    <w:rsid w:val="00E2762A"/>
    <w:rsid w:val="00E32C62"/>
    <w:rsid w:val="00E36862"/>
    <w:rsid w:val="00E36877"/>
    <w:rsid w:val="00E5056A"/>
    <w:rsid w:val="00E5408F"/>
    <w:rsid w:val="00E553C1"/>
    <w:rsid w:val="00E61F87"/>
    <w:rsid w:val="00E62015"/>
    <w:rsid w:val="00E62AE0"/>
    <w:rsid w:val="00E63B9B"/>
    <w:rsid w:val="00E67CD4"/>
    <w:rsid w:val="00E76F8D"/>
    <w:rsid w:val="00E94615"/>
    <w:rsid w:val="00EA1417"/>
    <w:rsid w:val="00EA6BDE"/>
    <w:rsid w:val="00EA6C03"/>
    <w:rsid w:val="00EB13B8"/>
    <w:rsid w:val="00EC448C"/>
    <w:rsid w:val="00ED5CC8"/>
    <w:rsid w:val="00ED67A7"/>
    <w:rsid w:val="00EE5D69"/>
    <w:rsid w:val="00EF43E0"/>
    <w:rsid w:val="00EF458C"/>
    <w:rsid w:val="00EF4C77"/>
    <w:rsid w:val="00EF6E81"/>
    <w:rsid w:val="00F03052"/>
    <w:rsid w:val="00F03468"/>
    <w:rsid w:val="00F038C9"/>
    <w:rsid w:val="00F03B6B"/>
    <w:rsid w:val="00F07E84"/>
    <w:rsid w:val="00F11E07"/>
    <w:rsid w:val="00F20963"/>
    <w:rsid w:val="00F22B67"/>
    <w:rsid w:val="00F24CDA"/>
    <w:rsid w:val="00F30A97"/>
    <w:rsid w:val="00F3433D"/>
    <w:rsid w:val="00F5000F"/>
    <w:rsid w:val="00F51041"/>
    <w:rsid w:val="00F51046"/>
    <w:rsid w:val="00F57CCE"/>
    <w:rsid w:val="00F62D05"/>
    <w:rsid w:val="00F63813"/>
    <w:rsid w:val="00F64C30"/>
    <w:rsid w:val="00F74707"/>
    <w:rsid w:val="00F757F5"/>
    <w:rsid w:val="00F7734E"/>
    <w:rsid w:val="00F77604"/>
    <w:rsid w:val="00F80223"/>
    <w:rsid w:val="00F81492"/>
    <w:rsid w:val="00F82C40"/>
    <w:rsid w:val="00F836C4"/>
    <w:rsid w:val="00F83D91"/>
    <w:rsid w:val="00F913F1"/>
    <w:rsid w:val="00FA077B"/>
    <w:rsid w:val="00FA138A"/>
    <w:rsid w:val="00FA5C1F"/>
    <w:rsid w:val="00FA7B44"/>
    <w:rsid w:val="00FB1059"/>
    <w:rsid w:val="00FB5027"/>
    <w:rsid w:val="00FB7EFE"/>
    <w:rsid w:val="00FC41E9"/>
    <w:rsid w:val="00FD576A"/>
    <w:rsid w:val="00FE7E05"/>
    <w:rsid w:val="00FF014C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58532"/>
  <w15:chartTrackingRefBased/>
  <w15:docId w15:val="{9654AE60-94CA-4CEA-B142-062E0C3B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5DC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shd w:val="clear" w:color="auto" w:fill="FFFFFF"/>
      <w:spacing w:before="2772"/>
      <w:ind w:left="1249"/>
      <w:outlineLvl w:val="0"/>
    </w:pPr>
    <w:rPr>
      <w:color w:val="000000"/>
      <w:spacing w:val="-13"/>
      <w:w w:val="130"/>
      <w:sz w:val="51"/>
      <w:szCs w:val="51"/>
    </w:rPr>
  </w:style>
  <w:style w:type="paragraph" w:styleId="2">
    <w:name w:val="heading 2"/>
    <w:basedOn w:val="a"/>
    <w:next w:val="a"/>
    <w:qFormat/>
    <w:pPr>
      <w:keepNext/>
      <w:tabs>
        <w:tab w:val="left" w:leader="underscore" w:pos="2362"/>
        <w:tab w:val="left" w:pos="5346"/>
        <w:tab w:val="left" w:leader="underscore" w:pos="8827"/>
      </w:tabs>
      <w:spacing w:before="4" w:line="277" w:lineRule="exact"/>
      <w:outlineLvl w:val="1"/>
    </w:pPr>
    <w:rPr>
      <w:color w:val="000000"/>
      <w:spacing w:val="-7"/>
      <w:sz w:val="25"/>
      <w:szCs w:val="25"/>
    </w:rPr>
  </w:style>
  <w:style w:type="paragraph" w:styleId="3">
    <w:name w:val="heading 3"/>
    <w:basedOn w:val="a"/>
    <w:next w:val="a"/>
    <w:qFormat/>
    <w:pPr>
      <w:keepNext/>
      <w:shd w:val="clear" w:color="auto" w:fill="FFFFFF"/>
      <w:spacing w:before="1001"/>
      <w:ind w:left="115"/>
      <w:outlineLvl w:val="2"/>
    </w:pPr>
    <w:rPr>
      <w:color w:val="000000"/>
      <w:spacing w:val="4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shd w:val="clear" w:color="auto" w:fill="FFFFFF"/>
      <w:ind w:right="79"/>
      <w:jc w:val="center"/>
      <w:outlineLvl w:val="3"/>
    </w:pPr>
    <w:rPr>
      <w:b/>
      <w:bCs/>
      <w:spacing w:val="1"/>
      <w:sz w:val="28"/>
      <w:szCs w:val="28"/>
    </w:rPr>
  </w:style>
  <w:style w:type="paragraph" w:styleId="5">
    <w:name w:val="heading 5"/>
    <w:basedOn w:val="a"/>
    <w:next w:val="a"/>
    <w:qFormat/>
    <w:pPr>
      <w:keepNext/>
      <w:shd w:val="clear" w:color="auto" w:fill="FFFFFF"/>
      <w:spacing w:before="320" w:line="320" w:lineRule="exact"/>
      <w:ind w:left="3629"/>
      <w:outlineLvl w:val="4"/>
    </w:pPr>
    <w:rPr>
      <w:spacing w:val="7"/>
      <w:sz w:val="29"/>
      <w:szCs w:val="29"/>
    </w:rPr>
  </w:style>
  <w:style w:type="paragraph" w:styleId="6">
    <w:name w:val="heading 6"/>
    <w:basedOn w:val="a"/>
    <w:next w:val="a"/>
    <w:qFormat/>
    <w:pPr>
      <w:keepNext/>
      <w:shd w:val="clear" w:color="auto" w:fill="FFFFFF"/>
      <w:spacing w:before="4" w:line="320" w:lineRule="exact"/>
      <w:ind w:left="3503"/>
      <w:outlineLvl w:val="5"/>
    </w:pPr>
    <w:rPr>
      <w:spacing w:val="3"/>
      <w:sz w:val="29"/>
      <w:szCs w:val="29"/>
    </w:rPr>
  </w:style>
  <w:style w:type="paragraph" w:styleId="7">
    <w:name w:val="heading 7"/>
    <w:basedOn w:val="a"/>
    <w:next w:val="a"/>
    <w:qFormat/>
    <w:pPr>
      <w:keepNext/>
      <w:shd w:val="clear" w:color="auto" w:fill="FFFFFF"/>
      <w:spacing w:line="320" w:lineRule="exact"/>
      <w:jc w:val="center"/>
      <w:outlineLvl w:val="6"/>
    </w:pPr>
    <w:rPr>
      <w:spacing w:val="-9"/>
      <w:sz w:val="26"/>
      <w:szCs w:val="29"/>
    </w:rPr>
  </w:style>
  <w:style w:type="paragraph" w:styleId="8">
    <w:name w:val="heading 8"/>
    <w:basedOn w:val="a"/>
    <w:next w:val="a"/>
    <w:qFormat/>
    <w:pPr>
      <w:keepNext/>
      <w:shd w:val="clear" w:color="auto" w:fill="FFFFFF"/>
      <w:spacing w:line="324" w:lineRule="exact"/>
      <w:ind w:right="-38"/>
      <w:jc w:val="both"/>
      <w:outlineLvl w:val="7"/>
    </w:pPr>
    <w:rPr>
      <w:spacing w:val="-7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hd w:val="clear" w:color="auto" w:fill="FFFFFF"/>
      <w:spacing w:before="259"/>
      <w:ind w:left="169"/>
      <w:jc w:val="center"/>
    </w:pPr>
    <w:rPr>
      <w:color w:val="000000"/>
      <w:w w:val="123"/>
      <w:sz w:val="32"/>
      <w:szCs w:val="37"/>
    </w:rPr>
  </w:style>
  <w:style w:type="paragraph" w:styleId="a4">
    <w:name w:val="caption"/>
    <w:basedOn w:val="a"/>
    <w:next w:val="a"/>
    <w:qFormat/>
    <w:pPr>
      <w:shd w:val="clear" w:color="auto" w:fill="FFFFFF"/>
      <w:spacing w:before="720"/>
      <w:ind w:left="3368"/>
    </w:pPr>
    <w:rPr>
      <w:b/>
      <w:bCs/>
      <w:color w:val="000000"/>
      <w:spacing w:val="-1"/>
      <w:sz w:val="28"/>
      <w:szCs w:val="28"/>
    </w:rPr>
  </w:style>
  <w:style w:type="paragraph" w:styleId="20">
    <w:name w:val="Body Text Indent 2"/>
    <w:basedOn w:val="a"/>
    <w:pPr>
      <w:shd w:val="clear" w:color="auto" w:fill="FFFFFF"/>
      <w:spacing w:before="342" w:line="324" w:lineRule="exact"/>
      <w:ind w:left="4"/>
      <w:jc w:val="both"/>
    </w:pPr>
    <w:rPr>
      <w:color w:val="000000"/>
      <w:spacing w:val="-5"/>
      <w:sz w:val="29"/>
      <w:szCs w:val="29"/>
    </w:rPr>
  </w:style>
  <w:style w:type="paragraph" w:styleId="a5">
    <w:name w:val="Block Text"/>
    <w:basedOn w:val="a"/>
    <w:pPr>
      <w:shd w:val="clear" w:color="auto" w:fill="FFFFFF"/>
      <w:spacing w:line="320" w:lineRule="exact"/>
      <w:ind w:left="2758" w:right="2783"/>
      <w:jc w:val="center"/>
    </w:pPr>
    <w:rPr>
      <w:b/>
      <w:bCs/>
      <w:color w:val="000000"/>
      <w:sz w:val="27"/>
      <w:szCs w:val="27"/>
    </w:rPr>
  </w:style>
  <w:style w:type="paragraph" w:styleId="30">
    <w:name w:val="Body Text Indent 3"/>
    <w:basedOn w:val="a"/>
    <w:pPr>
      <w:shd w:val="clear" w:color="auto" w:fill="FFFFFF"/>
      <w:ind w:firstLine="709"/>
      <w:jc w:val="both"/>
    </w:pPr>
    <w:rPr>
      <w:color w:val="000000"/>
      <w:sz w:val="29"/>
      <w:szCs w:val="29"/>
    </w:rPr>
  </w:style>
  <w:style w:type="paragraph" w:styleId="10">
    <w:name w:val="toc 1"/>
    <w:basedOn w:val="a"/>
    <w:next w:val="a"/>
    <w:autoRedefine/>
    <w:semiHidden/>
    <w:pPr>
      <w:widowControl/>
      <w:autoSpaceDE/>
      <w:autoSpaceDN/>
      <w:adjustRightInd/>
    </w:pPr>
    <w:rPr>
      <w:color w:val="000000"/>
      <w:spacing w:val="3"/>
      <w:sz w:val="28"/>
      <w:szCs w:val="24"/>
    </w:rPr>
  </w:style>
  <w:style w:type="character" w:styleId="a6">
    <w:name w:val="Hyperlink"/>
    <w:rPr>
      <w:color w:val="0000FF"/>
      <w:u w:val="single"/>
    </w:rPr>
  </w:style>
  <w:style w:type="paragraph" w:styleId="a7">
    <w:name w:val="Body Text"/>
    <w:basedOn w:val="a"/>
    <w:pPr>
      <w:shd w:val="clear" w:color="auto" w:fill="FFFFFF"/>
    </w:pPr>
    <w:rPr>
      <w:color w:val="000000"/>
      <w:sz w:val="28"/>
      <w:szCs w:val="28"/>
    </w:rPr>
  </w:style>
  <w:style w:type="paragraph" w:styleId="21">
    <w:name w:val="toc 2"/>
    <w:basedOn w:val="a"/>
    <w:next w:val="a"/>
    <w:autoRedefine/>
    <w:semiHidden/>
    <w:pPr>
      <w:widowControl/>
      <w:autoSpaceDE/>
      <w:autoSpaceDN/>
      <w:adjustRightInd/>
      <w:ind w:left="240"/>
    </w:pPr>
    <w:rPr>
      <w:sz w:val="24"/>
      <w:szCs w:val="24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alloon Text"/>
    <w:basedOn w:val="a"/>
    <w:semiHidden/>
    <w:rsid w:val="00842598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F24CD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ru-RU"/>
    </w:rPr>
  </w:style>
  <w:style w:type="character" w:styleId="ab">
    <w:name w:val="Strong"/>
    <w:uiPriority w:val="22"/>
    <w:qFormat/>
    <w:rsid w:val="00F24CDA"/>
    <w:rPr>
      <w:b/>
      <w:bCs/>
    </w:rPr>
  </w:style>
  <w:style w:type="character" w:customStyle="1" w:styleId="Bodytext">
    <w:name w:val="Body text_"/>
    <w:link w:val="11"/>
    <w:uiPriority w:val="99"/>
    <w:rsid w:val="00585DDC"/>
    <w:rPr>
      <w:sz w:val="28"/>
      <w:szCs w:val="19"/>
      <w:shd w:val="clear" w:color="auto" w:fill="FFFFFF"/>
    </w:rPr>
  </w:style>
  <w:style w:type="character" w:customStyle="1" w:styleId="Bodytext2">
    <w:name w:val="Body text (2)_"/>
    <w:link w:val="Bodytext20"/>
    <w:uiPriority w:val="99"/>
    <w:rsid w:val="00585DDC"/>
    <w:rPr>
      <w:b/>
      <w:bCs/>
      <w:sz w:val="19"/>
      <w:szCs w:val="19"/>
      <w:shd w:val="clear" w:color="auto" w:fill="FFFFFF"/>
    </w:rPr>
  </w:style>
  <w:style w:type="character" w:customStyle="1" w:styleId="BodytextBold1">
    <w:name w:val="Body text + Bold1"/>
    <w:uiPriority w:val="99"/>
    <w:rsid w:val="00585DDC"/>
    <w:rPr>
      <w:b/>
      <w:bCs/>
      <w:sz w:val="28"/>
      <w:szCs w:val="19"/>
      <w:shd w:val="clear" w:color="auto" w:fill="FFFFFF"/>
      <w:lang w:val="ru-RU" w:eastAsia="ru-RU"/>
    </w:rPr>
  </w:style>
  <w:style w:type="character" w:customStyle="1" w:styleId="Bodytext4">
    <w:name w:val="Body text (4)_"/>
    <w:link w:val="Bodytext40"/>
    <w:uiPriority w:val="99"/>
    <w:rsid w:val="00585DDC"/>
    <w:rPr>
      <w:b/>
      <w:bCs/>
      <w:sz w:val="17"/>
      <w:szCs w:val="17"/>
      <w:shd w:val="clear" w:color="auto" w:fill="FFFFFF"/>
    </w:rPr>
  </w:style>
  <w:style w:type="character" w:customStyle="1" w:styleId="BodytextCordiaUPC">
    <w:name w:val="Body text + CordiaUPC"/>
    <w:aliases w:val="12,5 pt,Bold,Italic,Spacing 0 pt,Header or footer + 9 pt"/>
    <w:uiPriority w:val="99"/>
    <w:rsid w:val="00585DDC"/>
    <w:rPr>
      <w:rFonts w:ascii="CordiaUPC" w:hAnsi="CordiaUPC" w:cs="CordiaUPC"/>
      <w:b/>
      <w:bCs/>
      <w:i/>
      <w:iCs/>
      <w:noProof/>
      <w:spacing w:val="-10"/>
      <w:sz w:val="25"/>
      <w:szCs w:val="25"/>
      <w:shd w:val="clear" w:color="auto" w:fill="FFFFFF"/>
    </w:rPr>
  </w:style>
  <w:style w:type="character" w:customStyle="1" w:styleId="Bodytext9pt">
    <w:name w:val="Body text + 9 pt"/>
    <w:uiPriority w:val="99"/>
    <w:rsid w:val="00585DDC"/>
    <w:rPr>
      <w:sz w:val="18"/>
      <w:szCs w:val="18"/>
      <w:shd w:val="clear" w:color="auto" w:fill="FFFFFF"/>
      <w:lang w:val="ru-RU" w:eastAsia="ru-RU"/>
    </w:rPr>
  </w:style>
  <w:style w:type="paragraph" w:customStyle="1" w:styleId="11">
    <w:name w:val="Основний текст1"/>
    <w:basedOn w:val="a"/>
    <w:link w:val="Bodytext"/>
    <w:uiPriority w:val="99"/>
    <w:rsid w:val="00585DDC"/>
    <w:pPr>
      <w:widowControl/>
      <w:shd w:val="clear" w:color="auto" w:fill="FFFFFF"/>
      <w:autoSpaceDE/>
      <w:autoSpaceDN/>
      <w:adjustRightInd/>
      <w:spacing w:after="2040" w:line="240" w:lineRule="exact"/>
      <w:ind w:hanging="240"/>
      <w:jc w:val="both"/>
    </w:pPr>
    <w:rPr>
      <w:sz w:val="28"/>
      <w:szCs w:val="19"/>
      <w:lang w:val="x-none" w:eastAsia="x-none"/>
    </w:rPr>
  </w:style>
  <w:style w:type="paragraph" w:customStyle="1" w:styleId="Bodytext20">
    <w:name w:val="Body text (2)"/>
    <w:basedOn w:val="a"/>
    <w:link w:val="Bodytext2"/>
    <w:uiPriority w:val="99"/>
    <w:rsid w:val="00585DDC"/>
    <w:pPr>
      <w:widowControl/>
      <w:shd w:val="clear" w:color="auto" w:fill="FFFFFF"/>
      <w:autoSpaceDE/>
      <w:autoSpaceDN/>
      <w:adjustRightInd/>
      <w:spacing w:after="240" w:line="240" w:lineRule="atLeast"/>
      <w:jc w:val="both"/>
    </w:pPr>
    <w:rPr>
      <w:b/>
      <w:bCs/>
      <w:sz w:val="19"/>
      <w:szCs w:val="19"/>
      <w:lang w:val="x-none" w:eastAsia="x-none"/>
    </w:rPr>
  </w:style>
  <w:style w:type="paragraph" w:customStyle="1" w:styleId="Bodytext40">
    <w:name w:val="Body text (4)"/>
    <w:basedOn w:val="a"/>
    <w:link w:val="Bodytext4"/>
    <w:uiPriority w:val="99"/>
    <w:rsid w:val="00585DDC"/>
    <w:pPr>
      <w:widowControl/>
      <w:shd w:val="clear" w:color="auto" w:fill="FFFFFF"/>
      <w:autoSpaceDE/>
      <w:autoSpaceDN/>
      <w:adjustRightInd/>
      <w:spacing w:before="120" w:line="221" w:lineRule="exact"/>
      <w:jc w:val="both"/>
    </w:pPr>
    <w:rPr>
      <w:b/>
      <w:bCs/>
      <w:sz w:val="17"/>
      <w:szCs w:val="17"/>
      <w:lang w:val="x-none" w:eastAsia="x-none"/>
    </w:rPr>
  </w:style>
  <w:style w:type="character" w:customStyle="1" w:styleId="Headerorfooter">
    <w:name w:val="Header or footer_"/>
    <w:link w:val="Headerorfooter0"/>
    <w:uiPriority w:val="99"/>
    <w:rsid w:val="00585DDC"/>
    <w:rPr>
      <w:shd w:val="clear" w:color="auto" w:fill="FFFFFF"/>
    </w:rPr>
  </w:style>
  <w:style w:type="paragraph" w:customStyle="1" w:styleId="Headerorfooter0">
    <w:name w:val="Header or footer"/>
    <w:basedOn w:val="a"/>
    <w:link w:val="Headerorfooter"/>
    <w:uiPriority w:val="99"/>
    <w:rsid w:val="00585DDC"/>
    <w:pPr>
      <w:widowControl/>
      <w:shd w:val="clear" w:color="auto" w:fill="FFFFFF"/>
      <w:autoSpaceDE/>
      <w:autoSpaceDN/>
      <w:adjustRightInd/>
    </w:pPr>
    <w:rPr>
      <w:lang w:val="x-none" w:eastAsia="x-none"/>
    </w:rPr>
  </w:style>
  <w:style w:type="character" w:customStyle="1" w:styleId="apple-converted-space">
    <w:name w:val="apple-converted-space"/>
    <w:rsid w:val="006D0935"/>
  </w:style>
  <w:style w:type="paragraph" w:styleId="ac">
    <w:name w:val="footnote text"/>
    <w:basedOn w:val="a"/>
    <w:link w:val="ad"/>
    <w:rsid w:val="00D11DFB"/>
  </w:style>
  <w:style w:type="character" w:customStyle="1" w:styleId="ad">
    <w:name w:val="Текст виноски Знак"/>
    <w:link w:val="ac"/>
    <w:rsid w:val="00D11DFB"/>
    <w:rPr>
      <w:lang w:eastAsia="ru-RU"/>
    </w:rPr>
  </w:style>
  <w:style w:type="character" w:styleId="ae">
    <w:name w:val="footnote reference"/>
    <w:rsid w:val="00D11DFB"/>
    <w:rPr>
      <w:vertAlign w:val="superscript"/>
    </w:rPr>
  </w:style>
  <w:style w:type="paragraph" w:customStyle="1" w:styleId="Default">
    <w:name w:val="Default"/>
    <w:rsid w:val="00D128D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3">
    <w:name w:val="Style3"/>
    <w:basedOn w:val="a"/>
    <w:rsid w:val="00492BBC"/>
    <w:pPr>
      <w:spacing w:line="230" w:lineRule="exact"/>
      <w:ind w:hanging="374"/>
      <w:jc w:val="both"/>
    </w:pPr>
    <w:rPr>
      <w:sz w:val="24"/>
      <w:szCs w:val="24"/>
      <w:lang w:eastAsia="uk-UA"/>
    </w:rPr>
  </w:style>
  <w:style w:type="character" w:customStyle="1" w:styleId="FontStyle12">
    <w:name w:val="Font Style12"/>
    <w:rsid w:val="00492BBC"/>
    <w:rPr>
      <w:rFonts w:ascii="Times New Roman" w:hAnsi="Times New Roman" w:cs="Times New Roman" w:hint="default"/>
      <w:sz w:val="26"/>
      <w:szCs w:val="26"/>
    </w:rPr>
  </w:style>
  <w:style w:type="character" w:customStyle="1" w:styleId="exjzwd">
    <w:name w:val="exjzwd"/>
    <w:rsid w:val="00CB34B6"/>
  </w:style>
  <w:style w:type="character" w:customStyle="1" w:styleId="author">
    <w:name w:val="author"/>
    <w:rsid w:val="00EE5D69"/>
  </w:style>
  <w:style w:type="character" w:customStyle="1" w:styleId="a-size-extra-large">
    <w:name w:val="a-size-extra-large"/>
    <w:rsid w:val="00EE5D69"/>
  </w:style>
  <w:style w:type="paragraph" w:styleId="af">
    <w:name w:val="List Paragraph"/>
    <w:basedOn w:val="a"/>
    <w:uiPriority w:val="34"/>
    <w:qFormat/>
    <w:rsid w:val="00673687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DB5915"/>
    <w:rPr>
      <w:b/>
      <w:bCs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ghError\Desktop\generator\template2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0DD19-4654-4256-A0C4-0D7837833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127</TotalTime>
  <Pages>8</Pages>
  <Words>5043</Words>
  <Characters>2875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^НОТАЦІЯ</vt:lpstr>
      <vt:lpstr>^НОТАЦІЯ</vt:lpstr>
    </vt:vector>
  </TitlesOfParts>
  <Company>Home</Company>
  <LinksUpToDate>false</LinksUpToDate>
  <CharactersWithSpaces>7903</CharactersWithSpaces>
  <SharedDoc>false</SharedDoc>
  <HLinks>
    <vt:vector size="12" baseType="variant">
      <vt:variant>
        <vt:i4>7864442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https://www.amazon.com/s/ref=dp_byline_sr_book_1?ie=UTF8&amp;field-author=Liping+Liu&amp;text=Liping+Liu&amp;sort=relevancerank&amp;search-alias=books</vt:lpwstr>
      </vt:variant>
      <vt:variant>
        <vt:lpwstr/>
      </vt:variant>
      <vt:variant>
        <vt:i4>3932204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https://www.google.com.ua/search?hl=uk&amp;tbo=p&amp;tbm=bks&amp;q=inauthor:%22Chhavi+Raj+Dosaj%22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^НОТАЦІЯ</dc:title>
  <dc:subject/>
  <dc:creator>Віталій Гордіюк</dc:creator>
  <cp:keywords/>
  <cp:lastModifiedBy>Віталій Гордіюк</cp:lastModifiedBy>
  <cp:revision>82</cp:revision>
  <cp:lastPrinted>2010-09-07T16:41:00Z</cp:lastPrinted>
  <dcterms:created xsi:type="dcterms:W3CDTF">2023-03-06T13:48:00Z</dcterms:created>
  <dcterms:modified xsi:type="dcterms:W3CDTF">2023-03-18T11:33:00Z</dcterms:modified>
</cp:coreProperties>
</file>